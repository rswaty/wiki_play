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86D" w:rsidP="00FB186D" w:rsidRDefault="00FB186D">
      <w:pPr>
        <w:pStyle w:val="BpSTitle"/>
      </w:pPr>
      <w:r>
        <w:t>14660</w:t>
      </w:r>
    </w:p>
    <w:p w:rsidR="00FB186D" w:rsidP="00FB186D" w:rsidRDefault="00FB186D">
      <w:pPr>
        <w:pStyle w:val="BpSTitle"/>
      </w:pPr>
      <w:r>
        <w:t>Great Lakes Wooded Dune and Swale</w:t>
      </w:r>
    </w:p>
    <w:p w:rsidR="00FB186D" w:rsidP="00FB186D" w:rsidRDefault="00FB186D">
      <w:r>
        <w:t xmlns:w="http://schemas.openxmlformats.org/wordprocessingml/2006/main">BpS Model/Description Version: Aug. 2020</w:t>
      </w:r>
      <w:r>
        <w:tab/>
      </w:r>
      <w:r>
        <w:tab/>
      </w:r>
      <w:r>
        <w:tab/>
      </w:r>
      <w:r>
        <w:tab/>
      </w:r>
      <w:r>
        <w:tab/>
      </w:r>
      <w:r>
        <w:tab/>
      </w:r>
      <w:r>
        <w:tab/>
      </w:r>
    </w:p>
    <w:p w:rsidR="00FB186D" w:rsidP="00FB186D" w:rsidRDefault="00FB186D"/>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628"/>
        <w:gridCol w:w="1656"/>
        <w:gridCol w:w="2208"/>
      </w:tblGrid>
      <w:tr w:rsidRPr="00FB186D" w:rsidR="00FB186D" w:rsidTr="00FB186D">
        <w:tc>
          <w:tcPr>
            <w:tcW w:w="1716" w:type="dxa"/>
            <w:tcBorders>
              <w:top w:val="single" w:color="auto" w:sz="2" w:space="0"/>
              <w:left w:val="single" w:color="auto" w:sz="12" w:space="0"/>
              <w:bottom w:val="single" w:color="000000" w:sz="12" w:space="0"/>
            </w:tcBorders>
            <w:shd w:val="clear" w:color="auto" w:fill="auto"/>
          </w:tcPr>
          <w:p w:rsidRPr="00FB186D" w:rsidR="00FB186D" w:rsidP="008A057F" w:rsidRDefault="00FB186D">
            <w:pPr>
              <w:rPr>
                <w:b/>
                <w:bCs/>
              </w:rPr>
            </w:pPr>
            <w:r w:rsidRPr="00FB186D">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FB186D" w:rsidR="00FB186D" w:rsidP="008A057F" w:rsidRDefault="00FB186D">
            <w:pPr>
              <w:rPr>
                <w:b/>
                <w:bCs/>
              </w:rPr>
            </w:pPr>
          </w:p>
        </w:tc>
        <w:tc>
          <w:tcPr>
            <w:tcW w:w="1656" w:type="dxa"/>
            <w:tcBorders>
              <w:top w:val="single" w:color="auto" w:sz="2" w:space="0"/>
              <w:left w:val="single" w:color="000000" w:sz="12" w:space="0"/>
              <w:bottom w:val="single" w:color="000000" w:sz="12" w:space="0"/>
            </w:tcBorders>
            <w:shd w:val="clear" w:color="auto" w:fill="auto"/>
          </w:tcPr>
          <w:p w:rsidRPr="00FB186D" w:rsidR="00FB186D" w:rsidP="008A057F" w:rsidRDefault="00FB186D">
            <w:pPr>
              <w:rPr>
                <w:b/>
                <w:bCs/>
              </w:rPr>
            </w:pPr>
            <w:r w:rsidRPr="00FB186D">
              <w:rPr>
                <w:b/>
                <w:bCs/>
              </w:rPr>
              <w:t>Reviewers</w:t>
            </w:r>
          </w:p>
        </w:tc>
        <w:tc>
          <w:tcPr>
            <w:tcW w:w="2208" w:type="dxa"/>
            <w:tcBorders>
              <w:top w:val="single" w:color="auto" w:sz="2" w:space="0"/>
              <w:bottom w:val="single" w:color="000000" w:sz="12" w:space="0"/>
            </w:tcBorders>
            <w:shd w:val="clear" w:color="auto" w:fill="auto"/>
          </w:tcPr>
          <w:p w:rsidRPr="00FB186D" w:rsidR="00FB186D" w:rsidP="008A057F" w:rsidRDefault="00FB186D">
            <w:pPr>
              <w:rPr>
                <w:b/>
                <w:bCs/>
              </w:rPr>
            </w:pPr>
          </w:p>
        </w:tc>
      </w:tr>
      <w:tr w:rsidRPr="00FB186D" w:rsidR="00FB186D" w:rsidTr="00FB186D">
        <w:tc>
          <w:tcPr>
            <w:tcW w:w="1716" w:type="dxa"/>
            <w:tcBorders>
              <w:top w:val="single" w:color="000000" w:sz="12" w:space="0"/>
              <w:left w:val="single" w:color="auto" w:sz="12" w:space="0"/>
            </w:tcBorders>
            <w:shd w:val="clear" w:color="auto" w:fill="auto"/>
          </w:tcPr>
          <w:p w:rsidRPr="00FB186D" w:rsidR="00FB186D" w:rsidP="008A057F" w:rsidRDefault="00FB186D">
            <w:pPr>
              <w:rPr>
                <w:bCs/>
              </w:rPr>
            </w:pPr>
            <w:r w:rsidRPr="00FB186D">
              <w:rPr>
                <w:bCs/>
              </w:rPr>
              <w:t>Dennis Albert</w:t>
            </w:r>
          </w:p>
        </w:tc>
        <w:tc>
          <w:tcPr>
            <w:tcW w:w="2628" w:type="dxa"/>
            <w:tcBorders>
              <w:top w:val="single" w:color="000000" w:sz="12" w:space="0"/>
              <w:right w:val="single" w:color="000000" w:sz="12" w:space="0"/>
            </w:tcBorders>
            <w:shd w:val="clear" w:color="auto" w:fill="auto"/>
          </w:tcPr>
          <w:p w:rsidRPr="00FB186D" w:rsidR="00FB186D" w:rsidP="008A057F" w:rsidRDefault="00FB186D">
            <w:r w:rsidRPr="00FB186D">
              <w:t>albertd@michigan.gov</w:t>
            </w:r>
          </w:p>
        </w:tc>
        <w:tc>
          <w:tcPr>
            <w:tcW w:w="1656" w:type="dxa"/>
            <w:tcBorders>
              <w:top w:val="single" w:color="000000" w:sz="12" w:space="0"/>
              <w:left w:val="single" w:color="000000" w:sz="12" w:space="0"/>
            </w:tcBorders>
            <w:shd w:val="clear" w:color="auto" w:fill="auto"/>
          </w:tcPr>
          <w:p w:rsidRPr="00FB186D" w:rsidR="00FB186D" w:rsidP="008A057F" w:rsidRDefault="00FB186D">
            <w:r w:rsidRPr="00FB186D">
              <w:t>Dave Cleland</w:t>
            </w:r>
          </w:p>
        </w:tc>
        <w:tc>
          <w:tcPr>
            <w:tcW w:w="2208" w:type="dxa"/>
            <w:tcBorders>
              <w:top w:val="single" w:color="000000" w:sz="12" w:space="0"/>
            </w:tcBorders>
            <w:shd w:val="clear" w:color="auto" w:fill="auto"/>
          </w:tcPr>
          <w:p w:rsidRPr="00FB186D" w:rsidR="00FB186D" w:rsidP="008A057F" w:rsidRDefault="00FB186D">
            <w:r w:rsidRPr="00FB186D">
              <w:t>dcleland@fs.fed.us</w:t>
            </w:r>
          </w:p>
        </w:tc>
      </w:tr>
      <w:tr w:rsidRPr="00FB186D" w:rsidR="00FB186D" w:rsidTr="00FB186D">
        <w:tc>
          <w:tcPr>
            <w:tcW w:w="1716" w:type="dxa"/>
            <w:tcBorders>
              <w:left w:val="single" w:color="auto" w:sz="12" w:space="0"/>
            </w:tcBorders>
            <w:shd w:val="clear" w:color="auto" w:fill="auto"/>
          </w:tcPr>
          <w:p w:rsidRPr="00FB186D" w:rsidR="00FB186D" w:rsidP="008A057F" w:rsidRDefault="00FB186D">
            <w:pPr>
              <w:rPr>
                <w:bCs/>
              </w:rPr>
            </w:pPr>
            <w:r w:rsidRPr="00FB186D">
              <w:rPr>
                <w:bCs/>
              </w:rPr>
              <w:t xml:space="preserve">Becky </w:t>
            </w:r>
            <w:proofErr w:type="spellStart"/>
            <w:r w:rsidRPr="00FB186D">
              <w:rPr>
                <w:bCs/>
              </w:rPr>
              <w:t>Schillo</w:t>
            </w:r>
            <w:proofErr w:type="spellEnd"/>
          </w:p>
        </w:tc>
        <w:tc>
          <w:tcPr>
            <w:tcW w:w="2628" w:type="dxa"/>
            <w:tcBorders>
              <w:right w:val="single" w:color="000000" w:sz="12" w:space="0"/>
            </w:tcBorders>
            <w:shd w:val="clear" w:color="auto" w:fill="auto"/>
          </w:tcPr>
          <w:p w:rsidRPr="00FB186D" w:rsidR="00FB186D" w:rsidP="008A057F" w:rsidRDefault="00FB186D">
            <w:r w:rsidRPr="00FB186D">
              <w:t>schillor@michigan.gov</w:t>
            </w:r>
          </w:p>
        </w:tc>
        <w:tc>
          <w:tcPr>
            <w:tcW w:w="1656" w:type="dxa"/>
            <w:tcBorders>
              <w:left w:val="single" w:color="000000" w:sz="12" w:space="0"/>
            </w:tcBorders>
            <w:shd w:val="clear" w:color="auto" w:fill="auto"/>
          </w:tcPr>
          <w:p w:rsidRPr="00FB186D" w:rsidR="00FB186D" w:rsidP="008A057F" w:rsidRDefault="00FB186D">
            <w:r w:rsidRPr="00FB186D">
              <w:t>None</w:t>
            </w:r>
          </w:p>
        </w:tc>
        <w:tc>
          <w:tcPr>
            <w:tcW w:w="2208" w:type="dxa"/>
            <w:shd w:val="clear" w:color="auto" w:fill="auto"/>
          </w:tcPr>
          <w:p w:rsidRPr="00FB186D" w:rsidR="00FB186D" w:rsidP="008A057F" w:rsidRDefault="00FB186D">
            <w:r w:rsidRPr="00FB186D">
              <w:t>None</w:t>
            </w:r>
          </w:p>
        </w:tc>
      </w:tr>
      <w:tr w:rsidRPr="00FB186D" w:rsidR="00FB186D" w:rsidTr="00FB186D">
        <w:tc>
          <w:tcPr>
            <w:tcW w:w="1716" w:type="dxa"/>
            <w:tcBorders>
              <w:left w:val="single" w:color="auto" w:sz="12" w:space="0"/>
              <w:bottom w:val="single" w:color="auto" w:sz="2" w:space="0"/>
            </w:tcBorders>
            <w:shd w:val="clear" w:color="auto" w:fill="auto"/>
          </w:tcPr>
          <w:p w:rsidRPr="00FB186D" w:rsidR="00FB186D" w:rsidP="008A057F" w:rsidRDefault="00FB186D">
            <w:pPr>
              <w:rPr>
                <w:bCs/>
              </w:rPr>
            </w:pPr>
            <w:r w:rsidRPr="00FB186D">
              <w:rPr>
                <w:bCs/>
              </w:rPr>
              <w:t>None</w:t>
            </w:r>
          </w:p>
        </w:tc>
        <w:tc>
          <w:tcPr>
            <w:tcW w:w="2628" w:type="dxa"/>
            <w:tcBorders>
              <w:right w:val="single" w:color="000000" w:sz="12" w:space="0"/>
            </w:tcBorders>
            <w:shd w:val="clear" w:color="auto" w:fill="auto"/>
          </w:tcPr>
          <w:p w:rsidRPr="00FB186D" w:rsidR="00FB186D" w:rsidP="008A057F" w:rsidRDefault="00FB186D">
            <w:r w:rsidRPr="00FB186D">
              <w:t>None</w:t>
            </w:r>
          </w:p>
        </w:tc>
        <w:tc>
          <w:tcPr>
            <w:tcW w:w="1656" w:type="dxa"/>
            <w:tcBorders>
              <w:left w:val="single" w:color="000000" w:sz="12" w:space="0"/>
              <w:bottom w:val="single" w:color="auto" w:sz="2" w:space="0"/>
            </w:tcBorders>
            <w:shd w:val="clear" w:color="auto" w:fill="auto"/>
          </w:tcPr>
          <w:p w:rsidRPr="00FB186D" w:rsidR="00FB186D" w:rsidP="008A057F" w:rsidRDefault="00FB186D">
            <w:r w:rsidRPr="00FB186D">
              <w:t>None</w:t>
            </w:r>
          </w:p>
        </w:tc>
        <w:tc>
          <w:tcPr>
            <w:tcW w:w="2208" w:type="dxa"/>
            <w:shd w:val="clear" w:color="auto" w:fill="auto"/>
          </w:tcPr>
          <w:p w:rsidRPr="00FB186D" w:rsidR="00FB186D" w:rsidP="008A057F" w:rsidRDefault="00FB186D">
            <w:r w:rsidRPr="00FB186D">
              <w:t>None</w:t>
            </w:r>
          </w:p>
        </w:tc>
      </w:tr>
    </w:tbl>
    <w:p w:rsidR="00FB186D" w:rsidP="00FB186D" w:rsidRDefault="00FB186D"/>
    <w:p w:rsidR="00FB186D" w:rsidP="00FB186D" w:rsidRDefault="00FB186D">
      <w:pPr>
        <w:pStyle w:val="InfoPara"/>
      </w:pPr>
      <w:r>
        <w:t>Vegetation Type</w:t>
      </w:r>
    </w:p>
    <w:p w:rsidR="00FB186D" w:rsidP="00FB186D" w:rsidRDefault="00AF6561">
      <w:r w:rsidRPr="00AF6561">
        <w:t>Mixed Upland and Wetland</w:t>
      </w:r>
      <w:bookmarkStart w:name="_GoBack" w:id="0"/>
      <w:bookmarkEnd w:id="0"/>
    </w:p>
    <w:p w:rsidR="00FB186D" w:rsidP="00FB186D" w:rsidRDefault="00FB186D">
      <w:pPr>
        <w:pStyle w:val="InfoPara"/>
      </w:pPr>
      <w:r>
        <w:t>Map Zones</w:t>
      </w:r>
    </w:p>
    <w:p w:rsidR="00CC658C" w:rsidP="00FB186D" w:rsidRDefault="002D4165">
      <w:r>
        <w:t xml:space="preserve">50, </w:t>
      </w:r>
      <w:r w:rsidR="00FB186D">
        <w:t>51</w:t>
      </w:r>
    </w:p>
    <w:p w:rsidR="00FB186D" w:rsidP="00FB186D" w:rsidRDefault="00FB186D">
      <w:pPr>
        <w:pStyle w:val="InfoPara"/>
      </w:pPr>
      <w:r>
        <w:t>Geographic Range</w:t>
      </w:r>
    </w:p>
    <w:p w:rsidR="00FB186D" w:rsidP="00FB186D" w:rsidRDefault="00FB186D">
      <w:r>
        <w:t>Great Lakes Wooded Dune and Swale complexes are found along the Great Lakes in Ontario, MI, WI, IL, IN, OH and PA. Of the 90 to 95 wooded dune and swale complexes that occurred in the Great Lakes Region, 70 were located in MI along the shores of Huron, MI, and Superior (Comer and Albert 1993). In MI wooded dune and swales are be found in subsections 212 S (all subsections</w:t>
      </w:r>
      <w:r w:rsidR="002C3FEC">
        <w:t>; Cleland et al. 2007</w:t>
      </w:r>
      <w:r>
        <w:t xml:space="preserve">), 212 R (all subsections), 212 Hl, 212 </w:t>
      </w:r>
      <w:proofErr w:type="spellStart"/>
      <w:r>
        <w:t>Hf</w:t>
      </w:r>
      <w:proofErr w:type="spellEnd"/>
      <w:r>
        <w:t xml:space="preserve">, 212 </w:t>
      </w:r>
      <w:proofErr w:type="spellStart"/>
      <w:r>
        <w:t>Hb</w:t>
      </w:r>
      <w:proofErr w:type="spellEnd"/>
      <w:r>
        <w:t xml:space="preserve">, 212 </w:t>
      </w:r>
      <w:proofErr w:type="spellStart"/>
      <w:r>
        <w:t>Hj</w:t>
      </w:r>
      <w:proofErr w:type="spellEnd"/>
      <w:r>
        <w:t xml:space="preserve">, 212 Hg, 222 </w:t>
      </w:r>
      <w:proofErr w:type="spellStart"/>
      <w:r>
        <w:t>Ue</w:t>
      </w:r>
      <w:proofErr w:type="spellEnd"/>
      <w:r>
        <w:t xml:space="preserve"> and 222 </w:t>
      </w:r>
      <w:proofErr w:type="spellStart"/>
      <w:r>
        <w:t>Ud</w:t>
      </w:r>
      <w:proofErr w:type="spellEnd"/>
      <w:r>
        <w:t>.</w:t>
      </w:r>
    </w:p>
    <w:p w:rsidR="00FB186D" w:rsidP="00FB186D" w:rsidRDefault="00FB186D"/>
    <w:p w:rsidR="00FB186D" w:rsidP="00FB186D" w:rsidRDefault="00FB186D">
      <w:r>
        <w:t xml:space="preserve">For MN, this </w:t>
      </w:r>
      <w:proofErr w:type="spellStart"/>
      <w:r>
        <w:t>BpS</w:t>
      </w:r>
      <w:proofErr w:type="spellEnd"/>
      <w:r>
        <w:t xml:space="preserve"> occurred in Subsection 212Lb.</w:t>
      </w:r>
    </w:p>
    <w:p w:rsidR="00FB186D" w:rsidP="00FB186D" w:rsidRDefault="00FB186D">
      <w:pPr>
        <w:pStyle w:val="InfoPara"/>
      </w:pPr>
      <w:r>
        <w:t>Biophysical Site Description</w:t>
      </w:r>
    </w:p>
    <w:p w:rsidR="00FB186D" w:rsidP="00FB186D" w:rsidRDefault="00FB186D">
      <w:r>
        <w:t xml:space="preserve">This complex of wetland swales and upland beach ridges (dunes) is found in </w:t>
      </w:r>
      <w:proofErr w:type="spellStart"/>
      <w:r>
        <w:t>embayments</w:t>
      </w:r>
      <w:proofErr w:type="spellEnd"/>
      <w:r>
        <w:t xml:space="preserve"> and on large sand spits along the shoreline of the Great Lakes. Many complexes began forming when the Great Lakes were at glacial Lake Algonquin levels, approximately 12,000yrs ago (Comer and Albert 1993, Dorr and </w:t>
      </w:r>
      <w:proofErr w:type="spellStart"/>
      <w:r>
        <w:t>Eschman</w:t>
      </w:r>
      <w:proofErr w:type="spellEnd"/>
      <w:r>
        <w:t xml:space="preserve"> 1970), but in the southern Great Lakes, some of the large complexes are younger, approximately 6</w:t>
      </w:r>
      <w:r w:rsidR="002C3FEC">
        <w:t>,</w:t>
      </w:r>
      <w:r>
        <w:t>000yrs old (</w:t>
      </w:r>
      <w:proofErr w:type="spellStart"/>
      <w:r>
        <w:t>Chrzastowski</w:t>
      </w:r>
      <w:proofErr w:type="spellEnd"/>
      <w:r>
        <w:t xml:space="preserve"> and Thompson 1992, Thompson 1992). Receding lake levels deposited a series of sandy beach ridges ranging from 0.5-40.0m high. From the air, these ridges appear as a series of arcs generally parallel to the shoreline, and often extending up to two miles inland. The dune ridges can be quite numerous, with 150 ridges forming over 6</w:t>
      </w:r>
      <w:r w:rsidR="002C3FEC">
        <w:t>,</w:t>
      </w:r>
      <w:r>
        <w:t>000yrs near Gary, Indiana (Thompson 1992) and 108 ridges forming over 3</w:t>
      </w:r>
      <w:r w:rsidR="002C3FEC">
        <w:t>,</w:t>
      </w:r>
      <w:r>
        <w:t>500yrs in northern lower MI (</w:t>
      </w:r>
      <w:proofErr w:type="spellStart"/>
      <w:r>
        <w:t>Lichter</w:t>
      </w:r>
      <w:proofErr w:type="spellEnd"/>
      <w:r>
        <w:t xml:space="preserve"> 1998). [Text from Albert, D.A. and P.J. Comer 1999.]</w:t>
      </w:r>
    </w:p>
    <w:p w:rsidR="00FB186D" w:rsidP="00FB186D" w:rsidRDefault="00FB186D">
      <w:pPr>
        <w:pStyle w:val="InfoPara"/>
      </w:pPr>
      <w:r>
        <w:t>Vegetation Description</w:t>
      </w:r>
    </w:p>
    <w:p w:rsidR="00FB186D" w:rsidP="00FB186D" w:rsidRDefault="00FB186D">
      <w:r>
        <w:t xml:space="preserve">Because they contain a unique assemblage of physiographic, soil and vegetative components and provide a high quality habitat for numerous shoreline animal species, the Wooded Dune and Swale Complex is considered a distinct natural community in MI (MNFI 1990). Classic ecological studies have identified distinctive successional zones within the sand dune portion of the complexes, determined on the basis of several factors, including distance from the lake, amount of soil development and available light (Olson 1958, Cowles 1899). </w:t>
      </w:r>
    </w:p>
    <w:p w:rsidR="00FB186D" w:rsidP="00FB186D" w:rsidRDefault="00FB186D"/>
    <w:p w:rsidR="00FB186D" w:rsidP="00FB186D" w:rsidRDefault="00FB186D">
      <w:r>
        <w:lastRenderedPageBreak/>
        <w:t>The foredunes of most dune and swale complexes are commonly 1-2m high, with beach grass (</w:t>
      </w:r>
      <w:proofErr w:type="spellStart"/>
      <w:r w:rsidRPr="00675794">
        <w:rPr>
          <w:i/>
        </w:rPr>
        <w:t>Ammophila</w:t>
      </w:r>
      <w:proofErr w:type="spellEnd"/>
      <w:r w:rsidRPr="00675794">
        <w:rPr>
          <w:i/>
        </w:rPr>
        <w:t xml:space="preserve"> </w:t>
      </w:r>
      <w:proofErr w:type="spellStart"/>
      <w:r w:rsidRPr="00675794">
        <w:rPr>
          <w:i/>
        </w:rPr>
        <w:t>breviligulata</w:t>
      </w:r>
      <w:proofErr w:type="spellEnd"/>
      <w:r>
        <w:t>), dune grass (</w:t>
      </w:r>
      <w:proofErr w:type="spellStart"/>
      <w:r w:rsidRPr="00675794">
        <w:rPr>
          <w:i/>
        </w:rPr>
        <w:t>Calamovilfa</w:t>
      </w:r>
      <w:proofErr w:type="spellEnd"/>
      <w:r w:rsidRPr="00675794">
        <w:rPr>
          <w:i/>
        </w:rPr>
        <w:t xml:space="preserve"> </w:t>
      </w:r>
      <w:proofErr w:type="spellStart"/>
      <w:r w:rsidRPr="00675794">
        <w:rPr>
          <w:i/>
        </w:rPr>
        <w:t>longifolia</w:t>
      </w:r>
      <w:proofErr w:type="spellEnd"/>
      <w:r>
        <w:t>), autumn willow (</w:t>
      </w:r>
      <w:r w:rsidRPr="00675794">
        <w:rPr>
          <w:i/>
        </w:rPr>
        <w:t xml:space="preserve">Salix </w:t>
      </w:r>
      <w:proofErr w:type="spellStart"/>
      <w:r w:rsidRPr="00675794">
        <w:rPr>
          <w:i/>
        </w:rPr>
        <w:t>serissima</w:t>
      </w:r>
      <w:proofErr w:type="spellEnd"/>
      <w:r>
        <w:t>), dune willow (</w:t>
      </w:r>
      <w:r w:rsidRPr="00675794">
        <w:rPr>
          <w:i/>
        </w:rPr>
        <w:t xml:space="preserve">S. </w:t>
      </w:r>
      <w:proofErr w:type="spellStart"/>
      <w:r w:rsidRPr="00675794">
        <w:rPr>
          <w:i/>
        </w:rPr>
        <w:t>cordata</w:t>
      </w:r>
      <w:proofErr w:type="spellEnd"/>
      <w:r>
        <w:t>)</w:t>
      </w:r>
      <w:r w:rsidR="00675794">
        <w:t>,</w:t>
      </w:r>
      <w:r>
        <w:t xml:space="preserve"> and balsam poplar (</w:t>
      </w:r>
      <w:proofErr w:type="spellStart"/>
      <w:r w:rsidRPr="00675794">
        <w:rPr>
          <w:i/>
        </w:rPr>
        <w:t>Populus</w:t>
      </w:r>
      <w:proofErr w:type="spellEnd"/>
      <w:r w:rsidRPr="00675794">
        <w:rPr>
          <w:i/>
        </w:rPr>
        <w:t xml:space="preserve"> balsamifera</w:t>
      </w:r>
      <w:r>
        <w:t>) most common. Within their ranges, federally-threatened Pitcher's thistle (</w:t>
      </w:r>
      <w:proofErr w:type="spellStart"/>
      <w:r w:rsidRPr="00675794">
        <w:rPr>
          <w:i/>
        </w:rPr>
        <w:t>Cirsium</w:t>
      </w:r>
      <w:proofErr w:type="spellEnd"/>
      <w:r w:rsidRPr="00675794">
        <w:rPr>
          <w:i/>
        </w:rPr>
        <w:t xml:space="preserve"> </w:t>
      </w:r>
      <w:proofErr w:type="spellStart"/>
      <w:r w:rsidRPr="00675794">
        <w:rPr>
          <w:i/>
        </w:rPr>
        <w:t>pitcheri</w:t>
      </w:r>
      <w:proofErr w:type="spellEnd"/>
      <w:r>
        <w:t>) and state-threatened Lake Huron tansy (</w:t>
      </w:r>
      <w:proofErr w:type="spellStart"/>
      <w:r w:rsidRPr="00675794">
        <w:rPr>
          <w:i/>
        </w:rPr>
        <w:t>Tanacetum</w:t>
      </w:r>
      <w:proofErr w:type="spellEnd"/>
      <w:r w:rsidRPr="00675794">
        <w:rPr>
          <w:i/>
        </w:rPr>
        <w:t xml:space="preserve"> </w:t>
      </w:r>
      <w:proofErr w:type="spellStart"/>
      <w:r w:rsidRPr="00675794">
        <w:rPr>
          <w:i/>
        </w:rPr>
        <w:t>huronense</w:t>
      </w:r>
      <w:proofErr w:type="spellEnd"/>
      <w:r>
        <w:t>) are also found on the foredunes.</w:t>
      </w:r>
    </w:p>
    <w:p w:rsidR="00FB186D" w:rsidP="00FB186D" w:rsidRDefault="00FB186D"/>
    <w:p w:rsidR="00FB186D" w:rsidP="00FB186D" w:rsidRDefault="00FB186D">
      <w:r>
        <w:t>Immediately behind the foredune, where lake-influenced, calcareous sands are most common, a shallow swale often contains twig-rush (</w:t>
      </w:r>
      <w:proofErr w:type="spellStart"/>
      <w:r w:rsidRPr="00675794">
        <w:rPr>
          <w:i/>
        </w:rPr>
        <w:t>Cladium</w:t>
      </w:r>
      <w:proofErr w:type="spellEnd"/>
      <w:r w:rsidRPr="00675794">
        <w:rPr>
          <w:i/>
        </w:rPr>
        <w:t xml:space="preserve"> </w:t>
      </w:r>
      <w:proofErr w:type="spellStart"/>
      <w:r w:rsidRPr="00675794">
        <w:rPr>
          <w:i/>
        </w:rPr>
        <w:t>mariscoides</w:t>
      </w:r>
      <w:proofErr w:type="spellEnd"/>
      <w:r>
        <w:t>), sweet gale (</w:t>
      </w:r>
      <w:proofErr w:type="spellStart"/>
      <w:r w:rsidRPr="00675794">
        <w:rPr>
          <w:i/>
        </w:rPr>
        <w:t>Myrica</w:t>
      </w:r>
      <w:proofErr w:type="spellEnd"/>
      <w:r w:rsidRPr="00675794">
        <w:rPr>
          <w:i/>
        </w:rPr>
        <w:t xml:space="preserve"> gale</w:t>
      </w:r>
      <w:r>
        <w:t>), shrubby cinquefoil (</w:t>
      </w:r>
      <w:proofErr w:type="spellStart"/>
      <w:r w:rsidRPr="00675794">
        <w:rPr>
          <w:i/>
        </w:rPr>
        <w:t>Potentilla</w:t>
      </w:r>
      <w:proofErr w:type="spellEnd"/>
      <w:r w:rsidRPr="00675794">
        <w:rPr>
          <w:i/>
        </w:rPr>
        <w:t xml:space="preserve"> </w:t>
      </w:r>
      <w:proofErr w:type="spellStart"/>
      <w:r w:rsidRPr="00675794">
        <w:rPr>
          <w:i/>
        </w:rPr>
        <w:t>fruticosa</w:t>
      </w:r>
      <w:proofErr w:type="spellEnd"/>
      <w:r>
        <w:t>), blue joint grass (</w:t>
      </w:r>
      <w:proofErr w:type="spellStart"/>
      <w:r w:rsidRPr="00675794">
        <w:rPr>
          <w:i/>
        </w:rPr>
        <w:t>Calamagrostis</w:t>
      </w:r>
      <w:proofErr w:type="spellEnd"/>
      <w:r w:rsidRPr="00675794">
        <w:rPr>
          <w:i/>
        </w:rPr>
        <w:t xml:space="preserve"> canadensis</w:t>
      </w:r>
      <w:r>
        <w:t>), Kalm's lobelia (</w:t>
      </w:r>
      <w:r w:rsidRPr="00675794">
        <w:rPr>
          <w:i/>
        </w:rPr>
        <w:t xml:space="preserve">Lobelia </w:t>
      </w:r>
      <w:proofErr w:type="spellStart"/>
      <w:r w:rsidRPr="00675794">
        <w:rPr>
          <w:i/>
        </w:rPr>
        <w:t>kalmii</w:t>
      </w:r>
      <w:proofErr w:type="spellEnd"/>
      <w:r>
        <w:t>), false asphodel (</w:t>
      </w:r>
      <w:proofErr w:type="spellStart"/>
      <w:r w:rsidRPr="00675794">
        <w:rPr>
          <w:i/>
        </w:rPr>
        <w:t>Tofieldia</w:t>
      </w:r>
      <w:proofErr w:type="spellEnd"/>
      <w:r w:rsidRPr="00675794">
        <w:rPr>
          <w:i/>
        </w:rPr>
        <w:t xml:space="preserve"> </w:t>
      </w:r>
      <w:proofErr w:type="spellStart"/>
      <w:r w:rsidRPr="00675794">
        <w:rPr>
          <w:i/>
        </w:rPr>
        <w:t>glutinosa</w:t>
      </w:r>
      <w:proofErr w:type="spellEnd"/>
      <w:r>
        <w:t>)</w:t>
      </w:r>
      <w:r w:rsidR="00675794">
        <w:t>,</w:t>
      </w:r>
      <w:r>
        <w:t xml:space="preserve"> and grass-of-Parnassus (</w:t>
      </w:r>
      <w:proofErr w:type="spellStart"/>
      <w:r w:rsidRPr="00675794">
        <w:rPr>
          <w:i/>
        </w:rPr>
        <w:t>Parnassia</w:t>
      </w:r>
      <w:proofErr w:type="spellEnd"/>
      <w:r w:rsidRPr="00675794">
        <w:rPr>
          <w:i/>
        </w:rPr>
        <w:t xml:space="preserve"> </w:t>
      </w:r>
      <w:proofErr w:type="spellStart"/>
      <w:r w:rsidRPr="00675794">
        <w:rPr>
          <w:i/>
        </w:rPr>
        <w:t>glauca</w:t>
      </w:r>
      <w:proofErr w:type="spellEnd"/>
      <w:r>
        <w:t>). Less commonly, in the Straits of Mackinac area, federally threatened Houghton's goldenrod (</w:t>
      </w:r>
      <w:proofErr w:type="spellStart"/>
      <w:r w:rsidRPr="00675794">
        <w:rPr>
          <w:i/>
        </w:rPr>
        <w:t>Solidago</w:t>
      </w:r>
      <w:proofErr w:type="spellEnd"/>
      <w:r w:rsidRPr="00675794">
        <w:rPr>
          <w:i/>
        </w:rPr>
        <w:t xml:space="preserve"> </w:t>
      </w:r>
      <w:proofErr w:type="spellStart"/>
      <w:r w:rsidRPr="00675794">
        <w:rPr>
          <w:i/>
        </w:rPr>
        <w:t>houghtonii</w:t>
      </w:r>
      <w:proofErr w:type="spellEnd"/>
      <w:r>
        <w:t>) is found in the swales behind the foredune.</w:t>
      </w:r>
    </w:p>
    <w:p w:rsidR="00FB186D" w:rsidP="00FB186D" w:rsidRDefault="00FB186D"/>
    <w:p w:rsidR="00FB186D" w:rsidP="00FB186D" w:rsidRDefault="00FB186D">
      <w:r>
        <w:t>The swale immediately behind the foredune is influenced by short-term variation in lake levels and can be partially or occasionally completely filled by dune sands following major storm events. Species common to this first swale include the rushes (</w:t>
      </w:r>
      <w:proofErr w:type="spellStart"/>
      <w:r w:rsidRPr="00675794">
        <w:rPr>
          <w:i/>
        </w:rPr>
        <w:t>Juncus</w:t>
      </w:r>
      <w:proofErr w:type="spellEnd"/>
      <w:r w:rsidRPr="00675794">
        <w:rPr>
          <w:i/>
        </w:rPr>
        <w:t xml:space="preserve"> </w:t>
      </w:r>
      <w:proofErr w:type="spellStart"/>
      <w:r w:rsidRPr="00675794">
        <w:rPr>
          <w:i/>
        </w:rPr>
        <w:t>balticus</w:t>
      </w:r>
      <w:proofErr w:type="spellEnd"/>
      <w:r>
        <w:t xml:space="preserve">, </w:t>
      </w:r>
      <w:r w:rsidRPr="00675794">
        <w:rPr>
          <w:i/>
        </w:rPr>
        <w:t xml:space="preserve">J. </w:t>
      </w:r>
      <w:proofErr w:type="spellStart"/>
      <w:r w:rsidRPr="00675794">
        <w:rPr>
          <w:i/>
        </w:rPr>
        <w:t>pelocarpus</w:t>
      </w:r>
      <w:proofErr w:type="spellEnd"/>
      <w:r>
        <w:t>, J</w:t>
      </w:r>
      <w:r w:rsidRPr="00675794">
        <w:rPr>
          <w:i/>
        </w:rPr>
        <w:t xml:space="preserve">. </w:t>
      </w:r>
      <w:proofErr w:type="spellStart"/>
      <w:r w:rsidRPr="00675794">
        <w:rPr>
          <w:i/>
        </w:rPr>
        <w:t>Nodosus</w:t>
      </w:r>
      <w:proofErr w:type="spellEnd"/>
      <w:r>
        <w:t>), spike rush, (</w:t>
      </w:r>
      <w:proofErr w:type="spellStart"/>
      <w:r w:rsidRPr="00675794">
        <w:rPr>
          <w:i/>
        </w:rPr>
        <w:t>Eleocharis</w:t>
      </w:r>
      <w:proofErr w:type="spellEnd"/>
      <w:r w:rsidRPr="00675794">
        <w:rPr>
          <w:i/>
        </w:rPr>
        <w:t xml:space="preserve"> </w:t>
      </w:r>
      <w:proofErr w:type="spellStart"/>
      <w:r w:rsidRPr="00675794">
        <w:rPr>
          <w:i/>
        </w:rPr>
        <w:t>acicularis</w:t>
      </w:r>
      <w:proofErr w:type="spellEnd"/>
      <w:r>
        <w:t>)</w:t>
      </w:r>
      <w:r w:rsidR="00675794">
        <w:t>,</w:t>
      </w:r>
      <w:r>
        <w:t xml:space="preserve"> and </w:t>
      </w:r>
      <w:proofErr w:type="spellStart"/>
      <w:r>
        <w:t>threesquare</w:t>
      </w:r>
      <w:proofErr w:type="spellEnd"/>
      <w:r>
        <w:t xml:space="preserve"> (</w:t>
      </w:r>
      <w:proofErr w:type="spellStart"/>
      <w:r w:rsidRPr="00675794">
        <w:rPr>
          <w:i/>
        </w:rPr>
        <w:t>Scirpus</w:t>
      </w:r>
      <w:proofErr w:type="spellEnd"/>
      <w:r w:rsidRPr="00675794">
        <w:rPr>
          <w:i/>
        </w:rPr>
        <w:t xml:space="preserve"> </w:t>
      </w:r>
      <w:proofErr w:type="spellStart"/>
      <w:r w:rsidRPr="00675794">
        <w:rPr>
          <w:i/>
        </w:rPr>
        <w:t>americanus</w:t>
      </w:r>
      <w:proofErr w:type="spellEnd"/>
      <w:r>
        <w:t>).</w:t>
      </w:r>
    </w:p>
    <w:p w:rsidR="00FB186D" w:rsidP="00FB186D" w:rsidRDefault="00FB186D"/>
    <w:p w:rsidR="00FB186D" w:rsidP="00FB186D" w:rsidRDefault="00FB186D">
      <w:r>
        <w:t>A low dune field with more advanced plant succession often follows the first open dunes and swales. Jack pine (</w:t>
      </w:r>
      <w:r w:rsidRPr="00675794">
        <w:rPr>
          <w:i/>
        </w:rPr>
        <w:t xml:space="preserve">Pinus </w:t>
      </w:r>
      <w:proofErr w:type="spellStart"/>
      <w:r w:rsidRPr="00675794">
        <w:rPr>
          <w:i/>
        </w:rPr>
        <w:t>banksiana</w:t>
      </w:r>
      <w:proofErr w:type="spellEnd"/>
      <w:r>
        <w:t>), white pine (</w:t>
      </w:r>
      <w:r w:rsidRPr="00675794">
        <w:rPr>
          <w:i/>
        </w:rPr>
        <w:t xml:space="preserve">P. </w:t>
      </w:r>
      <w:proofErr w:type="spellStart"/>
      <w:r w:rsidRPr="00675794">
        <w:rPr>
          <w:i/>
        </w:rPr>
        <w:t>strobus</w:t>
      </w:r>
      <w:proofErr w:type="spellEnd"/>
      <w:r>
        <w:t>)</w:t>
      </w:r>
      <w:r w:rsidR="00675794">
        <w:t>,</w:t>
      </w:r>
      <w:r>
        <w:t xml:space="preserve"> and red pine (</w:t>
      </w:r>
      <w:r w:rsidRPr="00675794">
        <w:rPr>
          <w:i/>
        </w:rPr>
        <w:t xml:space="preserve">P. </w:t>
      </w:r>
      <w:proofErr w:type="spellStart"/>
      <w:r w:rsidRPr="00675794">
        <w:rPr>
          <w:i/>
        </w:rPr>
        <w:t>Resinosa</w:t>
      </w:r>
      <w:proofErr w:type="spellEnd"/>
      <w:r>
        <w:t>) often form a scattered overstory canopy, while ground juniper (</w:t>
      </w:r>
      <w:proofErr w:type="spellStart"/>
      <w:r w:rsidRPr="00675794">
        <w:rPr>
          <w:i/>
        </w:rPr>
        <w:t>Juniperus</w:t>
      </w:r>
      <w:proofErr w:type="spellEnd"/>
      <w:r w:rsidRPr="00675794">
        <w:rPr>
          <w:i/>
        </w:rPr>
        <w:t xml:space="preserve"> </w:t>
      </w:r>
      <w:proofErr w:type="spellStart"/>
      <w:r w:rsidRPr="00675794">
        <w:rPr>
          <w:i/>
        </w:rPr>
        <w:t>communis</w:t>
      </w:r>
      <w:proofErr w:type="spellEnd"/>
      <w:r>
        <w:t>), creeping juniper (</w:t>
      </w:r>
      <w:r w:rsidRPr="00675794">
        <w:rPr>
          <w:i/>
        </w:rPr>
        <w:t xml:space="preserve">J. </w:t>
      </w:r>
      <w:proofErr w:type="spellStart"/>
      <w:r w:rsidRPr="00675794">
        <w:rPr>
          <w:i/>
        </w:rPr>
        <w:t>Horizontalis</w:t>
      </w:r>
      <w:proofErr w:type="spellEnd"/>
      <w:r>
        <w:t>), bearberry (</w:t>
      </w:r>
      <w:proofErr w:type="spellStart"/>
      <w:r w:rsidRPr="00675794">
        <w:rPr>
          <w:i/>
        </w:rPr>
        <w:t>Arctostaphylos</w:t>
      </w:r>
      <w:proofErr w:type="spellEnd"/>
      <w:r w:rsidRPr="00675794">
        <w:rPr>
          <w:i/>
        </w:rPr>
        <w:t xml:space="preserve"> </w:t>
      </w:r>
      <w:proofErr w:type="spellStart"/>
      <w:r w:rsidRPr="00675794">
        <w:rPr>
          <w:i/>
        </w:rPr>
        <w:t>uva-ursi</w:t>
      </w:r>
      <w:proofErr w:type="spellEnd"/>
      <w:r>
        <w:t>), beach grass and June grass (</w:t>
      </w:r>
      <w:proofErr w:type="spellStart"/>
      <w:r w:rsidRPr="00675794">
        <w:rPr>
          <w:i/>
        </w:rPr>
        <w:t>Koeleria</w:t>
      </w:r>
      <w:proofErr w:type="spellEnd"/>
      <w:r w:rsidRPr="00675794">
        <w:rPr>
          <w:i/>
        </w:rPr>
        <w:t xml:space="preserve"> </w:t>
      </w:r>
      <w:proofErr w:type="spellStart"/>
      <w:r w:rsidRPr="00675794">
        <w:rPr>
          <w:i/>
        </w:rPr>
        <w:t>macrantha</w:t>
      </w:r>
      <w:proofErr w:type="spellEnd"/>
      <w:r>
        <w:t xml:space="preserve">) form a scattered ground layer. </w:t>
      </w:r>
    </w:p>
    <w:p w:rsidR="00FB186D" w:rsidP="00FB186D" w:rsidRDefault="00FB186D"/>
    <w:p w:rsidR="00FB186D" w:rsidP="00FB186D" w:rsidRDefault="00FB186D">
      <w:r>
        <w:t>Following the dune-field zone, both dunes and swales are typically forested. Moist swales are often forested and soil organic material has often begun to accumulate. Northern white cedar (</w:t>
      </w:r>
      <w:proofErr w:type="spellStart"/>
      <w:r w:rsidRPr="00675794">
        <w:rPr>
          <w:i/>
        </w:rPr>
        <w:t>Thuja</w:t>
      </w:r>
      <w:proofErr w:type="spellEnd"/>
      <w:r w:rsidRPr="00675794">
        <w:rPr>
          <w:i/>
        </w:rPr>
        <w:t xml:space="preserve"> </w:t>
      </w:r>
      <w:proofErr w:type="spellStart"/>
      <w:r w:rsidRPr="00675794">
        <w:rPr>
          <w:i/>
        </w:rPr>
        <w:t>occidentalis</w:t>
      </w:r>
      <w:proofErr w:type="spellEnd"/>
      <w:r>
        <w:t>), speckled alder (</w:t>
      </w:r>
      <w:proofErr w:type="spellStart"/>
      <w:r w:rsidRPr="00675794">
        <w:rPr>
          <w:i/>
        </w:rPr>
        <w:t>Alnus</w:t>
      </w:r>
      <w:proofErr w:type="spellEnd"/>
      <w:r w:rsidRPr="00675794">
        <w:rPr>
          <w:i/>
        </w:rPr>
        <w:t xml:space="preserve"> rugosa</w:t>
      </w:r>
      <w:r>
        <w:t>), willows (</w:t>
      </w:r>
      <w:r w:rsidRPr="00675794">
        <w:rPr>
          <w:i/>
        </w:rPr>
        <w:t>Salix</w:t>
      </w:r>
      <w:r>
        <w:t xml:space="preserve"> spp.) and red maple (</w:t>
      </w:r>
      <w:r w:rsidRPr="00675794">
        <w:rPr>
          <w:i/>
        </w:rPr>
        <w:t>Acer rubrum</w:t>
      </w:r>
      <w:r>
        <w:t>) dominate the partial overstory canopy and understory. In northern Lake Michigan and Lake Huron, where these swales are better drained and northern white cedar forms the overstory, federally-threatened dwarf lake iris (</w:t>
      </w:r>
      <w:r w:rsidRPr="00675794">
        <w:rPr>
          <w:i/>
        </w:rPr>
        <w:t xml:space="preserve">Iris </w:t>
      </w:r>
      <w:proofErr w:type="spellStart"/>
      <w:r w:rsidRPr="00675794">
        <w:rPr>
          <w:i/>
        </w:rPr>
        <w:t>lacustris</w:t>
      </w:r>
      <w:proofErr w:type="spellEnd"/>
      <w:r>
        <w:t>) may be found in large non-flowering populations. In contrast to the dry or moist swales, in those swales where standing water is present through most of the year, sedges (</w:t>
      </w:r>
      <w:proofErr w:type="spellStart"/>
      <w:r w:rsidRPr="00675794">
        <w:rPr>
          <w:i/>
        </w:rPr>
        <w:t>Carex</w:t>
      </w:r>
      <w:proofErr w:type="spellEnd"/>
      <w:r w:rsidRPr="00675794">
        <w:rPr>
          <w:i/>
        </w:rPr>
        <w:t xml:space="preserve"> </w:t>
      </w:r>
      <w:proofErr w:type="spellStart"/>
      <w:r w:rsidRPr="00675794">
        <w:rPr>
          <w:i/>
        </w:rPr>
        <w:t>aquatilis</w:t>
      </w:r>
      <w:proofErr w:type="spellEnd"/>
      <w:r>
        <w:t>) and (</w:t>
      </w:r>
      <w:r w:rsidRPr="00675794">
        <w:rPr>
          <w:i/>
        </w:rPr>
        <w:t xml:space="preserve">C. </w:t>
      </w:r>
      <w:proofErr w:type="spellStart"/>
      <w:r w:rsidRPr="00675794">
        <w:rPr>
          <w:i/>
        </w:rPr>
        <w:t>stricta</w:t>
      </w:r>
      <w:proofErr w:type="spellEnd"/>
      <w:r>
        <w:t xml:space="preserve">), </w:t>
      </w:r>
      <w:proofErr w:type="spellStart"/>
      <w:r>
        <w:t>twigrush</w:t>
      </w:r>
      <w:proofErr w:type="spellEnd"/>
      <w:r>
        <w:t>, marsh marigold (</w:t>
      </w:r>
      <w:proofErr w:type="spellStart"/>
      <w:r w:rsidRPr="00675794">
        <w:rPr>
          <w:i/>
        </w:rPr>
        <w:t>Caltha</w:t>
      </w:r>
      <w:proofErr w:type="spellEnd"/>
      <w:r w:rsidRPr="00675794">
        <w:rPr>
          <w:i/>
        </w:rPr>
        <w:t xml:space="preserve"> </w:t>
      </w:r>
      <w:proofErr w:type="spellStart"/>
      <w:r w:rsidRPr="00675794">
        <w:rPr>
          <w:i/>
        </w:rPr>
        <w:t>palustris</w:t>
      </w:r>
      <w:proofErr w:type="spellEnd"/>
      <w:r>
        <w:t>), swamp candles (</w:t>
      </w:r>
      <w:proofErr w:type="spellStart"/>
      <w:r w:rsidRPr="00675794">
        <w:rPr>
          <w:i/>
        </w:rPr>
        <w:t>Lysimachia</w:t>
      </w:r>
      <w:proofErr w:type="spellEnd"/>
      <w:r w:rsidRPr="00675794">
        <w:rPr>
          <w:i/>
        </w:rPr>
        <w:t xml:space="preserve"> </w:t>
      </w:r>
      <w:proofErr w:type="spellStart"/>
      <w:r w:rsidRPr="00675794">
        <w:rPr>
          <w:i/>
        </w:rPr>
        <w:t>terrestris</w:t>
      </w:r>
      <w:proofErr w:type="spellEnd"/>
      <w:r>
        <w:t>)</w:t>
      </w:r>
      <w:r w:rsidR="00675794">
        <w:t>,</w:t>
      </w:r>
      <w:r>
        <w:t xml:space="preserve"> and swamp cinquefoil (</w:t>
      </w:r>
      <w:proofErr w:type="spellStart"/>
      <w:r w:rsidRPr="00675794">
        <w:rPr>
          <w:i/>
        </w:rPr>
        <w:t>Potentilla</w:t>
      </w:r>
      <w:proofErr w:type="spellEnd"/>
      <w:r w:rsidRPr="00675794">
        <w:rPr>
          <w:i/>
        </w:rPr>
        <w:t xml:space="preserve"> </w:t>
      </w:r>
      <w:proofErr w:type="spellStart"/>
      <w:r w:rsidRPr="00675794">
        <w:rPr>
          <w:i/>
        </w:rPr>
        <w:t>palustris</w:t>
      </w:r>
      <w:proofErr w:type="spellEnd"/>
      <w:r>
        <w:t xml:space="preserve">) commonly dominate the ground layer. </w:t>
      </w:r>
    </w:p>
    <w:p w:rsidR="00FB186D" w:rsidP="00FB186D" w:rsidRDefault="00FB186D"/>
    <w:p w:rsidR="00FB186D" w:rsidP="00FB186D" w:rsidRDefault="00FB186D">
      <w:r>
        <w:t>Forested beach ridges, with soils of medium to course sand, tend to be dominated by species common to dry-mesic and mesic northern forest (MNFI 1990). Soil moisture conditions appear to change dramatically with slight elevational changes and are reflected in the development of soil organic material and changing plant species. On higher, drier ridges, soils often have less than three cm of organic material. Red pine, white pine and red oak (</w:t>
      </w:r>
      <w:r w:rsidRPr="00675794">
        <w:rPr>
          <w:i/>
        </w:rPr>
        <w:t xml:space="preserve">Quercus </w:t>
      </w:r>
      <w:proofErr w:type="spellStart"/>
      <w:r w:rsidRPr="00675794">
        <w:rPr>
          <w:i/>
        </w:rPr>
        <w:t>rubra</w:t>
      </w:r>
      <w:proofErr w:type="spellEnd"/>
      <w:r>
        <w:t>) are often co-dominant, while paper birch (</w:t>
      </w:r>
      <w:r w:rsidRPr="00675794">
        <w:rPr>
          <w:i/>
        </w:rPr>
        <w:t xml:space="preserve">Betula </w:t>
      </w:r>
      <w:proofErr w:type="spellStart"/>
      <w:r w:rsidRPr="00675794">
        <w:rPr>
          <w:i/>
        </w:rPr>
        <w:t>papyrifera</w:t>
      </w:r>
      <w:proofErr w:type="spellEnd"/>
      <w:r>
        <w:t>), bigtooth aspen (</w:t>
      </w:r>
      <w:proofErr w:type="spellStart"/>
      <w:r w:rsidRPr="00675794">
        <w:rPr>
          <w:i/>
        </w:rPr>
        <w:t>Populus</w:t>
      </w:r>
      <w:proofErr w:type="spellEnd"/>
      <w:r w:rsidRPr="00675794">
        <w:rPr>
          <w:i/>
        </w:rPr>
        <w:t xml:space="preserve"> </w:t>
      </w:r>
      <w:proofErr w:type="spellStart"/>
      <w:r w:rsidRPr="00675794">
        <w:rPr>
          <w:i/>
        </w:rPr>
        <w:t>grandidentata</w:t>
      </w:r>
      <w:proofErr w:type="spellEnd"/>
      <w:r>
        <w:t>), balsam fir (</w:t>
      </w:r>
      <w:proofErr w:type="spellStart"/>
      <w:r w:rsidRPr="00675794">
        <w:rPr>
          <w:i/>
        </w:rPr>
        <w:t>Abies</w:t>
      </w:r>
      <w:proofErr w:type="spellEnd"/>
      <w:r w:rsidRPr="00675794">
        <w:rPr>
          <w:i/>
        </w:rPr>
        <w:t xml:space="preserve"> </w:t>
      </w:r>
      <w:proofErr w:type="spellStart"/>
      <w:r w:rsidRPr="00675794">
        <w:rPr>
          <w:i/>
        </w:rPr>
        <w:t>balsamea</w:t>
      </w:r>
      <w:proofErr w:type="spellEnd"/>
      <w:r>
        <w:t>)</w:t>
      </w:r>
      <w:r w:rsidR="00675794">
        <w:t>,</w:t>
      </w:r>
      <w:r>
        <w:t xml:space="preserve"> and red maple are sub-dominant or understory species. Bracken fern (</w:t>
      </w:r>
      <w:proofErr w:type="spellStart"/>
      <w:r w:rsidRPr="00675794">
        <w:rPr>
          <w:i/>
        </w:rPr>
        <w:t>Pteridium</w:t>
      </w:r>
      <w:proofErr w:type="spellEnd"/>
      <w:r w:rsidRPr="00675794">
        <w:rPr>
          <w:i/>
        </w:rPr>
        <w:t xml:space="preserve"> aquilinum</w:t>
      </w:r>
      <w:r>
        <w:t>), black huckleberry (</w:t>
      </w:r>
      <w:proofErr w:type="spellStart"/>
      <w:r w:rsidRPr="00675794">
        <w:rPr>
          <w:i/>
        </w:rPr>
        <w:t>Gaylussacia</w:t>
      </w:r>
      <w:proofErr w:type="spellEnd"/>
      <w:r w:rsidRPr="00675794">
        <w:rPr>
          <w:i/>
        </w:rPr>
        <w:t xml:space="preserve"> </w:t>
      </w:r>
      <w:proofErr w:type="spellStart"/>
      <w:r w:rsidRPr="00675794">
        <w:rPr>
          <w:i/>
        </w:rPr>
        <w:t>baccata</w:t>
      </w:r>
      <w:proofErr w:type="spellEnd"/>
      <w:r>
        <w:t>), blueberry (</w:t>
      </w:r>
      <w:r w:rsidRPr="00675794">
        <w:rPr>
          <w:i/>
        </w:rPr>
        <w:t xml:space="preserve">Vaccinium </w:t>
      </w:r>
      <w:proofErr w:type="spellStart"/>
      <w:r w:rsidRPr="00675794">
        <w:rPr>
          <w:i/>
        </w:rPr>
        <w:t>myrtilloides</w:t>
      </w:r>
      <w:proofErr w:type="spellEnd"/>
      <w:r>
        <w:t>), bunchberry (</w:t>
      </w:r>
      <w:proofErr w:type="spellStart"/>
      <w:r w:rsidRPr="00675794">
        <w:rPr>
          <w:i/>
        </w:rPr>
        <w:t>Cornus</w:t>
      </w:r>
      <w:proofErr w:type="spellEnd"/>
      <w:r w:rsidRPr="00675794">
        <w:rPr>
          <w:i/>
        </w:rPr>
        <w:t xml:space="preserve"> canadensis</w:t>
      </w:r>
      <w:r>
        <w:t>)</w:t>
      </w:r>
      <w:r w:rsidR="00675794">
        <w:t>,</w:t>
      </w:r>
      <w:r>
        <w:t xml:space="preserve"> and wintergreen (</w:t>
      </w:r>
      <w:r w:rsidRPr="00675794">
        <w:rPr>
          <w:i/>
        </w:rPr>
        <w:t xml:space="preserve">Gaultheria </w:t>
      </w:r>
      <w:proofErr w:type="spellStart"/>
      <w:r w:rsidRPr="00675794">
        <w:rPr>
          <w:i/>
        </w:rPr>
        <w:t>procumbens</w:t>
      </w:r>
      <w:proofErr w:type="spellEnd"/>
      <w:r>
        <w:t>) occur in the shrub and ground layers.</w:t>
      </w:r>
    </w:p>
    <w:p w:rsidR="00FB186D" w:rsidP="00FB186D" w:rsidRDefault="00FB186D"/>
    <w:p w:rsidR="00FB186D" w:rsidP="00FB186D" w:rsidRDefault="00FB186D">
      <w:r>
        <w:lastRenderedPageBreak/>
        <w:t>On lower ridges, where soils are moister, soil organic material accumulation is greater. White pine may still dominate the overstory, but often white spruce, black spruce, red maple, balsam fir, northern white cedar and occasionally tamarack (</w:t>
      </w:r>
      <w:proofErr w:type="spellStart"/>
      <w:r w:rsidRPr="00675794">
        <w:rPr>
          <w:i/>
        </w:rPr>
        <w:t>Larix</w:t>
      </w:r>
      <w:proofErr w:type="spellEnd"/>
      <w:r w:rsidRPr="00675794">
        <w:rPr>
          <w:i/>
        </w:rPr>
        <w:t xml:space="preserve"> </w:t>
      </w:r>
      <w:proofErr w:type="spellStart"/>
      <w:r w:rsidRPr="00675794">
        <w:rPr>
          <w:i/>
        </w:rPr>
        <w:t>laricina</w:t>
      </w:r>
      <w:proofErr w:type="spellEnd"/>
      <w:r>
        <w:t>) are co-dominant. Canada honeysuckle (</w:t>
      </w:r>
      <w:r w:rsidRPr="00675794">
        <w:rPr>
          <w:i/>
        </w:rPr>
        <w:t>Lonicera canadensis</w:t>
      </w:r>
      <w:r>
        <w:t>), mountain holly (</w:t>
      </w:r>
      <w:proofErr w:type="spellStart"/>
      <w:r w:rsidRPr="00675794">
        <w:rPr>
          <w:i/>
        </w:rPr>
        <w:t>Nemopanthus</w:t>
      </w:r>
      <w:proofErr w:type="spellEnd"/>
      <w:r w:rsidRPr="00675794">
        <w:rPr>
          <w:i/>
        </w:rPr>
        <w:t xml:space="preserve"> </w:t>
      </w:r>
      <w:proofErr w:type="spellStart"/>
      <w:r w:rsidRPr="00675794">
        <w:rPr>
          <w:i/>
        </w:rPr>
        <w:t>mucronatus</w:t>
      </w:r>
      <w:proofErr w:type="spellEnd"/>
      <w:r>
        <w:t>), twinflower (</w:t>
      </w:r>
      <w:r w:rsidRPr="00675794">
        <w:rPr>
          <w:i/>
        </w:rPr>
        <w:t>Linnaea borealis</w:t>
      </w:r>
      <w:r>
        <w:t>), dwarf blackberry (</w:t>
      </w:r>
      <w:proofErr w:type="spellStart"/>
      <w:r w:rsidRPr="00675794">
        <w:rPr>
          <w:i/>
        </w:rPr>
        <w:t>Rubus</w:t>
      </w:r>
      <w:proofErr w:type="spellEnd"/>
      <w:r w:rsidRPr="00675794">
        <w:rPr>
          <w:i/>
        </w:rPr>
        <w:t xml:space="preserve"> </w:t>
      </w:r>
      <w:proofErr w:type="spellStart"/>
      <w:r w:rsidRPr="00675794">
        <w:rPr>
          <w:i/>
        </w:rPr>
        <w:t>pubescens</w:t>
      </w:r>
      <w:proofErr w:type="spellEnd"/>
      <w:r>
        <w:t>), Canada mayflower (</w:t>
      </w:r>
      <w:proofErr w:type="spellStart"/>
      <w:r w:rsidRPr="00675794">
        <w:rPr>
          <w:i/>
        </w:rPr>
        <w:t>Maianthemum</w:t>
      </w:r>
      <w:proofErr w:type="spellEnd"/>
      <w:r w:rsidRPr="00675794">
        <w:rPr>
          <w:i/>
        </w:rPr>
        <w:t xml:space="preserve"> canadensis</w:t>
      </w:r>
      <w:r>
        <w:t>) and starflower (</w:t>
      </w:r>
      <w:proofErr w:type="spellStart"/>
      <w:r w:rsidRPr="00675794">
        <w:rPr>
          <w:i/>
        </w:rPr>
        <w:t>Trientalis</w:t>
      </w:r>
      <w:proofErr w:type="spellEnd"/>
      <w:r w:rsidRPr="00675794">
        <w:rPr>
          <w:i/>
        </w:rPr>
        <w:t xml:space="preserve"> borealis</w:t>
      </w:r>
      <w:r>
        <w:t>) are common in the shrub and ground layers.</w:t>
      </w:r>
    </w:p>
    <w:p w:rsidR="00FB186D" w:rsidP="00FB186D" w:rsidRDefault="00FB186D"/>
    <w:p w:rsidR="00FB186D" w:rsidP="00FB186D" w:rsidRDefault="00FB186D">
      <w:r>
        <w:t xml:space="preserve">Complexes located in </w:t>
      </w:r>
      <w:proofErr w:type="spellStart"/>
      <w:r>
        <w:t>embayments</w:t>
      </w:r>
      <w:proofErr w:type="spellEnd"/>
      <w:r>
        <w:t xml:space="preserve"> protected from prevailing winds tend to be formed entirely of low, water-lain beach ridges. As a result, even the beach ridges within these complexes support wetland vegetation. An example is </w:t>
      </w:r>
      <w:proofErr w:type="spellStart"/>
      <w:r>
        <w:t>Ogontz</w:t>
      </w:r>
      <w:proofErr w:type="spellEnd"/>
      <w:r>
        <w:t xml:space="preserve"> Bay, in the eastern Upper Peninsula of MI. Here swales ranged from 1-30m wide and 0.5-30.0m deep.</w:t>
      </w:r>
    </w:p>
    <w:p w:rsidR="00FB186D" w:rsidP="00FB186D" w:rsidRDefault="00FB186D"/>
    <w:p w:rsidR="00FB186D" w:rsidP="00FB186D" w:rsidRDefault="00FB186D">
      <w:r>
        <w:t>Narrow, shallow swales are forested with northern white cedar, black spruce and red maple, with speckled alder and willows in the understory and shrub layers and sedges (</w:t>
      </w:r>
      <w:proofErr w:type="spellStart"/>
      <w:r w:rsidRPr="00675794">
        <w:rPr>
          <w:i/>
        </w:rPr>
        <w:t>Carex</w:t>
      </w:r>
      <w:proofErr w:type="spellEnd"/>
      <w:r w:rsidRPr="00675794">
        <w:rPr>
          <w:i/>
        </w:rPr>
        <w:t xml:space="preserve"> </w:t>
      </w:r>
      <w:proofErr w:type="spellStart"/>
      <w:r w:rsidRPr="00675794">
        <w:rPr>
          <w:i/>
        </w:rPr>
        <w:t>disperma</w:t>
      </w:r>
      <w:proofErr w:type="spellEnd"/>
      <w:r>
        <w:t>), (C</w:t>
      </w:r>
      <w:r w:rsidRPr="00675794">
        <w:rPr>
          <w:i/>
        </w:rPr>
        <w:t xml:space="preserve">. </w:t>
      </w:r>
      <w:proofErr w:type="spellStart"/>
      <w:r w:rsidRPr="00675794">
        <w:rPr>
          <w:i/>
        </w:rPr>
        <w:t>trisperma</w:t>
      </w:r>
      <w:proofErr w:type="spellEnd"/>
      <w:r>
        <w:t>), (</w:t>
      </w:r>
      <w:r w:rsidRPr="00675794">
        <w:rPr>
          <w:i/>
        </w:rPr>
        <w:t xml:space="preserve">C. </w:t>
      </w:r>
      <w:proofErr w:type="spellStart"/>
      <w:r w:rsidRPr="00675794">
        <w:rPr>
          <w:i/>
        </w:rPr>
        <w:t>leptalea</w:t>
      </w:r>
      <w:proofErr w:type="spellEnd"/>
      <w:r w:rsidR="00675794">
        <w:t>), (</w:t>
      </w:r>
      <w:r w:rsidRPr="00675794" w:rsidR="00675794">
        <w:rPr>
          <w:i/>
        </w:rPr>
        <w:t>C. i</w:t>
      </w:r>
      <w:r w:rsidRPr="00675794">
        <w:rPr>
          <w:i/>
        </w:rPr>
        <w:t>nterior</w:t>
      </w:r>
      <w:r>
        <w:t>), (</w:t>
      </w:r>
      <w:r w:rsidRPr="00675794">
        <w:rPr>
          <w:i/>
        </w:rPr>
        <w:t xml:space="preserve">C. </w:t>
      </w:r>
      <w:proofErr w:type="spellStart"/>
      <w:r w:rsidRPr="00675794">
        <w:rPr>
          <w:i/>
        </w:rPr>
        <w:t>cryptolepis</w:t>
      </w:r>
      <w:proofErr w:type="spellEnd"/>
      <w:r>
        <w:t>), (</w:t>
      </w:r>
      <w:r w:rsidRPr="00675794">
        <w:rPr>
          <w:i/>
        </w:rPr>
        <w:t>C. flava</w:t>
      </w:r>
      <w:r>
        <w:t>), (</w:t>
      </w:r>
      <w:r w:rsidRPr="00675794">
        <w:rPr>
          <w:i/>
        </w:rPr>
        <w:t xml:space="preserve">C. </w:t>
      </w:r>
      <w:proofErr w:type="spellStart"/>
      <w:r w:rsidRPr="00675794">
        <w:rPr>
          <w:i/>
        </w:rPr>
        <w:t>intumescens</w:t>
      </w:r>
      <w:proofErr w:type="spellEnd"/>
      <w:r>
        <w:t>), blue joint grass, fowl manna grass (</w:t>
      </w:r>
      <w:proofErr w:type="spellStart"/>
      <w:r w:rsidRPr="00675794">
        <w:rPr>
          <w:i/>
        </w:rPr>
        <w:t>Glyceria</w:t>
      </w:r>
      <w:proofErr w:type="spellEnd"/>
      <w:r w:rsidRPr="00675794">
        <w:rPr>
          <w:i/>
        </w:rPr>
        <w:t xml:space="preserve"> </w:t>
      </w:r>
      <w:proofErr w:type="spellStart"/>
      <w:r w:rsidRPr="00675794">
        <w:rPr>
          <w:i/>
        </w:rPr>
        <w:t>striata</w:t>
      </w:r>
      <w:proofErr w:type="spellEnd"/>
      <w:r>
        <w:t>), water horehound (</w:t>
      </w:r>
      <w:proofErr w:type="spellStart"/>
      <w:r w:rsidRPr="00675794">
        <w:rPr>
          <w:i/>
        </w:rPr>
        <w:t>Lycopus</w:t>
      </w:r>
      <w:proofErr w:type="spellEnd"/>
      <w:r w:rsidRPr="00675794">
        <w:rPr>
          <w:i/>
        </w:rPr>
        <w:t xml:space="preserve"> </w:t>
      </w:r>
      <w:proofErr w:type="spellStart"/>
      <w:r w:rsidRPr="00675794">
        <w:rPr>
          <w:i/>
        </w:rPr>
        <w:t>uniflorus</w:t>
      </w:r>
      <w:proofErr w:type="spellEnd"/>
      <w:r>
        <w:t>)</w:t>
      </w:r>
      <w:r w:rsidR="00675794">
        <w:t>,</w:t>
      </w:r>
      <w:r>
        <w:t xml:space="preserve"> and sphagnum mosses (</w:t>
      </w:r>
      <w:r w:rsidRPr="00675794">
        <w:rPr>
          <w:i/>
        </w:rPr>
        <w:t>Sphagnum</w:t>
      </w:r>
      <w:r>
        <w:t xml:space="preserve"> spp.) in the ground layer.</w:t>
      </w:r>
    </w:p>
    <w:p w:rsidR="00FB186D" w:rsidP="00FB186D" w:rsidRDefault="00FB186D"/>
    <w:p w:rsidR="00FB186D" w:rsidP="00FB186D" w:rsidRDefault="00FB186D">
      <w:r>
        <w:t xml:space="preserve">Wider, deeper swales are more often </w:t>
      </w:r>
      <w:proofErr w:type="spellStart"/>
      <w:r>
        <w:t>unforested</w:t>
      </w:r>
      <w:proofErr w:type="spellEnd"/>
      <w:r>
        <w:t>, with chokeberry (</w:t>
      </w:r>
      <w:proofErr w:type="spellStart"/>
      <w:r w:rsidRPr="00675794">
        <w:rPr>
          <w:i/>
        </w:rPr>
        <w:t>Aronia</w:t>
      </w:r>
      <w:proofErr w:type="spellEnd"/>
      <w:r w:rsidRPr="00675794">
        <w:rPr>
          <w:i/>
        </w:rPr>
        <w:t xml:space="preserve"> </w:t>
      </w:r>
      <w:proofErr w:type="spellStart"/>
      <w:r w:rsidRPr="00675794">
        <w:rPr>
          <w:i/>
        </w:rPr>
        <w:t>prunifolia</w:t>
      </w:r>
      <w:proofErr w:type="spellEnd"/>
      <w:r>
        <w:t>), red osier dogwood (</w:t>
      </w:r>
      <w:proofErr w:type="spellStart"/>
      <w:r w:rsidRPr="00675794">
        <w:rPr>
          <w:i/>
        </w:rPr>
        <w:t>Cornus</w:t>
      </w:r>
      <w:proofErr w:type="spellEnd"/>
      <w:r w:rsidRPr="00675794">
        <w:rPr>
          <w:i/>
        </w:rPr>
        <w:t xml:space="preserve"> stolonifera</w:t>
      </w:r>
      <w:r>
        <w:t>), bog birch (</w:t>
      </w:r>
      <w:r w:rsidRPr="00675794">
        <w:rPr>
          <w:i/>
        </w:rPr>
        <w:t xml:space="preserve">Betula </w:t>
      </w:r>
      <w:proofErr w:type="spellStart"/>
      <w:r w:rsidRPr="00675794">
        <w:rPr>
          <w:i/>
        </w:rPr>
        <w:t>pumila</w:t>
      </w:r>
      <w:proofErr w:type="spellEnd"/>
      <w:r>
        <w:t>)</w:t>
      </w:r>
      <w:r w:rsidR="00675794">
        <w:t>,</w:t>
      </w:r>
      <w:r>
        <w:t xml:space="preserve"> and speckled alder forming a shrubby ecotone, while sedges (</w:t>
      </w:r>
      <w:proofErr w:type="spellStart"/>
      <w:r w:rsidRPr="00675794">
        <w:rPr>
          <w:i/>
        </w:rPr>
        <w:t>Carex</w:t>
      </w:r>
      <w:proofErr w:type="spellEnd"/>
      <w:r w:rsidRPr="00675794">
        <w:rPr>
          <w:i/>
        </w:rPr>
        <w:t xml:space="preserve"> </w:t>
      </w:r>
      <w:proofErr w:type="spellStart"/>
      <w:r w:rsidRPr="00675794">
        <w:rPr>
          <w:i/>
        </w:rPr>
        <w:t>lasiocarpa</w:t>
      </w:r>
      <w:proofErr w:type="spellEnd"/>
      <w:r>
        <w:t>), (</w:t>
      </w:r>
      <w:r w:rsidRPr="00675794">
        <w:rPr>
          <w:i/>
        </w:rPr>
        <w:t xml:space="preserve">C. </w:t>
      </w:r>
      <w:proofErr w:type="spellStart"/>
      <w:r w:rsidRPr="00675794">
        <w:rPr>
          <w:i/>
        </w:rPr>
        <w:t>oligosperma</w:t>
      </w:r>
      <w:proofErr w:type="spellEnd"/>
      <w:r>
        <w:t>), (</w:t>
      </w:r>
      <w:r w:rsidRPr="00675794">
        <w:rPr>
          <w:i/>
        </w:rPr>
        <w:t xml:space="preserve">C. </w:t>
      </w:r>
      <w:proofErr w:type="spellStart"/>
      <w:r w:rsidRPr="00675794">
        <w:rPr>
          <w:i/>
        </w:rPr>
        <w:t>aquatilis</w:t>
      </w:r>
      <w:proofErr w:type="spellEnd"/>
      <w:r w:rsidR="00675794">
        <w:t>), (</w:t>
      </w:r>
      <w:r w:rsidRPr="00675794" w:rsidR="00675794">
        <w:rPr>
          <w:i/>
        </w:rPr>
        <w:t xml:space="preserve">C. </w:t>
      </w:r>
      <w:proofErr w:type="spellStart"/>
      <w:r w:rsidRPr="00675794" w:rsidR="00675794">
        <w:rPr>
          <w:i/>
        </w:rPr>
        <w:t>s</w:t>
      </w:r>
      <w:r w:rsidRPr="00675794">
        <w:rPr>
          <w:i/>
        </w:rPr>
        <w:t>tricta</w:t>
      </w:r>
      <w:proofErr w:type="spellEnd"/>
      <w:r>
        <w:t>)</w:t>
      </w:r>
      <w:r w:rsidR="00675794">
        <w:t>,</w:t>
      </w:r>
      <w:r>
        <w:t xml:space="preserve"> and </w:t>
      </w:r>
      <w:proofErr w:type="spellStart"/>
      <w:r>
        <w:t>woolgrass</w:t>
      </w:r>
      <w:proofErr w:type="spellEnd"/>
      <w:r>
        <w:t xml:space="preserve"> (</w:t>
      </w:r>
      <w:proofErr w:type="spellStart"/>
      <w:r w:rsidRPr="00675794">
        <w:rPr>
          <w:i/>
        </w:rPr>
        <w:t>Scirpus</w:t>
      </w:r>
      <w:proofErr w:type="spellEnd"/>
      <w:r w:rsidRPr="00675794">
        <w:rPr>
          <w:i/>
        </w:rPr>
        <w:t xml:space="preserve"> </w:t>
      </w:r>
      <w:proofErr w:type="spellStart"/>
      <w:r w:rsidRPr="00675794">
        <w:rPr>
          <w:i/>
        </w:rPr>
        <w:t>cyperinus</w:t>
      </w:r>
      <w:proofErr w:type="spellEnd"/>
      <w:r>
        <w:t>) form a mat within which marsh fern (</w:t>
      </w:r>
      <w:proofErr w:type="spellStart"/>
      <w:r w:rsidRPr="00675794">
        <w:rPr>
          <w:i/>
        </w:rPr>
        <w:t>Thelypteris</w:t>
      </w:r>
      <w:proofErr w:type="spellEnd"/>
      <w:r w:rsidRPr="00675794">
        <w:rPr>
          <w:i/>
        </w:rPr>
        <w:t xml:space="preserve"> </w:t>
      </w:r>
      <w:proofErr w:type="spellStart"/>
      <w:r w:rsidRPr="00675794">
        <w:rPr>
          <w:i/>
        </w:rPr>
        <w:t>palustris</w:t>
      </w:r>
      <w:proofErr w:type="spellEnd"/>
      <w:r>
        <w:t>) and horned bladderwort (</w:t>
      </w:r>
      <w:proofErr w:type="spellStart"/>
      <w:r w:rsidRPr="00675794">
        <w:rPr>
          <w:i/>
        </w:rPr>
        <w:t>Utricularia</w:t>
      </w:r>
      <w:proofErr w:type="spellEnd"/>
      <w:r w:rsidRPr="00675794">
        <w:rPr>
          <w:i/>
        </w:rPr>
        <w:t xml:space="preserve"> </w:t>
      </w:r>
      <w:proofErr w:type="spellStart"/>
      <w:r w:rsidRPr="00675794">
        <w:rPr>
          <w:i/>
        </w:rPr>
        <w:t>cornuta</w:t>
      </w:r>
      <w:proofErr w:type="spellEnd"/>
      <w:r>
        <w:t>) also occur. Where a sedge mat is not well developed, bur-reed</w:t>
      </w:r>
      <w:r w:rsidR="00675794">
        <w:t xml:space="preserve"> </w:t>
      </w:r>
      <w:r>
        <w:t>(</w:t>
      </w:r>
      <w:proofErr w:type="spellStart"/>
      <w:r w:rsidRPr="00675794">
        <w:rPr>
          <w:i/>
        </w:rPr>
        <w:t>Sparganium</w:t>
      </w:r>
      <w:proofErr w:type="spellEnd"/>
      <w:r w:rsidRPr="00675794">
        <w:rPr>
          <w:i/>
        </w:rPr>
        <w:t xml:space="preserve"> minimum</w:t>
      </w:r>
      <w:r>
        <w:t>), pond-lily (</w:t>
      </w:r>
      <w:proofErr w:type="spellStart"/>
      <w:r w:rsidRPr="00675794">
        <w:rPr>
          <w:i/>
        </w:rPr>
        <w:t>Nuphar</w:t>
      </w:r>
      <w:proofErr w:type="spellEnd"/>
      <w:r w:rsidRPr="00675794">
        <w:rPr>
          <w:i/>
        </w:rPr>
        <w:t xml:space="preserve"> </w:t>
      </w:r>
      <w:proofErr w:type="spellStart"/>
      <w:r w:rsidRPr="00675794">
        <w:rPr>
          <w:i/>
        </w:rPr>
        <w:t>variegata</w:t>
      </w:r>
      <w:proofErr w:type="spellEnd"/>
      <w:r w:rsidR="00675794">
        <w:t>), and pondweeds (</w:t>
      </w:r>
      <w:proofErr w:type="spellStart"/>
      <w:r w:rsidRPr="00675794">
        <w:rPr>
          <w:i/>
        </w:rPr>
        <w:t>Potamogeton</w:t>
      </w:r>
      <w:proofErr w:type="spellEnd"/>
      <w:r w:rsidRPr="00675794">
        <w:rPr>
          <w:i/>
        </w:rPr>
        <w:t xml:space="preserve"> </w:t>
      </w:r>
      <w:proofErr w:type="spellStart"/>
      <w:r w:rsidRPr="00675794">
        <w:rPr>
          <w:i/>
        </w:rPr>
        <w:t>berchtoldii</w:t>
      </w:r>
      <w:proofErr w:type="spellEnd"/>
      <w:r>
        <w:t xml:space="preserve"> and </w:t>
      </w:r>
      <w:r w:rsidRPr="00675794">
        <w:rPr>
          <w:i/>
        </w:rPr>
        <w:t xml:space="preserve">P. </w:t>
      </w:r>
      <w:proofErr w:type="spellStart"/>
      <w:r w:rsidRPr="00675794">
        <w:rPr>
          <w:i/>
        </w:rPr>
        <w:t>natans</w:t>
      </w:r>
      <w:proofErr w:type="spellEnd"/>
      <w:r>
        <w:t>) are commonly found.</w:t>
      </w:r>
    </w:p>
    <w:p w:rsidR="00FB186D" w:rsidP="00FB186D" w:rsidRDefault="00FB186D"/>
    <w:p w:rsidR="00FB186D" w:rsidP="00FB186D" w:rsidRDefault="00FB186D">
      <w:r>
        <w:t>Organic material gradually accumulates in the swales over time; organic material in swales reaches a depth of 30-75cm within 300m of the lake's edge. Vegetation in</w:t>
      </w:r>
    </w:p>
    <w:p w:rsidR="00FB186D" w:rsidP="00FB186D" w:rsidRDefault="00FB186D">
      <w:r>
        <w:t>swales reflects the more acid conditions of the older thickets as peat accumulations. Leatherleaf (</w:t>
      </w:r>
      <w:proofErr w:type="spellStart"/>
      <w:r w:rsidRPr="00675794">
        <w:rPr>
          <w:i/>
        </w:rPr>
        <w:t>Chamaedaphne</w:t>
      </w:r>
      <w:proofErr w:type="spellEnd"/>
      <w:r w:rsidRPr="00675794">
        <w:rPr>
          <w:i/>
        </w:rPr>
        <w:t xml:space="preserve"> </w:t>
      </w:r>
      <w:proofErr w:type="spellStart"/>
      <w:r w:rsidRPr="00675794">
        <w:rPr>
          <w:i/>
        </w:rPr>
        <w:t>calyculata</w:t>
      </w:r>
      <w:proofErr w:type="spellEnd"/>
      <w:r>
        <w:t>), bog rosemary (</w:t>
      </w:r>
      <w:r w:rsidRPr="00675794">
        <w:rPr>
          <w:i/>
        </w:rPr>
        <w:t xml:space="preserve">Andromeda </w:t>
      </w:r>
      <w:proofErr w:type="spellStart"/>
      <w:r w:rsidRPr="00675794">
        <w:rPr>
          <w:i/>
        </w:rPr>
        <w:t>glaucophylla</w:t>
      </w:r>
      <w:proofErr w:type="spellEnd"/>
      <w:r>
        <w:t>), Labrador tea (</w:t>
      </w:r>
      <w:proofErr w:type="spellStart"/>
      <w:r w:rsidRPr="00675794">
        <w:rPr>
          <w:i/>
        </w:rPr>
        <w:t>Ledum</w:t>
      </w:r>
      <w:proofErr w:type="spellEnd"/>
      <w:r w:rsidRPr="00675794">
        <w:rPr>
          <w:i/>
        </w:rPr>
        <w:t xml:space="preserve"> </w:t>
      </w:r>
      <w:proofErr w:type="spellStart"/>
      <w:r w:rsidRPr="00675794">
        <w:rPr>
          <w:i/>
        </w:rPr>
        <w:t>groenlandicum</w:t>
      </w:r>
      <w:proofErr w:type="spellEnd"/>
      <w:r>
        <w:t>), bog laurel (</w:t>
      </w:r>
      <w:r w:rsidRPr="00675794">
        <w:rPr>
          <w:i/>
        </w:rPr>
        <w:t xml:space="preserve">Kalmia </w:t>
      </w:r>
      <w:proofErr w:type="spellStart"/>
      <w:r w:rsidRPr="00675794">
        <w:rPr>
          <w:i/>
        </w:rPr>
        <w:t>polifolia</w:t>
      </w:r>
      <w:proofErr w:type="spellEnd"/>
      <w:r>
        <w:t>), large cranberry (</w:t>
      </w:r>
      <w:r w:rsidRPr="00675794">
        <w:rPr>
          <w:i/>
        </w:rPr>
        <w:t>Vaccinium macrocarpon</w:t>
      </w:r>
      <w:r>
        <w:t xml:space="preserve">), </w:t>
      </w:r>
      <w:proofErr w:type="spellStart"/>
      <w:r>
        <w:t>cottongrass</w:t>
      </w:r>
      <w:proofErr w:type="spellEnd"/>
      <w:r>
        <w:t xml:space="preserve"> (</w:t>
      </w:r>
      <w:proofErr w:type="spellStart"/>
      <w:r w:rsidRPr="00675794">
        <w:rPr>
          <w:i/>
        </w:rPr>
        <w:t>Eriophorum</w:t>
      </w:r>
      <w:proofErr w:type="spellEnd"/>
      <w:r w:rsidRPr="00675794">
        <w:rPr>
          <w:i/>
        </w:rPr>
        <w:t xml:space="preserve"> </w:t>
      </w:r>
      <w:proofErr w:type="spellStart"/>
      <w:r w:rsidRPr="00675794">
        <w:rPr>
          <w:i/>
        </w:rPr>
        <w:t>virginicum</w:t>
      </w:r>
      <w:proofErr w:type="spellEnd"/>
      <w:r>
        <w:t>), pitcher-plant (</w:t>
      </w:r>
      <w:proofErr w:type="spellStart"/>
      <w:r w:rsidRPr="00675794">
        <w:rPr>
          <w:i/>
        </w:rPr>
        <w:t>Sarracenia</w:t>
      </w:r>
      <w:proofErr w:type="spellEnd"/>
      <w:r w:rsidRPr="00675794">
        <w:rPr>
          <w:i/>
        </w:rPr>
        <w:t xml:space="preserve"> </w:t>
      </w:r>
      <w:proofErr w:type="spellStart"/>
      <w:r w:rsidRPr="00675794">
        <w:rPr>
          <w:i/>
        </w:rPr>
        <w:t>purpurea</w:t>
      </w:r>
      <w:proofErr w:type="spellEnd"/>
      <w:r>
        <w:t>), Sphagnum mosses (</w:t>
      </w:r>
      <w:r w:rsidRPr="00675794">
        <w:rPr>
          <w:i/>
        </w:rPr>
        <w:t xml:space="preserve">Sphagnum </w:t>
      </w:r>
      <w:proofErr w:type="spellStart"/>
      <w:r w:rsidRPr="00675794">
        <w:rPr>
          <w:i/>
        </w:rPr>
        <w:t>centrale</w:t>
      </w:r>
      <w:proofErr w:type="spellEnd"/>
      <w:r>
        <w:t xml:space="preserve">, </w:t>
      </w:r>
      <w:r w:rsidRPr="00675794">
        <w:rPr>
          <w:i/>
        </w:rPr>
        <w:t xml:space="preserve">S. </w:t>
      </w:r>
      <w:proofErr w:type="spellStart"/>
      <w:r w:rsidRPr="00675794">
        <w:rPr>
          <w:i/>
        </w:rPr>
        <w:t>wulfianum</w:t>
      </w:r>
      <w:proofErr w:type="spellEnd"/>
      <w:r>
        <w:t xml:space="preserve">, </w:t>
      </w:r>
      <w:r w:rsidRPr="00675794">
        <w:rPr>
          <w:i/>
        </w:rPr>
        <w:t xml:space="preserve">S. </w:t>
      </w:r>
      <w:proofErr w:type="spellStart"/>
      <w:r w:rsidRPr="00675794">
        <w:rPr>
          <w:i/>
        </w:rPr>
        <w:t>warnstorfii</w:t>
      </w:r>
      <w:proofErr w:type="spellEnd"/>
      <w:r>
        <w:t xml:space="preserve">, </w:t>
      </w:r>
      <w:r w:rsidRPr="00675794">
        <w:rPr>
          <w:i/>
        </w:rPr>
        <w:t xml:space="preserve">S. </w:t>
      </w:r>
      <w:proofErr w:type="spellStart"/>
      <w:r w:rsidRPr="00675794">
        <w:rPr>
          <w:i/>
        </w:rPr>
        <w:t>Magellanicum</w:t>
      </w:r>
      <w:proofErr w:type="spellEnd"/>
      <w:r w:rsidR="00675794">
        <w:t>,</w:t>
      </w:r>
      <w:r>
        <w:t xml:space="preserve"> and </w:t>
      </w:r>
      <w:r w:rsidRPr="00675794">
        <w:rPr>
          <w:i/>
        </w:rPr>
        <w:t xml:space="preserve">S. </w:t>
      </w:r>
      <w:proofErr w:type="spellStart"/>
      <w:r w:rsidRPr="00675794">
        <w:rPr>
          <w:i/>
        </w:rPr>
        <w:t>squarrosum</w:t>
      </w:r>
      <w:proofErr w:type="spellEnd"/>
      <w:r>
        <w:t>) are commonly found in the thick peat soils of the swale behind the shoreline. An even stronger pattern of increased organic matter accumulation occurs farther north along Lake Superior. For example, at Grand Traverse Bay in Keweenaw County, very low beach ridges and swales have thick accumulation of acid organic matter, with bog-like vegetation in the first swale of the shoreline. [Text from Albert, D.A. and P.J. Comer 1999.]</w:t>
      </w:r>
    </w:p>
    <w:p w:rsidR="00FB186D" w:rsidP="00FB186D" w:rsidRDefault="00FB186D">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Ammophila breviligulata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beachgrass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JUNCU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banksiana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Jack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resinosa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Arborvitae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spikerush</w:t>
            </w:r>
          </w:p>
        </w:tc>
      </w:tr>
    </w:tbl>
    <w:p>
      <w:r>
        <w:rPr>
          <w:sz w:val="16"/>
        </w:rPr>
        <w:t>Species names are from the NRCS PLANTS database. Check species codes at http://plants.usda.gov.</w:t>
      </w:r>
    </w:p>
    <w:p w:rsidR="00FB186D" w:rsidP="00FB186D" w:rsidRDefault="00FB186D">
      <w:pPr>
        <w:pStyle w:val="InfoPara"/>
      </w:pPr>
      <w:r>
        <w:t>Disturbance Description</w:t>
      </w:r>
    </w:p>
    <w:p w:rsidR="00FB186D" w:rsidP="00FB186D" w:rsidRDefault="00FB186D">
      <w:r>
        <w:t xml:space="preserve">Natural processes: These complexes are best developed where streams provide a dependable sand source. The combination of </w:t>
      </w:r>
      <w:proofErr w:type="spellStart"/>
      <w:r>
        <w:t>along</w:t>
      </w:r>
      <w:proofErr w:type="spellEnd"/>
      <w:r>
        <w:t>-shore currents, waves, and wind form foredunes along the shoreline. With gradual long-term drops in water level, combined with post-glacial uplifting of the earth's crust, these low dunes gradually rise above the direct influence of the lakes, and new foredunes replace them. Over several thousand years (far beyond the scope of this model), a series of ridges and swales is created. For most complexes, the flow of surface streams and groundwater maintain the wet conditions in the swales. Along the Lake Superior shoreline, where post-glacial uplift is greatest, many of the complexes consist primarily of dry, forested swales. The number and size of the dune ridges and swales differs depending on fetch and the amount of sediment available. (Comer and Albert 1993)</w:t>
      </w:r>
    </w:p>
    <w:p w:rsidR="00FB186D" w:rsidP="00FB186D" w:rsidRDefault="00FB186D"/>
    <w:p w:rsidR="00FB186D" w:rsidP="00FB186D" w:rsidRDefault="00FB186D">
      <w:proofErr w:type="spellStart"/>
      <w:r>
        <w:t>Lichter's</w:t>
      </w:r>
      <w:proofErr w:type="spellEnd"/>
      <w:r>
        <w:t xml:space="preserve"> (1998) recent study of dune and swale complexes at Wilderness State Park in northern Lower Michigan has identified similar successional trends. He found that, at the Lake Michigan shoreline, young dunes had 1) stronger winds, 2) more sand burial and erosion, 3) higher levels of sunlight, 4) higher rates of evaporation and 5) lower available nitrogen and phosphorus than older beach ridges farther inland, resulting in an open herbaceous-dominated plant community along the shore. Farther inland, with greater protection from sun and wind and with greater soil development, there was succession from open dune, first to grassland, then to shrubs, and finally to forests, with mesic northern hardwoods increasing in dominance on beach ridges farther from the shoreline.</w:t>
      </w:r>
    </w:p>
    <w:p w:rsidR="00FB186D" w:rsidP="00FB186D" w:rsidRDefault="00FB186D"/>
    <w:p w:rsidR="00FB186D" w:rsidP="00FB186D" w:rsidRDefault="00FB186D">
      <w:r>
        <w:t>Both swales and upland dune ridges were studied by MNFI (Comer and Albert 1991, 1993). Of the 17 sites where elevations were measured from the shoreline inland, only three sites contained swales where the sandy bottoms of all or most of the swales lay below the current Great Lakes water levels. This suggests that, except for a few examples, the influence of Great Lakes water-level fluctuations is probably limited to the first few swales inland from the shoreline. For most of the complexes, the water occupying the swales comes from streams flowing from the adjacent uplands or from groundwater seepage. [Text from Albert, D.A. and P.J. Comer 1999.]</w:t>
      </w:r>
    </w:p>
    <w:p w:rsidR="00FB186D" w:rsidP="00FB186D" w:rsidRDefault="00FB186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3655</w:t>
            </w:r>
          </w:p>
        </w:tc>
        <w:tc>
          <w:p>
            <w:pPr>
              <w:jc w:val="center"/>
            </w:pPr>
            <w:r>
              <w:t>13</w:t>
            </w:r>
          </w:p>
        </w:tc>
        <w:tc>
          <w:p>
            <w:pPr>
              <w:jc w:val="center"/>
            </w:pPr>
            <w:r>
              <w:t/>
            </w:r>
          </w:p>
        </w:tc>
        <w:tc>
          <w:p>
            <w:pPr>
              <w:jc w:val="center"/>
            </w:pPr>
            <w:r>
              <w:t/>
            </w:r>
          </w:p>
        </w:tc>
      </w:tr>
      <w:tr>
        <w:tc>
          <w:p>
            <w:pPr>
              <w:jc w:val="center"/>
            </w:pPr>
            <w:r>
              <w:t>Moderate (Mixed)</w:t>
            </w:r>
          </w:p>
        </w:tc>
        <w:tc>
          <w:p>
            <w:pPr>
              <w:jc w:val="center"/>
            </w:pPr>
            <w:r>
              <w:t>531</w:t>
            </w:r>
          </w:p>
        </w:tc>
        <w:tc>
          <w:p>
            <w:pPr>
              <w:jc w:val="center"/>
            </w:pPr>
            <w:r>
              <w:t>87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463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B186D" w:rsidP="00FB186D" w:rsidRDefault="00FB186D">
      <w:pPr>
        <w:pStyle w:val="InfoPara"/>
      </w:pPr>
      <w:r>
        <w:t>Scale Description</w:t>
      </w:r>
    </w:p>
    <w:p w:rsidR="00FB186D" w:rsidP="00FB186D" w:rsidRDefault="00FB186D">
      <w:r>
        <w:t>This system is truly a complex of natural communities that occur in a repeated pattern on landscapes influences by the Great Lakes. The complex is a large-patch system comprised of linear arc-shaped communities that parallel the Great Lakes shoreline.</w:t>
      </w:r>
    </w:p>
    <w:p w:rsidR="00FB186D" w:rsidP="00FB186D" w:rsidRDefault="00FB186D">
      <w:pPr>
        <w:pStyle w:val="InfoPara"/>
      </w:pPr>
      <w:r>
        <w:t>Adjacency or Identification Concerns</w:t>
      </w:r>
    </w:p>
    <w:p w:rsidR="00FB186D" w:rsidP="00FB186D" w:rsidRDefault="00FB186D">
      <w:r>
        <w:t xml:space="preserve">Many wooded dune and swale complexes have been destroyed, degraded and fragmented by anthropogenic disturbances. Protecting hydrology is important in the maintenance of vegetative structure in wooded dune and swale complexes. Road development across the swales, even with culverts, typically modifies the hydrology. Marinas, typically requiring dredging and other major modification of the wetlands, have been constructed in some complexes. Golf courses have also been built on complexes and unsuccessfully proposed for others. Intensive use as deer yards has greatly altered the wetlands in the Upper Peninsula, where regeneration of northern white cedar has been eliminated or greatly reduced. In some deer yarding areas, conversion of the ridges to aspen has also been proposed. Residential development has resulted in major alteration of several dune and swale complexes, due to several factors, including road and driveway construction, wetland filling and septic leakage. Nutrient addition from leaking septic tanks and drain fields is suspected of contributing to the dominance of </w:t>
      </w:r>
      <w:proofErr w:type="spellStart"/>
      <w:r>
        <w:t>invasives</w:t>
      </w:r>
      <w:proofErr w:type="spellEnd"/>
      <w:r>
        <w:t xml:space="preserve"> such as </w:t>
      </w:r>
      <w:proofErr w:type="spellStart"/>
      <w:r w:rsidRPr="00675794">
        <w:rPr>
          <w:i/>
        </w:rPr>
        <w:t>Typha</w:t>
      </w:r>
      <w:proofErr w:type="spellEnd"/>
      <w:r w:rsidRPr="00675794">
        <w:rPr>
          <w:i/>
        </w:rPr>
        <w:t xml:space="preserve"> </w:t>
      </w:r>
      <w:proofErr w:type="spellStart"/>
      <w:r w:rsidRPr="00675794">
        <w:rPr>
          <w:i/>
        </w:rPr>
        <w:t>angustifolia</w:t>
      </w:r>
      <w:proofErr w:type="spellEnd"/>
      <w:r>
        <w:t xml:space="preserve"> (</w:t>
      </w:r>
      <w:proofErr w:type="spellStart"/>
      <w:r>
        <w:t>narrowleaved</w:t>
      </w:r>
      <w:proofErr w:type="spellEnd"/>
      <w:r>
        <w:t xml:space="preserve"> cat-tail), giant bulrush and purple loosestrife. [Text from Albert, D.A. and P.J. Comer 1999.]</w:t>
      </w:r>
    </w:p>
    <w:p w:rsidR="00FB186D" w:rsidP="00FB186D" w:rsidRDefault="00FB186D">
      <w:pPr>
        <w:pStyle w:val="InfoPara"/>
      </w:pPr>
      <w:r>
        <w:t>Issues or Problems</w:t>
      </w:r>
    </w:p>
    <w:p w:rsidR="00FB186D" w:rsidP="00FB186D" w:rsidRDefault="00FB186D">
      <w:r>
        <w:t xml:space="preserve">This model represents a complex of spatially explicit natural communities that occur in a repeatable pattern along the Great Lakes. Although some natural processes such as hydrology, plant succession and wind action influence the entire complex, each community is also controlled by processes such as insects, disease and possibly fire. These internal dynamics may set a community back to an earlier seral stage of specific community but not send it to a different class of the model. For example a drought or fire may kill a percentage of pine or oak trees on an inland dune ridge, setting the dry forest to a mid-seral stage, but given the topography of the complex it would not convert the dry dune ridge into a swale. </w:t>
      </w:r>
    </w:p>
    <w:p w:rsidR="00FB186D" w:rsidP="00FB186D" w:rsidRDefault="00FB186D"/>
    <w:p w:rsidR="00FB186D" w:rsidP="00FB186D" w:rsidRDefault="00FB186D">
      <w:proofErr w:type="gramStart"/>
      <w:r>
        <w:t>Additionally</w:t>
      </w:r>
      <w:proofErr w:type="gramEnd"/>
      <w:r>
        <w:t xml:space="preserve"> in the time-span of the </w:t>
      </w:r>
      <w:r w:rsidR="00675794">
        <w:t>LANDFIRE</w:t>
      </w:r>
      <w:r>
        <w:t xml:space="preserve"> model (1</w:t>
      </w:r>
      <w:r w:rsidR="002C3FEC">
        <w:t>,</w:t>
      </w:r>
      <w:r>
        <w:t xml:space="preserve">000yrs) it is not possible to model the long-term processes that created these complexes, the gradual long-term decline in glacial lake water levels and post-glacial uplift. Also the fluctuation of glacial lake levels and post-glacial uplift were stochastic climatic events, making it difficult to guess when or if they may occur again. </w:t>
      </w:r>
    </w:p>
    <w:p w:rsidR="00FB186D" w:rsidP="00FB186D" w:rsidRDefault="00FB186D"/>
    <w:p w:rsidR="00FB186D" w:rsidP="00FB186D" w:rsidRDefault="00FB186D">
      <w:r>
        <w:t>Essentially, the classes as modeled represent two parallel pathways - one for dune and one for swale - on a time scale beyond the 1</w:t>
      </w:r>
      <w:r w:rsidR="002C3FEC">
        <w:t>,</w:t>
      </w:r>
      <w:r>
        <w:t>000yr time frame of the model. Therefore each class is set to range in age between 0-999yrs.</w:t>
      </w:r>
    </w:p>
    <w:p w:rsidR="00FB186D" w:rsidP="00FB186D" w:rsidRDefault="00FB186D">
      <w:pPr>
        <w:pStyle w:val="InfoPara"/>
      </w:pPr>
      <w:r>
        <w:t>Native Uncharacteristic Conditions</w:t>
      </w:r>
    </w:p>
    <w:p w:rsidR="00FB186D" w:rsidP="00FB186D" w:rsidRDefault="00FB186D"/>
    <w:p w:rsidR="00FB186D" w:rsidP="00FB186D" w:rsidRDefault="00FB186D">
      <w:pPr>
        <w:pStyle w:val="InfoPara"/>
      </w:pPr>
      <w:r>
        <w:t>Comments</w:t>
      </w:r>
    </w:p>
    <w:p w:rsidR="002D4165" w:rsidP="002D4165" w:rsidRDefault="002D4165">
      <w:pPr>
        <w:rPr>
          <w:b/>
        </w:rPr>
      </w:pPr>
    </w:p>
    <w:p w:rsidR="002D4165" w:rsidP="002D4165" w:rsidRDefault="002D4165">
      <w:pPr>
        <w:rPr>
          <w:b/>
        </w:rPr>
      </w:pPr>
    </w:p>
    <w:p w:rsidR="00FB186D" w:rsidP="00FB186D" w:rsidRDefault="00FB186D">
      <w:pPr>
        <w:pStyle w:val="ReportSection"/>
      </w:pPr>
      <w:r>
        <w:t>Succession Classes</w:t>
      </w:r>
    </w:p>
    <w:p w:rsidR="00FB186D" w:rsidP="00FB186D" w:rsidRDefault="00FB186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B186D" w:rsidP="00FB186D" w:rsidRDefault="00FB186D">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2C3FEC" w:rsidP="00FB186D" w:rsidRDefault="002C3FEC">
      <w:pPr>
        <w:pStyle w:val="SClassInfoPara"/>
      </w:pPr>
    </w:p>
    <w:p w:rsidR="00FB186D" w:rsidP="00FB186D" w:rsidRDefault="00FB186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08"/>
        <w:gridCol w:w="2424"/>
        <w:gridCol w:w="1956"/>
      </w:tblGrid>
      <w:tr w:rsidRPr="00FB186D" w:rsidR="00FB186D" w:rsidTr="00FB186D">
        <w:tc>
          <w:tcPr>
            <w:tcW w:w="1104" w:type="dxa"/>
            <w:tcBorders>
              <w:top w:val="single" w:color="auto" w:sz="2" w:space="0"/>
              <w:bottom w:val="single" w:color="000000" w:sz="12" w:space="0"/>
            </w:tcBorders>
            <w:shd w:val="clear" w:color="auto" w:fill="auto"/>
          </w:tcPr>
          <w:p w:rsidRPr="00FB186D" w:rsidR="00FB186D" w:rsidP="002301E6" w:rsidRDefault="00FB186D">
            <w:pPr>
              <w:rPr>
                <w:b/>
                <w:bCs/>
              </w:rPr>
            </w:pPr>
            <w:r w:rsidRPr="00FB186D">
              <w:rPr>
                <w:b/>
                <w:bCs/>
              </w:rPr>
              <w:t>Symbol</w:t>
            </w:r>
          </w:p>
        </w:tc>
        <w:tc>
          <w:tcPr>
            <w:tcW w:w="2808" w:type="dxa"/>
            <w:tcBorders>
              <w:top w:val="single" w:color="auto" w:sz="2" w:space="0"/>
              <w:bottom w:val="single" w:color="000000" w:sz="12" w:space="0"/>
            </w:tcBorders>
            <w:shd w:val="clear" w:color="auto" w:fill="auto"/>
          </w:tcPr>
          <w:p w:rsidRPr="00FB186D" w:rsidR="00FB186D" w:rsidP="002301E6" w:rsidRDefault="00FB186D">
            <w:pPr>
              <w:rPr>
                <w:b/>
                <w:bCs/>
              </w:rPr>
            </w:pPr>
            <w:r w:rsidRPr="00FB186D">
              <w:rPr>
                <w:b/>
                <w:bCs/>
              </w:rPr>
              <w:t>Scientific Name</w:t>
            </w:r>
          </w:p>
        </w:tc>
        <w:tc>
          <w:tcPr>
            <w:tcW w:w="2424" w:type="dxa"/>
            <w:tcBorders>
              <w:top w:val="single" w:color="auto" w:sz="2" w:space="0"/>
              <w:bottom w:val="single" w:color="000000" w:sz="12" w:space="0"/>
            </w:tcBorders>
            <w:shd w:val="clear" w:color="auto" w:fill="auto"/>
          </w:tcPr>
          <w:p w:rsidRPr="00FB186D" w:rsidR="00FB186D" w:rsidP="002301E6" w:rsidRDefault="00FB186D">
            <w:pPr>
              <w:rPr>
                <w:b/>
                <w:bCs/>
              </w:rPr>
            </w:pPr>
            <w:r w:rsidRPr="00FB186D">
              <w:rPr>
                <w:b/>
                <w:bCs/>
              </w:rPr>
              <w:t>Common Name</w:t>
            </w:r>
          </w:p>
        </w:tc>
        <w:tc>
          <w:tcPr>
            <w:tcW w:w="1956" w:type="dxa"/>
            <w:tcBorders>
              <w:top w:val="single" w:color="auto" w:sz="2" w:space="0"/>
              <w:bottom w:val="single" w:color="000000" w:sz="12" w:space="0"/>
            </w:tcBorders>
            <w:shd w:val="clear" w:color="auto" w:fill="auto"/>
          </w:tcPr>
          <w:p w:rsidRPr="00FB186D" w:rsidR="00FB186D" w:rsidP="002301E6" w:rsidRDefault="00FB186D">
            <w:pPr>
              <w:rPr>
                <w:b/>
                <w:bCs/>
              </w:rPr>
            </w:pPr>
            <w:r w:rsidRPr="00FB186D">
              <w:rPr>
                <w:b/>
                <w:bCs/>
              </w:rPr>
              <w:t>Canopy Position</w:t>
            </w:r>
          </w:p>
        </w:tc>
      </w:tr>
      <w:tr w:rsidRPr="00FB186D" w:rsidR="00FB186D" w:rsidTr="00FB186D">
        <w:tc>
          <w:tcPr>
            <w:tcW w:w="1104" w:type="dxa"/>
            <w:tcBorders>
              <w:top w:val="single" w:color="000000" w:sz="12" w:space="0"/>
            </w:tcBorders>
            <w:shd w:val="clear" w:color="auto" w:fill="auto"/>
          </w:tcPr>
          <w:p w:rsidRPr="00FB186D" w:rsidR="00FB186D" w:rsidP="002301E6" w:rsidRDefault="00FB186D">
            <w:pPr>
              <w:rPr>
                <w:bCs/>
              </w:rPr>
            </w:pPr>
            <w:r w:rsidRPr="00FB186D">
              <w:rPr>
                <w:bCs/>
              </w:rPr>
              <w:t>AMBR</w:t>
            </w:r>
          </w:p>
        </w:tc>
        <w:tc>
          <w:tcPr>
            <w:tcW w:w="2808" w:type="dxa"/>
            <w:tcBorders>
              <w:top w:val="single" w:color="000000" w:sz="12" w:space="0"/>
            </w:tcBorders>
            <w:shd w:val="clear" w:color="auto" w:fill="auto"/>
          </w:tcPr>
          <w:p w:rsidRPr="00FB186D" w:rsidR="00FB186D" w:rsidP="002301E6" w:rsidRDefault="00FB186D">
            <w:proofErr w:type="spellStart"/>
            <w:r w:rsidRPr="00FB186D">
              <w:t>Ammophila</w:t>
            </w:r>
            <w:proofErr w:type="spellEnd"/>
            <w:r w:rsidRPr="00FB186D">
              <w:t xml:space="preserve"> </w:t>
            </w:r>
            <w:proofErr w:type="spellStart"/>
            <w:r w:rsidRPr="00FB186D">
              <w:t>breviligulata</w:t>
            </w:r>
            <w:proofErr w:type="spellEnd"/>
          </w:p>
        </w:tc>
        <w:tc>
          <w:tcPr>
            <w:tcW w:w="2424" w:type="dxa"/>
            <w:tcBorders>
              <w:top w:val="single" w:color="000000" w:sz="12" w:space="0"/>
            </w:tcBorders>
            <w:shd w:val="clear" w:color="auto" w:fill="auto"/>
          </w:tcPr>
          <w:p w:rsidRPr="00FB186D" w:rsidR="00FB186D" w:rsidP="002301E6" w:rsidRDefault="00FB186D">
            <w:r w:rsidRPr="00FB186D">
              <w:t xml:space="preserve">American </w:t>
            </w:r>
            <w:proofErr w:type="spellStart"/>
            <w:r w:rsidRPr="00FB186D">
              <w:t>beachgrass</w:t>
            </w:r>
            <w:proofErr w:type="spellEnd"/>
          </w:p>
        </w:tc>
        <w:tc>
          <w:tcPr>
            <w:tcW w:w="1956" w:type="dxa"/>
            <w:tcBorders>
              <w:top w:val="single" w:color="000000" w:sz="12" w:space="0"/>
            </w:tcBorders>
            <w:shd w:val="clear" w:color="auto" w:fill="auto"/>
          </w:tcPr>
          <w:p w:rsidRPr="00FB186D" w:rsidR="00FB186D" w:rsidP="002301E6" w:rsidRDefault="00FB186D">
            <w:r w:rsidRPr="00FB186D">
              <w:t>Lower</w:t>
            </w:r>
          </w:p>
        </w:tc>
      </w:tr>
      <w:tr w:rsidRPr="00FB186D" w:rsidR="00FB186D" w:rsidTr="00FB186D">
        <w:tc>
          <w:tcPr>
            <w:tcW w:w="1104" w:type="dxa"/>
            <w:shd w:val="clear" w:color="auto" w:fill="auto"/>
          </w:tcPr>
          <w:p w:rsidRPr="00FB186D" w:rsidR="00FB186D" w:rsidP="002301E6" w:rsidRDefault="00FB186D">
            <w:pPr>
              <w:rPr>
                <w:bCs/>
              </w:rPr>
            </w:pPr>
            <w:r w:rsidRPr="00FB186D">
              <w:rPr>
                <w:bCs/>
              </w:rPr>
              <w:t>CALO</w:t>
            </w:r>
          </w:p>
        </w:tc>
        <w:tc>
          <w:tcPr>
            <w:tcW w:w="2808" w:type="dxa"/>
            <w:shd w:val="clear" w:color="auto" w:fill="auto"/>
          </w:tcPr>
          <w:p w:rsidRPr="00FB186D" w:rsidR="00FB186D" w:rsidP="002301E6" w:rsidRDefault="00FB186D">
            <w:proofErr w:type="spellStart"/>
            <w:r w:rsidRPr="00FB186D">
              <w:t>Calamovilfa</w:t>
            </w:r>
            <w:proofErr w:type="spellEnd"/>
            <w:r w:rsidRPr="00FB186D">
              <w:t xml:space="preserve"> </w:t>
            </w:r>
            <w:proofErr w:type="spellStart"/>
            <w:r w:rsidRPr="00FB186D">
              <w:t>longifolia</w:t>
            </w:r>
            <w:proofErr w:type="spellEnd"/>
          </w:p>
        </w:tc>
        <w:tc>
          <w:tcPr>
            <w:tcW w:w="2424" w:type="dxa"/>
            <w:shd w:val="clear" w:color="auto" w:fill="auto"/>
          </w:tcPr>
          <w:p w:rsidRPr="00FB186D" w:rsidR="00FB186D" w:rsidP="002301E6" w:rsidRDefault="00FB186D">
            <w:r w:rsidRPr="00FB186D">
              <w:t xml:space="preserve">Prairie </w:t>
            </w:r>
            <w:proofErr w:type="spellStart"/>
            <w:r w:rsidRPr="00FB186D">
              <w:t>sandreed</w:t>
            </w:r>
            <w:proofErr w:type="spellEnd"/>
          </w:p>
        </w:tc>
        <w:tc>
          <w:tcPr>
            <w:tcW w:w="1956" w:type="dxa"/>
            <w:shd w:val="clear" w:color="auto" w:fill="auto"/>
          </w:tcPr>
          <w:p w:rsidRPr="00FB186D" w:rsidR="00FB186D" w:rsidP="002301E6" w:rsidRDefault="00FB186D">
            <w:r w:rsidRPr="00FB186D">
              <w:t>Lower</w:t>
            </w:r>
          </w:p>
        </w:tc>
      </w:tr>
      <w:tr w:rsidRPr="00FB186D" w:rsidR="00FB186D" w:rsidTr="00FB186D">
        <w:tc>
          <w:tcPr>
            <w:tcW w:w="1104" w:type="dxa"/>
            <w:shd w:val="clear" w:color="auto" w:fill="auto"/>
          </w:tcPr>
          <w:p w:rsidRPr="00FB186D" w:rsidR="00FB186D" w:rsidP="002301E6" w:rsidRDefault="00FB186D">
            <w:pPr>
              <w:rPr>
                <w:bCs/>
              </w:rPr>
            </w:pPr>
            <w:r w:rsidRPr="00FB186D">
              <w:rPr>
                <w:bCs/>
              </w:rPr>
              <w:t>POBA2</w:t>
            </w:r>
          </w:p>
        </w:tc>
        <w:tc>
          <w:tcPr>
            <w:tcW w:w="2808" w:type="dxa"/>
            <w:shd w:val="clear" w:color="auto" w:fill="auto"/>
          </w:tcPr>
          <w:p w:rsidRPr="00FB186D" w:rsidR="00FB186D" w:rsidP="002301E6" w:rsidRDefault="00FB186D">
            <w:proofErr w:type="spellStart"/>
            <w:r w:rsidRPr="00FB186D">
              <w:t>Populus</w:t>
            </w:r>
            <w:proofErr w:type="spellEnd"/>
            <w:r w:rsidRPr="00FB186D">
              <w:t xml:space="preserve"> balsamifera</w:t>
            </w:r>
          </w:p>
        </w:tc>
        <w:tc>
          <w:tcPr>
            <w:tcW w:w="2424" w:type="dxa"/>
            <w:shd w:val="clear" w:color="auto" w:fill="auto"/>
          </w:tcPr>
          <w:p w:rsidRPr="00FB186D" w:rsidR="00FB186D" w:rsidP="002301E6" w:rsidRDefault="00FB186D">
            <w:r w:rsidRPr="00FB186D">
              <w:t>Balsam poplar</w:t>
            </w:r>
          </w:p>
        </w:tc>
        <w:tc>
          <w:tcPr>
            <w:tcW w:w="1956" w:type="dxa"/>
            <w:shd w:val="clear" w:color="auto" w:fill="auto"/>
          </w:tcPr>
          <w:p w:rsidRPr="00FB186D" w:rsidR="00FB186D" w:rsidP="002301E6" w:rsidRDefault="00FB186D">
            <w:r w:rsidRPr="00FB186D">
              <w:t>Upper</w:t>
            </w:r>
          </w:p>
        </w:tc>
      </w:tr>
      <w:tr w:rsidRPr="00FB186D" w:rsidR="00FB186D" w:rsidTr="00FB186D">
        <w:tc>
          <w:tcPr>
            <w:tcW w:w="1104" w:type="dxa"/>
            <w:shd w:val="clear" w:color="auto" w:fill="auto"/>
          </w:tcPr>
          <w:p w:rsidRPr="00FB186D" w:rsidR="00FB186D" w:rsidP="002301E6" w:rsidRDefault="00FB186D">
            <w:pPr>
              <w:rPr>
                <w:bCs/>
              </w:rPr>
            </w:pPr>
            <w:r w:rsidRPr="00FB186D">
              <w:rPr>
                <w:bCs/>
              </w:rPr>
              <w:t>SALIX</w:t>
            </w:r>
          </w:p>
        </w:tc>
        <w:tc>
          <w:tcPr>
            <w:tcW w:w="2808" w:type="dxa"/>
            <w:shd w:val="clear" w:color="auto" w:fill="auto"/>
          </w:tcPr>
          <w:p w:rsidRPr="00FB186D" w:rsidR="00FB186D" w:rsidP="002301E6" w:rsidRDefault="00FB186D">
            <w:r w:rsidRPr="00FB186D">
              <w:t>Salix</w:t>
            </w:r>
          </w:p>
        </w:tc>
        <w:tc>
          <w:tcPr>
            <w:tcW w:w="2424" w:type="dxa"/>
            <w:shd w:val="clear" w:color="auto" w:fill="auto"/>
          </w:tcPr>
          <w:p w:rsidRPr="00FB186D" w:rsidR="00FB186D" w:rsidP="002301E6" w:rsidRDefault="00FB186D">
            <w:r w:rsidRPr="00FB186D">
              <w:t>Willow</w:t>
            </w:r>
          </w:p>
        </w:tc>
        <w:tc>
          <w:tcPr>
            <w:tcW w:w="1956" w:type="dxa"/>
            <w:shd w:val="clear" w:color="auto" w:fill="auto"/>
          </w:tcPr>
          <w:p w:rsidRPr="00FB186D" w:rsidR="00FB186D" w:rsidP="002301E6" w:rsidRDefault="00FB186D">
            <w:r w:rsidRPr="00FB186D">
              <w:t>Middle</w:t>
            </w:r>
          </w:p>
        </w:tc>
      </w:tr>
    </w:tbl>
    <w:p w:rsidR="00FB186D" w:rsidP="00FB186D" w:rsidRDefault="00FB186D"/>
    <w:p w:rsidR="00FB186D" w:rsidP="00FB186D" w:rsidRDefault="00FB186D">
      <w:pPr>
        <w:pStyle w:val="SClassInfoPara"/>
      </w:pPr>
      <w:r>
        <w:t>Description</w:t>
      </w:r>
    </w:p>
    <w:p w:rsidR="00675794" w:rsidP="00675794" w:rsidRDefault="00FB186D">
      <w:r>
        <w:t xml:space="preserve">Early seral dune: On the landscape, this class would be located closest to the lake but since the model is </w:t>
      </w:r>
      <w:proofErr w:type="spellStart"/>
      <w:r>
        <w:t>aspatial</w:t>
      </w:r>
      <w:proofErr w:type="spellEnd"/>
      <w:r>
        <w:t xml:space="preserve">, it is characterized here by its vegetation rather than its spatial location. This class may also be referred to a an open dune/foredune. It is influenced by </w:t>
      </w:r>
      <w:proofErr w:type="spellStart"/>
      <w:r>
        <w:t>along</w:t>
      </w:r>
      <w:proofErr w:type="spellEnd"/>
      <w:r>
        <w:t>-shore currents, waves, wind and fluctuating Great Lakes water levels.</w:t>
      </w:r>
      <w:r w:rsidR="00675794">
        <w:t xml:space="preserve"> The dominant lifeform would be the herbaceous layer of </w:t>
      </w:r>
      <w:proofErr w:type="spellStart"/>
      <w:r w:rsidRPr="00675794" w:rsidR="00675794">
        <w:rPr>
          <w:i/>
        </w:rPr>
        <w:t>Calamovilfa</w:t>
      </w:r>
      <w:proofErr w:type="spellEnd"/>
      <w:r w:rsidRPr="00675794" w:rsidR="00675794">
        <w:rPr>
          <w:i/>
        </w:rPr>
        <w:t xml:space="preserve"> </w:t>
      </w:r>
      <w:proofErr w:type="spellStart"/>
      <w:r w:rsidRPr="00675794" w:rsidR="00675794">
        <w:rPr>
          <w:i/>
        </w:rPr>
        <w:t>longifolia</w:t>
      </w:r>
      <w:proofErr w:type="spellEnd"/>
      <w:r w:rsidR="00675794">
        <w:t xml:space="preserve"> and </w:t>
      </w:r>
      <w:proofErr w:type="spellStart"/>
      <w:r w:rsidRPr="00675794" w:rsidR="00675794">
        <w:rPr>
          <w:i/>
        </w:rPr>
        <w:t>Ammophila</w:t>
      </w:r>
      <w:proofErr w:type="spellEnd"/>
      <w:r w:rsidRPr="00675794" w:rsidR="00675794">
        <w:rPr>
          <w:i/>
        </w:rPr>
        <w:t xml:space="preserve"> </w:t>
      </w:r>
      <w:proofErr w:type="spellStart"/>
      <w:r w:rsidRPr="00675794" w:rsidR="00675794">
        <w:rPr>
          <w:i/>
        </w:rPr>
        <w:t>brevilgulata</w:t>
      </w:r>
      <w:proofErr w:type="spellEnd"/>
      <w:r w:rsidR="00675794">
        <w:t>. Given that these are foredunes subject to shifting sands and blowouts large portions may non- to sparsely vegetated.</w:t>
      </w:r>
    </w:p>
    <w:p w:rsidR="00FB186D" w:rsidP="00FB186D" w:rsidRDefault="00FB186D"/>
    <w:p w:rsidR="00FB186D" w:rsidP="00FB186D" w:rsidRDefault="00FB186D">
      <w:r>
        <w:t>Foredunes are typically 1-2m high and dominated by beach grass (</w:t>
      </w:r>
      <w:proofErr w:type="spellStart"/>
      <w:r w:rsidRPr="00675794">
        <w:rPr>
          <w:i/>
        </w:rPr>
        <w:t>Ammophila</w:t>
      </w:r>
      <w:proofErr w:type="spellEnd"/>
      <w:r w:rsidRPr="00675794">
        <w:rPr>
          <w:i/>
        </w:rPr>
        <w:t xml:space="preserve"> </w:t>
      </w:r>
      <w:proofErr w:type="spellStart"/>
      <w:r w:rsidRPr="00675794">
        <w:rPr>
          <w:i/>
        </w:rPr>
        <w:t>breviligulata</w:t>
      </w:r>
      <w:proofErr w:type="spellEnd"/>
      <w:r>
        <w:t>), dune grass (</w:t>
      </w:r>
      <w:proofErr w:type="spellStart"/>
      <w:r w:rsidRPr="00675794">
        <w:rPr>
          <w:i/>
        </w:rPr>
        <w:t>Calamovilfa</w:t>
      </w:r>
      <w:proofErr w:type="spellEnd"/>
      <w:r w:rsidRPr="00675794">
        <w:rPr>
          <w:i/>
        </w:rPr>
        <w:t xml:space="preserve"> </w:t>
      </w:r>
      <w:proofErr w:type="spellStart"/>
      <w:r w:rsidRPr="00675794">
        <w:rPr>
          <w:i/>
        </w:rPr>
        <w:t>longifolia</w:t>
      </w:r>
      <w:proofErr w:type="spellEnd"/>
      <w:r>
        <w:t>), Autumn willow (</w:t>
      </w:r>
      <w:r w:rsidRPr="00675794">
        <w:rPr>
          <w:i/>
        </w:rPr>
        <w:t xml:space="preserve">Salix </w:t>
      </w:r>
      <w:proofErr w:type="spellStart"/>
      <w:r w:rsidRPr="00675794">
        <w:rPr>
          <w:i/>
        </w:rPr>
        <w:t>serissima</w:t>
      </w:r>
      <w:proofErr w:type="spellEnd"/>
      <w:r>
        <w:t>), dune willow (</w:t>
      </w:r>
      <w:r w:rsidRPr="00675794">
        <w:rPr>
          <w:i/>
        </w:rPr>
        <w:t xml:space="preserve">Salix </w:t>
      </w:r>
      <w:proofErr w:type="spellStart"/>
      <w:r w:rsidRPr="00675794">
        <w:rPr>
          <w:i/>
        </w:rPr>
        <w:t>cordata</w:t>
      </w:r>
      <w:proofErr w:type="spellEnd"/>
      <w:r>
        <w:t>) and balsam poplar (</w:t>
      </w:r>
      <w:proofErr w:type="spellStart"/>
      <w:r w:rsidRPr="00675794">
        <w:rPr>
          <w:i/>
        </w:rPr>
        <w:t>Populus</w:t>
      </w:r>
      <w:proofErr w:type="spellEnd"/>
      <w:r w:rsidRPr="00675794">
        <w:rPr>
          <w:i/>
        </w:rPr>
        <w:t xml:space="preserve"> balsamifera</w:t>
      </w:r>
      <w:r>
        <w:t>). Rare plants such as Lake Huron tansy (</w:t>
      </w:r>
      <w:proofErr w:type="spellStart"/>
      <w:r w:rsidRPr="00675794">
        <w:rPr>
          <w:i/>
        </w:rPr>
        <w:t>Tanacetum</w:t>
      </w:r>
      <w:proofErr w:type="spellEnd"/>
      <w:r w:rsidRPr="00675794">
        <w:rPr>
          <w:i/>
        </w:rPr>
        <w:t xml:space="preserve"> </w:t>
      </w:r>
      <w:proofErr w:type="spellStart"/>
      <w:r w:rsidRPr="00675794">
        <w:rPr>
          <w:i/>
        </w:rPr>
        <w:t>huronense</w:t>
      </w:r>
      <w:proofErr w:type="spellEnd"/>
      <w:r>
        <w:t>) and Pitcher's thistle (</w:t>
      </w:r>
      <w:proofErr w:type="spellStart"/>
      <w:r w:rsidRPr="00675794">
        <w:rPr>
          <w:i/>
        </w:rPr>
        <w:t>Cirsium</w:t>
      </w:r>
      <w:proofErr w:type="spellEnd"/>
      <w:r w:rsidRPr="00675794">
        <w:rPr>
          <w:i/>
        </w:rPr>
        <w:t xml:space="preserve"> </w:t>
      </w:r>
      <w:proofErr w:type="spellStart"/>
      <w:r w:rsidRPr="00675794">
        <w:rPr>
          <w:i/>
        </w:rPr>
        <w:t>pitcheri</w:t>
      </w:r>
      <w:proofErr w:type="spellEnd"/>
      <w:r>
        <w:t>).</w:t>
      </w:r>
    </w:p>
    <w:p w:rsidR="00FB186D" w:rsidP="00FB186D" w:rsidRDefault="00FB186D"/>
    <w:p>
      <w:r>
        <w:rPr>
          <w:i/>
          <w:u w:val="single"/>
        </w:rPr>
        <w:t>Maximum Tree Size Class</w:t>
      </w:r>
      <w:br/>
      <w:r>
        <w:t>None</w:t>
      </w:r>
    </w:p>
    <w:p w:rsidR="00FB186D" w:rsidP="00FB186D" w:rsidRDefault="00FB186D">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Open</w:t>
      </w:r>
    </w:p>
    <w:p w:rsidR="002C3FEC" w:rsidP="00FB186D" w:rsidRDefault="002C3FEC">
      <w:pPr>
        <w:pStyle w:val="SClassInfoPara"/>
      </w:pPr>
    </w:p>
    <w:p w:rsidR="00FB186D" w:rsidP="00FB186D" w:rsidRDefault="00FB186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3036"/>
        <w:gridCol w:w="2424"/>
        <w:gridCol w:w="1956"/>
      </w:tblGrid>
      <w:tr w:rsidRPr="00FB186D" w:rsidR="00FB186D" w:rsidTr="00FB186D">
        <w:tc>
          <w:tcPr>
            <w:tcW w:w="1128" w:type="dxa"/>
            <w:tcBorders>
              <w:top w:val="single" w:color="auto" w:sz="2" w:space="0"/>
              <w:bottom w:val="single" w:color="000000" w:sz="12" w:space="0"/>
            </w:tcBorders>
            <w:shd w:val="clear" w:color="auto" w:fill="auto"/>
          </w:tcPr>
          <w:p w:rsidRPr="00FB186D" w:rsidR="00FB186D" w:rsidP="00346C5D" w:rsidRDefault="00FB186D">
            <w:pPr>
              <w:rPr>
                <w:b/>
                <w:bCs/>
              </w:rPr>
            </w:pPr>
            <w:r w:rsidRPr="00FB186D">
              <w:rPr>
                <w:b/>
                <w:bCs/>
              </w:rPr>
              <w:t>Symbol</w:t>
            </w:r>
          </w:p>
        </w:tc>
        <w:tc>
          <w:tcPr>
            <w:tcW w:w="3036" w:type="dxa"/>
            <w:tcBorders>
              <w:top w:val="single" w:color="auto" w:sz="2" w:space="0"/>
              <w:bottom w:val="single" w:color="000000" w:sz="12" w:space="0"/>
            </w:tcBorders>
            <w:shd w:val="clear" w:color="auto" w:fill="auto"/>
          </w:tcPr>
          <w:p w:rsidRPr="00FB186D" w:rsidR="00FB186D" w:rsidP="00346C5D" w:rsidRDefault="00FB186D">
            <w:pPr>
              <w:rPr>
                <w:b/>
                <w:bCs/>
              </w:rPr>
            </w:pPr>
            <w:r w:rsidRPr="00FB186D">
              <w:rPr>
                <w:b/>
                <w:bCs/>
              </w:rPr>
              <w:t>Scientific Name</w:t>
            </w:r>
          </w:p>
        </w:tc>
        <w:tc>
          <w:tcPr>
            <w:tcW w:w="2424" w:type="dxa"/>
            <w:tcBorders>
              <w:top w:val="single" w:color="auto" w:sz="2" w:space="0"/>
              <w:bottom w:val="single" w:color="000000" w:sz="12" w:space="0"/>
            </w:tcBorders>
            <w:shd w:val="clear" w:color="auto" w:fill="auto"/>
          </w:tcPr>
          <w:p w:rsidRPr="00FB186D" w:rsidR="00FB186D" w:rsidP="00346C5D" w:rsidRDefault="00FB186D">
            <w:pPr>
              <w:rPr>
                <w:b/>
                <w:bCs/>
              </w:rPr>
            </w:pPr>
            <w:r w:rsidRPr="00FB186D">
              <w:rPr>
                <w:b/>
                <w:bCs/>
              </w:rPr>
              <w:t>Common Name</w:t>
            </w:r>
          </w:p>
        </w:tc>
        <w:tc>
          <w:tcPr>
            <w:tcW w:w="1956" w:type="dxa"/>
            <w:tcBorders>
              <w:top w:val="single" w:color="auto" w:sz="2" w:space="0"/>
              <w:bottom w:val="single" w:color="000000" w:sz="12" w:space="0"/>
            </w:tcBorders>
            <w:shd w:val="clear" w:color="auto" w:fill="auto"/>
          </w:tcPr>
          <w:p w:rsidRPr="00FB186D" w:rsidR="00FB186D" w:rsidP="00346C5D" w:rsidRDefault="00FB186D">
            <w:pPr>
              <w:rPr>
                <w:b/>
                <w:bCs/>
              </w:rPr>
            </w:pPr>
            <w:r w:rsidRPr="00FB186D">
              <w:rPr>
                <w:b/>
                <w:bCs/>
              </w:rPr>
              <w:t>Canopy Position</w:t>
            </w:r>
          </w:p>
        </w:tc>
      </w:tr>
      <w:tr w:rsidRPr="00FB186D" w:rsidR="00FB186D" w:rsidTr="00FB186D">
        <w:tc>
          <w:tcPr>
            <w:tcW w:w="1128" w:type="dxa"/>
            <w:tcBorders>
              <w:top w:val="single" w:color="000000" w:sz="12" w:space="0"/>
            </w:tcBorders>
            <w:shd w:val="clear" w:color="auto" w:fill="auto"/>
          </w:tcPr>
          <w:p w:rsidRPr="00FB186D" w:rsidR="00FB186D" w:rsidP="00346C5D" w:rsidRDefault="00FB186D">
            <w:pPr>
              <w:rPr>
                <w:bCs/>
              </w:rPr>
            </w:pPr>
            <w:r w:rsidRPr="00FB186D">
              <w:rPr>
                <w:bCs/>
              </w:rPr>
              <w:t>JUNCU</w:t>
            </w:r>
          </w:p>
        </w:tc>
        <w:tc>
          <w:tcPr>
            <w:tcW w:w="3036" w:type="dxa"/>
            <w:tcBorders>
              <w:top w:val="single" w:color="000000" w:sz="12" w:space="0"/>
            </w:tcBorders>
            <w:shd w:val="clear" w:color="auto" w:fill="auto"/>
          </w:tcPr>
          <w:p w:rsidRPr="00FB186D" w:rsidR="00FB186D" w:rsidP="00346C5D" w:rsidRDefault="00FB186D">
            <w:proofErr w:type="spellStart"/>
            <w:r w:rsidRPr="00FB186D">
              <w:t>Juncus</w:t>
            </w:r>
            <w:proofErr w:type="spellEnd"/>
          </w:p>
        </w:tc>
        <w:tc>
          <w:tcPr>
            <w:tcW w:w="2424" w:type="dxa"/>
            <w:tcBorders>
              <w:top w:val="single" w:color="000000" w:sz="12" w:space="0"/>
            </w:tcBorders>
            <w:shd w:val="clear" w:color="auto" w:fill="auto"/>
          </w:tcPr>
          <w:p w:rsidRPr="00FB186D" w:rsidR="00FB186D" w:rsidP="00346C5D" w:rsidRDefault="00FB186D">
            <w:r w:rsidRPr="00FB186D">
              <w:t>Rush</w:t>
            </w:r>
          </w:p>
        </w:tc>
        <w:tc>
          <w:tcPr>
            <w:tcW w:w="1956" w:type="dxa"/>
            <w:tcBorders>
              <w:top w:val="single" w:color="000000" w:sz="12" w:space="0"/>
            </w:tcBorders>
            <w:shd w:val="clear" w:color="auto" w:fill="auto"/>
          </w:tcPr>
          <w:p w:rsidRPr="00FB186D" w:rsidR="00FB186D" w:rsidP="00346C5D" w:rsidRDefault="00FB186D">
            <w:r w:rsidRPr="00FB186D">
              <w:t>Lower</w:t>
            </w:r>
          </w:p>
        </w:tc>
      </w:tr>
      <w:tr w:rsidRPr="00FB186D" w:rsidR="00FB186D" w:rsidTr="00FB186D">
        <w:tc>
          <w:tcPr>
            <w:tcW w:w="1128" w:type="dxa"/>
            <w:shd w:val="clear" w:color="auto" w:fill="auto"/>
          </w:tcPr>
          <w:p w:rsidRPr="00FB186D" w:rsidR="00FB186D" w:rsidP="00346C5D" w:rsidRDefault="00FB186D">
            <w:pPr>
              <w:rPr>
                <w:bCs/>
              </w:rPr>
            </w:pPr>
            <w:r w:rsidRPr="00FB186D">
              <w:rPr>
                <w:bCs/>
              </w:rPr>
              <w:t>ELAC</w:t>
            </w:r>
          </w:p>
        </w:tc>
        <w:tc>
          <w:tcPr>
            <w:tcW w:w="3036" w:type="dxa"/>
            <w:shd w:val="clear" w:color="auto" w:fill="auto"/>
          </w:tcPr>
          <w:p w:rsidRPr="00FB186D" w:rsidR="00FB186D" w:rsidP="00346C5D" w:rsidRDefault="00FB186D">
            <w:proofErr w:type="spellStart"/>
            <w:r w:rsidRPr="00FB186D">
              <w:t>Eleocharis</w:t>
            </w:r>
            <w:proofErr w:type="spellEnd"/>
            <w:r w:rsidRPr="00FB186D">
              <w:t xml:space="preserve"> </w:t>
            </w:r>
            <w:proofErr w:type="spellStart"/>
            <w:r w:rsidRPr="00FB186D">
              <w:t>acicularis</w:t>
            </w:r>
            <w:proofErr w:type="spellEnd"/>
          </w:p>
        </w:tc>
        <w:tc>
          <w:tcPr>
            <w:tcW w:w="2424" w:type="dxa"/>
            <w:shd w:val="clear" w:color="auto" w:fill="auto"/>
          </w:tcPr>
          <w:p w:rsidRPr="00FB186D" w:rsidR="00FB186D" w:rsidP="00346C5D" w:rsidRDefault="00FB186D">
            <w:r w:rsidRPr="00FB186D">
              <w:t xml:space="preserve">Needle </w:t>
            </w:r>
            <w:proofErr w:type="spellStart"/>
            <w:r w:rsidRPr="00FB186D">
              <w:t>spikerush</w:t>
            </w:r>
            <w:proofErr w:type="spellEnd"/>
          </w:p>
        </w:tc>
        <w:tc>
          <w:tcPr>
            <w:tcW w:w="1956" w:type="dxa"/>
            <w:shd w:val="clear" w:color="auto" w:fill="auto"/>
          </w:tcPr>
          <w:p w:rsidRPr="00FB186D" w:rsidR="00FB186D" w:rsidP="00346C5D" w:rsidRDefault="00FB186D">
            <w:r w:rsidRPr="00FB186D">
              <w:t>Lower</w:t>
            </w:r>
          </w:p>
        </w:tc>
      </w:tr>
      <w:tr w:rsidRPr="00FB186D" w:rsidR="00FB186D" w:rsidTr="00FB186D">
        <w:tc>
          <w:tcPr>
            <w:tcW w:w="1128" w:type="dxa"/>
            <w:shd w:val="clear" w:color="auto" w:fill="auto"/>
          </w:tcPr>
          <w:p w:rsidRPr="00FB186D" w:rsidR="00FB186D" w:rsidP="00346C5D" w:rsidRDefault="00FB186D">
            <w:pPr>
              <w:rPr>
                <w:bCs/>
              </w:rPr>
            </w:pPr>
            <w:r w:rsidRPr="00FB186D">
              <w:rPr>
                <w:bCs/>
              </w:rPr>
              <w:t>SCAM6</w:t>
            </w:r>
          </w:p>
        </w:tc>
        <w:tc>
          <w:tcPr>
            <w:tcW w:w="3036" w:type="dxa"/>
            <w:shd w:val="clear" w:color="auto" w:fill="auto"/>
          </w:tcPr>
          <w:p w:rsidRPr="00FB186D" w:rsidR="00FB186D" w:rsidP="00346C5D" w:rsidRDefault="00FB186D">
            <w:proofErr w:type="spellStart"/>
            <w:r w:rsidRPr="00FB186D">
              <w:t>Schoenoplectus</w:t>
            </w:r>
            <w:proofErr w:type="spellEnd"/>
            <w:r w:rsidRPr="00FB186D">
              <w:t xml:space="preserve"> </w:t>
            </w:r>
            <w:proofErr w:type="spellStart"/>
            <w:r w:rsidRPr="00FB186D">
              <w:t>americanus</w:t>
            </w:r>
            <w:proofErr w:type="spellEnd"/>
          </w:p>
        </w:tc>
        <w:tc>
          <w:tcPr>
            <w:tcW w:w="2424" w:type="dxa"/>
            <w:shd w:val="clear" w:color="auto" w:fill="auto"/>
          </w:tcPr>
          <w:p w:rsidRPr="00FB186D" w:rsidR="00FB186D" w:rsidP="00346C5D" w:rsidRDefault="00FB186D">
            <w:r w:rsidRPr="00FB186D">
              <w:t>Chairmaker's bulrush</w:t>
            </w:r>
          </w:p>
        </w:tc>
        <w:tc>
          <w:tcPr>
            <w:tcW w:w="1956" w:type="dxa"/>
            <w:shd w:val="clear" w:color="auto" w:fill="auto"/>
          </w:tcPr>
          <w:p w:rsidRPr="00FB186D" w:rsidR="00FB186D" w:rsidP="00346C5D" w:rsidRDefault="00FB186D">
            <w:r w:rsidRPr="00FB186D">
              <w:t>Lower</w:t>
            </w:r>
          </w:p>
        </w:tc>
      </w:tr>
      <w:tr w:rsidRPr="00FB186D" w:rsidR="00FB186D" w:rsidTr="00FB186D">
        <w:tc>
          <w:tcPr>
            <w:tcW w:w="1128" w:type="dxa"/>
            <w:shd w:val="clear" w:color="auto" w:fill="auto"/>
          </w:tcPr>
          <w:p w:rsidRPr="00FB186D" w:rsidR="00FB186D" w:rsidP="00346C5D" w:rsidRDefault="00FB186D">
            <w:pPr>
              <w:rPr>
                <w:bCs/>
              </w:rPr>
            </w:pPr>
            <w:r w:rsidRPr="00FB186D">
              <w:rPr>
                <w:bCs/>
              </w:rPr>
              <w:t>CLMA</w:t>
            </w:r>
          </w:p>
        </w:tc>
        <w:tc>
          <w:tcPr>
            <w:tcW w:w="3036" w:type="dxa"/>
            <w:shd w:val="clear" w:color="auto" w:fill="auto"/>
          </w:tcPr>
          <w:p w:rsidRPr="00FB186D" w:rsidR="00FB186D" w:rsidP="00346C5D" w:rsidRDefault="00FB186D">
            <w:proofErr w:type="spellStart"/>
            <w:r w:rsidRPr="00FB186D">
              <w:t>Cladium</w:t>
            </w:r>
            <w:proofErr w:type="spellEnd"/>
            <w:r w:rsidRPr="00FB186D">
              <w:t xml:space="preserve"> </w:t>
            </w:r>
            <w:proofErr w:type="spellStart"/>
            <w:r w:rsidRPr="00FB186D">
              <w:t>mariscoides</w:t>
            </w:r>
            <w:proofErr w:type="spellEnd"/>
          </w:p>
        </w:tc>
        <w:tc>
          <w:tcPr>
            <w:tcW w:w="2424" w:type="dxa"/>
            <w:shd w:val="clear" w:color="auto" w:fill="auto"/>
          </w:tcPr>
          <w:p w:rsidRPr="00FB186D" w:rsidR="00FB186D" w:rsidP="00346C5D" w:rsidRDefault="00FB186D">
            <w:r w:rsidRPr="00FB186D">
              <w:t>Smooth sawgrass</w:t>
            </w:r>
          </w:p>
        </w:tc>
        <w:tc>
          <w:tcPr>
            <w:tcW w:w="1956" w:type="dxa"/>
            <w:shd w:val="clear" w:color="auto" w:fill="auto"/>
          </w:tcPr>
          <w:p w:rsidRPr="00FB186D" w:rsidR="00FB186D" w:rsidP="00346C5D" w:rsidRDefault="00FB186D">
            <w:r w:rsidRPr="00FB186D">
              <w:t>Lower</w:t>
            </w:r>
          </w:p>
        </w:tc>
      </w:tr>
    </w:tbl>
    <w:p w:rsidR="00FB186D" w:rsidP="00FB186D" w:rsidRDefault="00FB186D"/>
    <w:p w:rsidR="00FB186D" w:rsidP="00FB186D" w:rsidRDefault="00FB186D">
      <w:pPr>
        <w:pStyle w:val="SClassInfoPara"/>
      </w:pPr>
      <w:r>
        <w:t>Description</w:t>
      </w:r>
    </w:p>
    <w:p w:rsidR="00FB186D" w:rsidP="00FB186D" w:rsidRDefault="00FB186D">
      <w:r>
        <w:t xml:space="preserve">Early seral swale: On the landscape, this class would be located between the foredune and nearshore dunes closest to the lake but since the model is </w:t>
      </w:r>
      <w:proofErr w:type="spellStart"/>
      <w:r>
        <w:t>aspatial</w:t>
      </w:r>
      <w:proofErr w:type="spellEnd"/>
      <w:r>
        <w:t>, it is characterized here by its vegetation rather than its spatial location. This class may also be referred to a an interdunal wetland, shore fen, or herbaceous wetland. This zone would be influenced by short-term fluctuations in Great Lakes water levels</w:t>
      </w:r>
      <w:r w:rsidR="00F40E8D">
        <w:t>.</w:t>
      </w:r>
    </w:p>
    <w:p w:rsidR="00FB186D" w:rsidP="00FB186D" w:rsidRDefault="00FB186D"/>
    <w:p w:rsidR="00FB186D" w:rsidP="00FB186D" w:rsidRDefault="00FB186D">
      <w:r>
        <w:lastRenderedPageBreak/>
        <w:t>Common species include rushes (</w:t>
      </w:r>
      <w:proofErr w:type="spellStart"/>
      <w:r w:rsidRPr="00F40E8D">
        <w:rPr>
          <w:i/>
        </w:rPr>
        <w:t>Juncus</w:t>
      </w:r>
      <w:proofErr w:type="spellEnd"/>
      <w:r w:rsidRPr="00F40E8D">
        <w:rPr>
          <w:i/>
        </w:rPr>
        <w:t xml:space="preserve"> </w:t>
      </w:r>
      <w:proofErr w:type="spellStart"/>
      <w:r w:rsidRPr="00F40E8D">
        <w:rPr>
          <w:i/>
        </w:rPr>
        <w:t>balticus</w:t>
      </w:r>
      <w:proofErr w:type="spellEnd"/>
      <w:r>
        <w:t xml:space="preserve">, </w:t>
      </w:r>
      <w:r w:rsidRPr="00F40E8D">
        <w:rPr>
          <w:i/>
        </w:rPr>
        <w:t xml:space="preserve">J. </w:t>
      </w:r>
      <w:proofErr w:type="spellStart"/>
      <w:r w:rsidRPr="00F40E8D">
        <w:rPr>
          <w:i/>
        </w:rPr>
        <w:t>pelocarpus</w:t>
      </w:r>
      <w:proofErr w:type="spellEnd"/>
      <w:r>
        <w:t xml:space="preserve">, </w:t>
      </w:r>
      <w:r w:rsidRPr="00F40E8D">
        <w:rPr>
          <w:i/>
        </w:rPr>
        <w:t xml:space="preserve">J. </w:t>
      </w:r>
      <w:proofErr w:type="spellStart"/>
      <w:r w:rsidRPr="00F40E8D">
        <w:rPr>
          <w:i/>
        </w:rPr>
        <w:t>nodosus</w:t>
      </w:r>
      <w:proofErr w:type="spellEnd"/>
      <w:r>
        <w:t>), spike rush (</w:t>
      </w:r>
      <w:proofErr w:type="spellStart"/>
      <w:r w:rsidRPr="00F40E8D">
        <w:rPr>
          <w:i/>
        </w:rPr>
        <w:t>Eleocharis</w:t>
      </w:r>
      <w:proofErr w:type="spellEnd"/>
      <w:r w:rsidRPr="00F40E8D">
        <w:rPr>
          <w:i/>
        </w:rPr>
        <w:t xml:space="preserve"> </w:t>
      </w:r>
      <w:proofErr w:type="spellStart"/>
      <w:r w:rsidRPr="00F40E8D">
        <w:rPr>
          <w:i/>
        </w:rPr>
        <w:t>acicularis</w:t>
      </w:r>
      <w:proofErr w:type="spellEnd"/>
      <w:r>
        <w:t xml:space="preserve">), </w:t>
      </w:r>
      <w:proofErr w:type="spellStart"/>
      <w:r>
        <w:t>threesquare</w:t>
      </w:r>
      <w:proofErr w:type="spellEnd"/>
      <w:r>
        <w:t xml:space="preserve"> (</w:t>
      </w:r>
      <w:proofErr w:type="spellStart"/>
      <w:r w:rsidRPr="00F40E8D">
        <w:rPr>
          <w:i/>
        </w:rPr>
        <w:t>Scripus</w:t>
      </w:r>
      <w:proofErr w:type="spellEnd"/>
      <w:r w:rsidRPr="00F40E8D">
        <w:rPr>
          <w:i/>
        </w:rPr>
        <w:t xml:space="preserve"> </w:t>
      </w:r>
      <w:proofErr w:type="spellStart"/>
      <w:r w:rsidRPr="00F40E8D">
        <w:rPr>
          <w:i/>
        </w:rPr>
        <w:t>americanus</w:t>
      </w:r>
      <w:proofErr w:type="spellEnd"/>
      <w:r>
        <w:t>), twig-rush (</w:t>
      </w:r>
      <w:proofErr w:type="spellStart"/>
      <w:r w:rsidRPr="00F40E8D">
        <w:rPr>
          <w:i/>
        </w:rPr>
        <w:t>Cladium</w:t>
      </w:r>
      <w:proofErr w:type="spellEnd"/>
      <w:r w:rsidRPr="00F40E8D">
        <w:rPr>
          <w:i/>
        </w:rPr>
        <w:t xml:space="preserve"> </w:t>
      </w:r>
      <w:proofErr w:type="spellStart"/>
      <w:r w:rsidRPr="00F40E8D">
        <w:rPr>
          <w:i/>
        </w:rPr>
        <w:t>mariscoides</w:t>
      </w:r>
      <w:proofErr w:type="spellEnd"/>
      <w:r>
        <w:t>), sweet gale (</w:t>
      </w:r>
      <w:proofErr w:type="spellStart"/>
      <w:r w:rsidRPr="00F40E8D" w:rsidR="00F40E8D">
        <w:rPr>
          <w:i/>
        </w:rPr>
        <w:t>M</w:t>
      </w:r>
      <w:r w:rsidRPr="00F40E8D">
        <w:rPr>
          <w:i/>
        </w:rPr>
        <w:t>yrica</w:t>
      </w:r>
      <w:proofErr w:type="spellEnd"/>
      <w:r w:rsidRPr="00F40E8D">
        <w:rPr>
          <w:i/>
        </w:rPr>
        <w:t xml:space="preserve"> gale</w:t>
      </w:r>
      <w:r>
        <w:t>), shrubby cinquefoil (</w:t>
      </w:r>
      <w:proofErr w:type="spellStart"/>
      <w:r w:rsidRPr="00F40E8D">
        <w:rPr>
          <w:i/>
        </w:rPr>
        <w:t>Potentilla</w:t>
      </w:r>
      <w:proofErr w:type="spellEnd"/>
      <w:r w:rsidRPr="00F40E8D">
        <w:rPr>
          <w:i/>
        </w:rPr>
        <w:t xml:space="preserve"> </w:t>
      </w:r>
      <w:proofErr w:type="spellStart"/>
      <w:r w:rsidRPr="00F40E8D">
        <w:rPr>
          <w:i/>
        </w:rPr>
        <w:t>fruticosa</w:t>
      </w:r>
      <w:proofErr w:type="spellEnd"/>
      <w:r>
        <w:t>), blue-joint grass (</w:t>
      </w:r>
      <w:proofErr w:type="spellStart"/>
      <w:r w:rsidRPr="00F40E8D">
        <w:rPr>
          <w:i/>
        </w:rPr>
        <w:t>Calamagrostis</w:t>
      </w:r>
      <w:proofErr w:type="spellEnd"/>
      <w:r w:rsidRPr="00F40E8D">
        <w:rPr>
          <w:i/>
        </w:rPr>
        <w:t xml:space="preserve"> canadensis</w:t>
      </w:r>
      <w:r>
        <w:t>)</w:t>
      </w:r>
      <w:r w:rsidR="00F40E8D">
        <w:t>,</w:t>
      </w:r>
      <w:r>
        <w:t xml:space="preserve"> and Kalm's lobelia (</w:t>
      </w:r>
      <w:r w:rsidRPr="00F40E8D">
        <w:rPr>
          <w:i/>
        </w:rPr>
        <w:t xml:space="preserve">Lobelia </w:t>
      </w:r>
      <w:proofErr w:type="spellStart"/>
      <w:r w:rsidRPr="00F40E8D">
        <w:rPr>
          <w:i/>
        </w:rPr>
        <w:t>kalmii</w:t>
      </w:r>
      <w:proofErr w:type="spellEnd"/>
      <w:r>
        <w:t>).</w:t>
      </w:r>
    </w:p>
    <w:p w:rsidR="00FB186D" w:rsidP="00FB186D" w:rsidRDefault="00FB186D"/>
    <w:p>
      <w:r>
        <w:rPr>
          <w:i/>
          <w:u w:val="single"/>
        </w:rPr>
        <w:t>Maximum Tree Size Class</w:t>
      </w:r>
      <w:br/>
      <w:r>
        <w:t>None</w:t>
      </w:r>
    </w:p>
    <w:p w:rsidR="00FB186D" w:rsidP="00FB186D" w:rsidRDefault="00FB186D">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0"/>
    <w:bookmarkEnd w:id="11"/>
    <w:p w:rsidR="002C3FEC" w:rsidP="00FB186D" w:rsidRDefault="002C3FEC">
      <w:pPr>
        <w:pStyle w:val="SClassInfoPara"/>
      </w:pPr>
    </w:p>
    <w:p w:rsidR="00FB186D" w:rsidP="00FB186D" w:rsidRDefault="00FB186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64"/>
        <w:gridCol w:w="2376"/>
        <w:gridCol w:w="1956"/>
      </w:tblGrid>
      <w:tr w:rsidRPr="00FB186D" w:rsidR="00FB186D" w:rsidTr="00FB186D">
        <w:tc>
          <w:tcPr>
            <w:tcW w:w="1092" w:type="dxa"/>
            <w:tcBorders>
              <w:top w:val="single" w:color="auto" w:sz="2" w:space="0"/>
              <w:bottom w:val="single" w:color="000000" w:sz="12" w:space="0"/>
            </w:tcBorders>
            <w:shd w:val="clear" w:color="auto" w:fill="auto"/>
          </w:tcPr>
          <w:p w:rsidRPr="00FB186D" w:rsidR="00FB186D" w:rsidP="008B3D4B" w:rsidRDefault="00FB186D">
            <w:pPr>
              <w:rPr>
                <w:b/>
                <w:bCs/>
              </w:rPr>
            </w:pPr>
            <w:r w:rsidRPr="00FB186D">
              <w:rPr>
                <w:b/>
                <w:bCs/>
              </w:rPr>
              <w:t>Symbol</w:t>
            </w:r>
          </w:p>
        </w:tc>
        <w:tc>
          <w:tcPr>
            <w:tcW w:w="2364" w:type="dxa"/>
            <w:tcBorders>
              <w:top w:val="single" w:color="auto" w:sz="2" w:space="0"/>
              <w:bottom w:val="single" w:color="000000" w:sz="12" w:space="0"/>
            </w:tcBorders>
            <w:shd w:val="clear" w:color="auto" w:fill="auto"/>
          </w:tcPr>
          <w:p w:rsidRPr="00FB186D" w:rsidR="00FB186D" w:rsidP="008B3D4B" w:rsidRDefault="00FB186D">
            <w:pPr>
              <w:rPr>
                <w:b/>
                <w:bCs/>
              </w:rPr>
            </w:pPr>
            <w:r w:rsidRPr="00FB186D">
              <w:rPr>
                <w:b/>
                <w:bCs/>
              </w:rPr>
              <w:t>Scientific Name</w:t>
            </w:r>
          </w:p>
        </w:tc>
        <w:tc>
          <w:tcPr>
            <w:tcW w:w="2376" w:type="dxa"/>
            <w:tcBorders>
              <w:top w:val="single" w:color="auto" w:sz="2" w:space="0"/>
              <w:bottom w:val="single" w:color="000000" w:sz="12" w:space="0"/>
            </w:tcBorders>
            <w:shd w:val="clear" w:color="auto" w:fill="auto"/>
          </w:tcPr>
          <w:p w:rsidRPr="00FB186D" w:rsidR="00FB186D" w:rsidP="008B3D4B" w:rsidRDefault="00FB186D">
            <w:pPr>
              <w:rPr>
                <w:b/>
                <w:bCs/>
              </w:rPr>
            </w:pPr>
            <w:r w:rsidRPr="00FB186D">
              <w:rPr>
                <w:b/>
                <w:bCs/>
              </w:rPr>
              <w:t>Common Name</w:t>
            </w:r>
          </w:p>
        </w:tc>
        <w:tc>
          <w:tcPr>
            <w:tcW w:w="1956" w:type="dxa"/>
            <w:tcBorders>
              <w:top w:val="single" w:color="auto" w:sz="2" w:space="0"/>
              <w:bottom w:val="single" w:color="000000" w:sz="12" w:space="0"/>
            </w:tcBorders>
            <w:shd w:val="clear" w:color="auto" w:fill="auto"/>
          </w:tcPr>
          <w:p w:rsidRPr="00FB186D" w:rsidR="00FB186D" w:rsidP="008B3D4B" w:rsidRDefault="00FB186D">
            <w:pPr>
              <w:rPr>
                <w:b/>
                <w:bCs/>
              </w:rPr>
            </w:pPr>
            <w:r w:rsidRPr="00FB186D">
              <w:rPr>
                <w:b/>
                <w:bCs/>
              </w:rPr>
              <w:t>Canopy Position</w:t>
            </w:r>
          </w:p>
        </w:tc>
      </w:tr>
      <w:tr w:rsidRPr="00FB186D" w:rsidR="00FB186D" w:rsidTr="00FB186D">
        <w:tc>
          <w:tcPr>
            <w:tcW w:w="1092" w:type="dxa"/>
            <w:tcBorders>
              <w:top w:val="single" w:color="000000" w:sz="12" w:space="0"/>
            </w:tcBorders>
            <w:shd w:val="clear" w:color="auto" w:fill="auto"/>
          </w:tcPr>
          <w:p w:rsidRPr="00FB186D" w:rsidR="00FB186D" w:rsidP="008B3D4B" w:rsidRDefault="00FB186D">
            <w:pPr>
              <w:rPr>
                <w:bCs/>
              </w:rPr>
            </w:pPr>
            <w:r w:rsidRPr="00FB186D">
              <w:rPr>
                <w:bCs/>
              </w:rPr>
              <w:t>PIBA2</w:t>
            </w:r>
          </w:p>
        </w:tc>
        <w:tc>
          <w:tcPr>
            <w:tcW w:w="2364" w:type="dxa"/>
            <w:tcBorders>
              <w:top w:val="single" w:color="000000" w:sz="12" w:space="0"/>
            </w:tcBorders>
            <w:shd w:val="clear" w:color="auto" w:fill="auto"/>
          </w:tcPr>
          <w:p w:rsidRPr="00FB186D" w:rsidR="00FB186D" w:rsidP="008B3D4B" w:rsidRDefault="00FB186D">
            <w:r w:rsidRPr="00FB186D">
              <w:t xml:space="preserve">Pinus </w:t>
            </w:r>
            <w:proofErr w:type="spellStart"/>
            <w:r w:rsidRPr="00FB186D">
              <w:t>banksiana</w:t>
            </w:r>
            <w:proofErr w:type="spellEnd"/>
          </w:p>
        </w:tc>
        <w:tc>
          <w:tcPr>
            <w:tcW w:w="2376" w:type="dxa"/>
            <w:tcBorders>
              <w:top w:val="single" w:color="000000" w:sz="12" w:space="0"/>
            </w:tcBorders>
            <w:shd w:val="clear" w:color="auto" w:fill="auto"/>
          </w:tcPr>
          <w:p w:rsidRPr="00FB186D" w:rsidR="00FB186D" w:rsidP="008B3D4B" w:rsidRDefault="00FB186D">
            <w:r w:rsidRPr="00FB186D">
              <w:t>Jack pine</w:t>
            </w:r>
          </w:p>
        </w:tc>
        <w:tc>
          <w:tcPr>
            <w:tcW w:w="1956" w:type="dxa"/>
            <w:tcBorders>
              <w:top w:val="single" w:color="000000" w:sz="12" w:space="0"/>
            </w:tcBorders>
            <w:shd w:val="clear" w:color="auto" w:fill="auto"/>
          </w:tcPr>
          <w:p w:rsidRPr="00FB186D" w:rsidR="00FB186D" w:rsidP="008B3D4B" w:rsidRDefault="00FB186D">
            <w:r w:rsidRPr="00FB186D">
              <w:t>Upper</w:t>
            </w:r>
          </w:p>
        </w:tc>
      </w:tr>
      <w:tr w:rsidRPr="00FB186D" w:rsidR="00FB186D" w:rsidTr="00FB186D">
        <w:tc>
          <w:tcPr>
            <w:tcW w:w="1092" w:type="dxa"/>
            <w:shd w:val="clear" w:color="auto" w:fill="auto"/>
          </w:tcPr>
          <w:p w:rsidRPr="00FB186D" w:rsidR="00FB186D" w:rsidP="008B3D4B" w:rsidRDefault="00FB186D">
            <w:pPr>
              <w:rPr>
                <w:bCs/>
              </w:rPr>
            </w:pPr>
            <w:r w:rsidRPr="00FB186D">
              <w:rPr>
                <w:bCs/>
              </w:rPr>
              <w:t>JUCO6</w:t>
            </w:r>
          </w:p>
        </w:tc>
        <w:tc>
          <w:tcPr>
            <w:tcW w:w="2364" w:type="dxa"/>
            <w:shd w:val="clear" w:color="auto" w:fill="auto"/>
          </w:tcPr>
          <w:p w:rsidRPr="00FB186D" w:rsidR="00FB186D" w:rsidP="008B3D4B" w:rsidRDefault="00FB186D">
            <w:proofErr w:type="spellStart"/>
            <w:r w:rsidRPr="00FB186D">
              <w:t>Juniperus</w:t>
            </w:r>
            <w:proofErr w:type="spellEnd"/>
            <w:r w:rsidRPr="00FB186D">
              <w:t xml:space="preserve"> </w:t>
            </w:r>
            <w:proofErr w:type="spellStart"/>
            <w:r w:rsidRPr="00FB186D">
              <w:t>communis</w:t>
            </w:r>
            <w:proofErr w:type="spellEnd"/>
          </w:p>
        </w:tc>
        <w:tc>
          <w:tcPr>
            <w:tcW w:w="2376" w:type="dxa"/>
            <w:shd w:val="clear" w:color="auto" w:fill="auto"/>
          </w:tcPr>
          <w:p w:rsidRPr="00FB186D" w:rsidR="00FB186D" w:rsidP="008B3D4B" w:rsidRDefault="00FB186D">
            <w:r w:rsidRPr="00FB186D">
              <w:t>Common juniper</w:t>
            </w:r>
          </w:p>
        </w:tc>
        <w:tc>
          <w:tcPr>
            <w:tcW w:w="1956" w:type="dxa"/>
            <w:shd w:val="clear" w:color="auto" w:fill="auto"/>
          </w:tcPr>
          <w:p w:rsidRPr="00FB186D" w:rsidR="00FB186D" w:rsidP="008B3D4B" w:rsidRDefault="00FB186D">
            <w:r w:rsidRPr="00FB186D">
              <w:t>Low-Mid</w:t>
            </w:r>
          </w:p>
        </w:tc>
      </w:tr>
      <w:tr w:rsidRPr="00FB186D" w:rsidR="00FB186D" w:rsidTr="00FB186D">
        <w:tc>
          <w:tcPr>
            <w:tcW w:w="1092" w:type="dxa"/>
            <w:shd w:val="clear" w:color="auto" w:fill="auto"/>
          </w:tcPr>
          <w:p w:rsidRPr="00FB186D" w:rsidR="00FB186D" w:rsidP="008B3D4B" w:rsidRDefault="00FB186D">
            <w:pPr>
              <w:rPr>
                <w:bCs/>
              </w:rPr>
            </w:pPr>
            <w:r w:rsidRPr="00FB186D">
              <w:rPr>
                <w:bCs/>
              </w:rPr>
              <w:t>PTAQ</w:t>
            </w:r>
          </w:p>
        </w:tc>
        <w:tc>
          <w:tcPr>
            <w:tcW w:w="2364" w:type="dxa"/>
            <w:shd w:val="clear" w:color="auto" w:fill="auto"/>
          </w:tcPr>
          <w:p w:rsidRPr="00FB186D" w:rsidR="00FB186D" w:rsidP="008B3D4B" w:rsidRDefault="00FB186D">
            <w:proofErr w:type="spellStart"/>
            <w:r w:rsidRPr="00FB186D">
              <w:t>Pteridium</w:t>
            </w:r>
            <w:proofErr w:type="spellEnd"/>
            <w:r w:rsidRPr="00FB186D">
              <w:t xml:space="preserve"> aquilinum</w:t>
            </w:r>
          </w:p>
        </w:tc>
        <w:tc>
          <w:tcPr>
            <w:tcW w:w="2376" w:type="dxa"/>
            <w:shd w:val="clear" w:color="auto" w:fill="auto"/>
          </w:tcPr>
          <w:p w:rsidRPr="00FB186D" w:rsidR="00FB186D" w:rsidP="008B3D4B" w:rsidRDefault="00FB186D">
            <w:r w:rsidRPr="00FB186D">
              <w:t xml:space="preserve">Western </w:t>
            </w:r>
            <w:proofErr w:type="spellStart"/>
            <w:r w:rsidRPr="00FB186D">
              <w:t>brackenfern</w:t>
            </w:r>
            <w:proofErr w:type="spellEnd"/>
          </w:p>
        </w:tc>
        <w:tc>
          <w:tcPr>
            <w:tcW w:w="1956" w:type="dxa"/>
            <w:shd w:val="clear" w:color="auto" w:fill="auto"/>
          </w:tcPr>
          <w:p w:rsidRPr="00FB186D" w:rsidR="00FB186D" w:rsidP="008B3D4B" w:rsidRDefault="00FB186D">
            <w:r w:rsidRPr="00FB186D">
              <w:t>Lower</w:t>
            </w:r>
          </w:p>
        </w:tc>
      </w:tr>
      <w:tr w:rsidRPr="00FB186D" w:rsidR="00FB186D" w:rsidTr="00FB186D">
        <w:tc>
          <w:tcPr>
            <w:tcW w:w="1092" w:type="dxa"/>
            <w:shd w:val="clear" w:color="auto" w:fill="auto"/>
          </w:tcPr>
          <w:p w:rsidRPr="00FB186D" w:rsidR="00FB186D" w:rsidP="008B3D4B" w:rsidRDefault="00FB186D">
            <w:pPr>
              <w:rPr>
                <w:bCs/>
              </w:rPr>
            </w:pPr>
            <w:r w:rsidRPr="00FB186D">
              <w:rPr>
                <w:bCs/>
              </w:rPr>
              <w:t>PIRE</w:t>
            </w:r>
          </w:p>
        </w:tc>
        <w:tc>
          <w:tcPr>
            <w:tcW w:w="2364" w:type="dxa"/>
            <w:shd w:val="clear" w:color="auto" w:fill="auto"/>
          </w:tcPr>
          <w:p w:rsidRPr="00FB186D" w:rsidR="00FB186D" w:rsidP="008B3D4B" w:rsidRDefault="00FB186D">
            <w:r w:rsidRPr="00FB186D">
              <w:t xml:space="preserve">Pinus </w:t>
            </w:r>
            <w:proofErr w:type="spellStart"/>
            <w:r w:rsidRPr="00FB186D">
              <w:t>resinosa</w:t>
            </w:r>
            <w:proofErr w:type="spellEnd"/>
          </w:p>
        </w:tc>
        <w:tc>
          <w:tcPr>
            <w:tcW w:w="2376" w:type="dxa"/>
            <w:shd w:val="clear" w:color="auto" w:fill="auto"/>
          </w:tcPr>
          <w:p w:rsidRPr="00FB186D" w:rsidR="00FB186D" w:rsidP="008B3D4B" w:rsidRDefault="00FB186D">
            <w:r w:rsidRPr="00FB186D">
              <w:t>Red pine</w:t>
            </w:r>
          </w:p>
        </w:tc>
        <w:tc>
          <w:tcPr>
            <w:tcW w:w="1956" w:type="dxa"/>
            <w:shd w:val="clear" w:color="auto" w:fill="auto"/>
          </w:tcPr>
          <w:p w:rsidRPr="00FB186D" w:rsidR="00FB186D" w:rsidP="008B3D4B" w:rsidRDefault="00FB186D">
            <w:r w:rsidRPr="00FB186D">
              <w:t>Upper</w:t>
            </w:r>
          </w:p>
        </w:tc>
      </w:tr>
    </w:tbl>
    <w:p w:rsidR="00FB186D" w:rsidP="00FB186D" w:rsidRDefault="00FB186D"/>
    <w:p w:rsidR="00FB186D" w:rsidP="00FB186D" w:rsidRDefault="00FB186D">
      <w:pPr>
        <w:pStyle w:val="SClassInfoPara"/>
      </w:pPr>
      <w:r>
        <w:t>Description</w:t>
      </w:r>
    </w:p>
    <w:p w:rsidR="00FB186D" w:rsidP="00FB186D" w:rsidRDefault="00FB186D">
      <w:r>
        <w:t>Low dune field and mid/late seral forested dune: On the landscape this class would be located inland of the first series of dunes and swales. This class is characterized by more advanced plant succession. A replacement fire could convert this forested system to an open dune</w:t>
      </w:r>
      <w:r w:rsidR="00F40E8D">
        <w:t xml:space="preserve">. A mixed fire </w:t>
      </w:r>
      <w:r>
        <w:t xml:space="preserve">would maintain the system in this class. </w:t>
      </w:r>
    </w:p>
    <w:p w:rsidR="00FB186D" w:rsidP="00FB186D" w:rsidRDefault="00FB186D"/>
    <w:p w:rsidR="00FB186D" w:rsidP="00FB186D" w:rsidRDefault="00FB186D">
      <w:r>
        <w:t>In the low dune field common species include: Jack pine (</w:t>
      </w:r>
      <w:r w:rsidRPr="00F40E8D">
        <w:rPr>
          <w:i/>
        </w:rPr>
        <w:t xml:space="preserve">Pinus </w:t>
      </w:r>
      <w:proofErr w:type="spellStart"/>
      <w:r w:rsidRPr="00F40E8D">
        <w:rPr>
          <w:i/>
        </w:rPr>
        <w:t>banksiana</w:t>
      </w:r>
      <w:proofErr w:type="spellEnd"/>
      <w:r>
        <w:t>), white pine (</w:t>
      </w:r>
      <w:r w:rsidRPr="00F40E8D">
        <w:rPr>
          <w:i/>
        </w:rPr>
        <w:t xml:space="preserve">P. </w:t>
      </w:r>
      <w:proofErr w:type="spellStart"/>
      <w:r w:rsidRPr="00F40E8D">
        <w:rPr>
          <w:i/>
        </w:rPr>
        <w:t>strobus</w:t>
      </w:r>
      <w:proofErr w:type="spellEnd"/>
      <w:r>
        <w:t>), and red pine (</w:t>
      </w:r>
      <w:r w:rsidRPr="00F40E8D">
        <w:rPr>
          <w:i/>
        </w:rPr>
        <w:t xml:space="preserve">P. </w:t>
      </w:r>
      <w:proofErr w:type="spellStart"/>
      <w:r w:rsidRPr="00F40E8D">
        <w:rPr>
          <w:i/>
        </w:rPr>
        <w:t>resinosa</w:t>
      </w:r>
      <w:proofErr w:type="spellEnd"/>
      <w:r>
        <w:t>) often forming a scattered overstory canopy, while ground juniper (</w:t>
      </w:r>
      <w:proofErr w:type="spellStart"/>
      <w:r w:rsidRPr="00F40E8D">
        <w:rPr>
          <w:i/>
        </w:rPr>
        <w:t>Juniperus</w:t>
      </w:r>
      <w:proofErr w:type="spellEnd"/>
      <w:r w:rsidRPr="00F40E8D">
        <w:rPr>
          <w:i/>
        </w:rPr>
        <w:t xml:space="preserve"> </w:t>
      </w:r>
      <w:proofErr w:type="spellStart"/>
      <w:r w:rsidRPr="00F40E8D">
        <w:rPr>
          <w:i/>
        </w:rPr>
        <w:t>communis</w:t>
      </w:r>
      <w:proofErr w:type="spellEnd"/>
      <w:r>
        <w:t>), creeping juniper (</w:t>
      </w:r>
      <w:r w:rsidRPr="00F40E8D">
        <w:rPr>
          <w:i/>
        </w:rPr>
        <w:t xml:space="preserve">J. </w:t>
      </w:r>
      <w:proofErr w:type="spellStart"/>
      <w:r w:rsidRPr="00F40E8D">
        <w:rPr>
          <w:i/>
        </w:rPr>
        <w:t>horizontalis</w:t>
      </w:r>
      <w:proofErr w:type="spellEnd"/>
      <w:r>
        <w:t>), bear berry (</w:t>
      </w:r>
      <w:proofErr w:type="spellStart"/>
      <w:r w:rsidRPr="00F40E8D">
        <w:rPr>
          <w:i/>
        </w:rPr>
        <w:t>Arctostaphylos</w:t>
      </w:r>
      <w:proofErr w:type="spellEnd"/>
      <w:r w:rsidRPr="00F40E8D">
        <w:rPr>
          <w:i/>
        </w:rPr>
        <w:t xml:space="preserve"> </w:t>
      </w:r>
      <w:proofErr w:type="spellStart"/>
      <w:r w:rsidRPr="00F40E8D">
        <w:rPr>
          <w:i/>
        </w:rPr>
        <w:t>uva-ursi</w:t>
      </w:r>
      <w:proofErr w:type="spellEnd"/>
      <w:r>
        <w:t>), beach grass, and June grass (</w:t>
      </w:r>
      <w:proofErr w:type="spellStart"/>
      <w:r w:rsidRPr="00F40E8D">
        <w:rPr>
          <w:i/>
        </w:rPr>
        <w:t>Koeleria</w:t>
      </w:r>
      <w:proofErr w:type="spellEnd"/>
      <w:r w:rsidRPr="00F40E8D">
        <w:rPr>
          <w:i/>
        </w:rPr>
        <w:t xml:space="preserve"> </w:t>
      </w:r>
      <w:proofErr w:type="spellStart"/>
      <w:r w:rsidRPr="00F40E8D">
        <w:rPr>
          <w:i/>
        </w:rPr>
        <w:t>macrantha</w:t>
      </w:r>
      <w:proofErr w:type="spellEnd"/>
      <w:r>
        <w:t>) form a scattered ground layer. The mid/late seral forested dunes with soils of medium to course sand, tend to be dominated by species common to dry-mesic and mesic northern forest (MNFI 1990). Soil moisture conditions appear to change dramatically with slight elevational changes and are reflected in the development of soil organic material and changing plant species. On higher, drier ridges, soils often have less than three cm of organic material. Red pine, white pine and red oak (</w:t>
      </w:r>
      <w:r w:rsidRPr="00F40E8D">
        <w:rPr>
          <w:i/>
        </w:rPr>
        <w:t xml:space="preserve">Quercus </w:t>
      </w:r>
      <w:proofErr w:type="spellStart"/>
      <w:r w:rsidRPr="00F40E8D">
        <w:rPr>
          <w:i/>
        </w:rPr>
        <w:t>rubra</w:t>
      </w:r>
      <w:proofErr w:type="spellEnd"/>
      <w:r>
        <w:t>) are often co-dominant, while paper birch (</w:t>
      </w:r>
      <w:r w:rsidRPr="00F40E8D">
        <w:rPr>
          <w:i/>
        </w:rPr>
        <w:t xml:space="preserve">Betula </w:t>
      </w:r>
      <w:proofErr w:type="spellStart"/>
      <w:r w:rsidRPr="00F40E8D">
        <w:rPr>
          <w:i/>
        </w:rPr>
        <w:t>papyrifera</w:t>
      </w:r>
      <w:proofErr w:type="spellEnd"/>
      <w:r>
        <w:t>), bigtooth aspen (</w:t>
      </w:r>
      <w:proofErr w:type="spellStart"/>
      <w:r w:rsidRPr="00F40E8D">
        <w:rPr>
          <w:i/>
        </w:rPr>
        <w:t>Populus</w:t>
      </w:r>
      <w:proofErr w:type="spellEnd"/>
      <w:r w:rsidRPr="00F40E8D">
        <w:rPr>
          <w:i/>
        </w:rPr>
        <w:t xml:space="preserve"> </w:t>
      </w:r>
      <w:proofErr w:type="spellStart"/>
      <w:r w:rsidRPr="00F40E8D">
        <w:rPr>
          <w:i/>
        </w:rPr>
        <w:t>grandidentata</w:t>
      </w:r>
      <w:proofErr w:type="spellEnd"/>
      <w:r>
        <w:t>), balsam fir (</w:t>
      </w:r>
      <w:proofErr w:type="spellStart"/>
      <w:r w:rsidRPr="00F40E8D">
        <w:rPr>
          <w:i/>
        </w:rPr>
        <w:t>Abies</w:t>
      </w:r>
      <w:proofErr w:type="spellEnd"/>
      <w:r w:rsidRPr="00F40E8D">
        <w:rPr>
          <w:i/>
        </w:rPr>
        <w:t xml:space="preserve"> </w:t>
      </w:r>
      <w:proofErr w:type="spellStart"/>
      <w:r w:rsidRPr="00F40E8D">
        <w:rPr>
          <w:i/>
        </w:rPr>
        <w:t>balsamea</w:t>
      </w:r>
      <w:proofErr w:type="spellEnd"/>
      <w:r>
        <w:t>), and red maple are sub-dominant or understory species. Bracken fern (</w:t>
      </w:r>
      <w:proofErr w:type="spellStart"/>
      <w:r w:rsidRPr="00F40E8D">
        <w:rPr>
          <w:i/>
        </w:rPr>
        <w:t>Pteridium</w:t>
      </w:r>
      <w:proofErr w:type="spellEnd"/>
      <w:r w:rsidRPr="00F40E8D">
        <w:rPr>
          <w:i/>
        </w:rPr>
        <w:t xml:space="preserve"> aquilinum</w:t>
      </w:r>
      <w:r>
        <w:t>), black huckleberry (</w:t>
      </w:r>
      <w:proofErr w:type="spellStart"/>
      <w:r w:rsidRPr="00F40E8D">
        <w:rPr>
          <w:i/>
        </w:rPr>
        <w:t>Gaylussacia</w:t>
      </w:r>
      <w:proofErr w:type="spellEnd"/>
      <w:r w:rsidRPr="00F40E8D">
        <w:rPr>
          <w:i/>
        </w:rPr>
        <w:t xml:space="preserve"> </w:t>
      </w:r>
      <w:proofErr w:type="spellStart"/>
      <w:r w:rsidRPr="00F40E8D">
        <w:rPr>
          <w:i/>
        </w:rPr>
        <w:t>baccata</w:t>
      </w:r>
      <w:proofErr w:type="spellEnd"/>
      <w:r>
        <w:t>), blueberry (</w:t>
      </w:r>
      <w:r w:rsidRPr="00F40E8D">
        <w:rPr>
          <w:i/>
        </w:rPr>
        <w:t xml:space="preserve">Vaccinium </w:t>
      </w:r>
      <w:proofErr w:type="spellStart"/>
      <w:r w:rsidRPr="00F40E8D">
        <w:rPr>
          <w:i/>
        </w:rPr>
        <w:t>myrtilloides</w:t>
      </w:r>
      <w:proofErr w:type="spellEnd"/>
      <w:r>
        <w:t>), bunchberry (</w:t>
      </w:r>
      <w:proofErr w:type="spellStart"/>
      <w:r w:rsidRPr="00F40E8D">
        <w:rPr>
          <w:i/>
        </w:rPr>
        <w:t>Cornus</w:t>
      </w:r>
      <w:proofErr w:type="spellEnd"/>
      <w:r w:rsidRPr="00F40E8D">
        <w:rPr>
          <w:i/>
        </w:rPr>
        <w:t xml:space="preserve"> canadensis</w:t>
      </w:r>
      <w:r>
        <w:t>), and wintergreen (</w:t>
      </w:r>
      <w:r w:rsidRPr="00F40E8D">
        <w:rPr>
          <w:i/>
        </w:rPr>
        <w:t xml:space="preserve">Gaultheria </w:t>
      </w:r>
      <w:proofErr w:type="spellStart"/>
      <w:r w:rsidRPr="00F40E8D">
        <w:rPr>
          <w:i/>
        </w:rPr>
        <w:t>procumbens</w:t>
      </w:r>
      <w:proofErr w:type="spellEnd"/>
      <w:r>
        <w:t>) occur in the shrub and ground layers.</w:t>
      </w:r>
    </w:p>
    <w:p w:rsidR="00FB186D" w:rsidP="00FB186D" w:rsidRDefault="00FB186D"/>
    <w:p>
      <w:r>
        <w:rPr>
          <w:i/>
          <w:u w:val="single"/>
        </w:rPr>
        <w:t>Maximum Tree Size Class</w:t>
      </w:r>
      <w:br/>
      <w:r>
        <w:t>Very Large &gt;33" DBH</w:t>
      </w:r>
    </w:p>
    <w:p w:rsidR="00FB186D" w:rsidP="00FB186D" w:rsidRDefault="00FB186D">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bookmarkEnd w:id="12"/>
    <w:p w:rsidR="002C3FEC" w:rsidP="00FB186D" w:rsidRDefault="002C3FEC">
      <w:pPr>
        <w:pStyle w:val="SClassInfoPara"/>
      </w:pPr>
    </w:p>
    <w:p w:rsidR="00FB186D" w:rsidP="00FB186D" w:rsidRDefault="00FB186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748"/>
        <w:gridCol w:w="1860"/>
        <w:gridCol w:w="1956"/>
      </w:tblGrid>
      <w:tr w:rsidRPr="00FB186D" w:rsidR="00FB186D" w:rsidTr="00FB186D">
        <w:tc>
          <w:tcPr>
            <w:tcW w:w="1140" w:type="dxa"/>
            <w:tcBorders>
              <w:top w:val="single" w:color="auto" w:sz="2" w:space="0"/>
              <w:bottom w:val="single" w:color="000000" w:sz="12" w:space="0"/>
            </w:tcBorders>
            <w:shd w:val="clear" w:color="auto" w:fill="auto"/>
          </w:tcPr>
          <w:p w:rsidRPr="00FB186D" w:rsidR="00FB186D" w:rsidP="00D37820" w:rsidRDefault="00FB186D">
            <w:pPr>
              <w:rPr>
                <w:b/>
                <w:bCs/>
              </w:rPr>
            </w:pPr>
            <w:r w:rsidRPr="00FB186D">
              <w:rPr>
                <w:b/>
                <w:bCs/>
              </w:rPr>
              <w:t>Symbol</w:t>
            </w:r>
          </w:p>
        </w:tc>
        <w:tc>
          <w:tcPr>
            <w:tcW w:w="2748" w:type="dxa"/>
            <w:tcBorders>
              <w:top w:val="single" w:color="auto" w:sz="2" w:space="0"/>
              <w:bottom w:val="single" w:color="000000" w:sz="12" w:space="0"/>
            </w:tcBorders>
            <w:shd w:val="clear" w:color="auto" w:fill="auto"/>
          </w:tcPr>
          <w:p w:rsidRPr="00FB186D" w:rsidR="00FB186D" w:rsidP="00D37820" w:rsidRDefault="00FB186D">
            <w:pPr>
              <w:rPr>
                <w:b/>
                <w:bCs/>
              </w:rPr>
            </w:pPr>
            <w:r w:rsidRPr="00FB186D">
              <w:rPr>
                <w:b/>
                <w:bCs/>
              </w:rPr>
              <w:t>Scientific Name</w:t>
            </w:r>
          </w:p>
        </w:tc>
        <w:tc>
          <w:tcPr>
            <w:tcW w:w="1860" w:type="dxa"/>
            <w:tcBorders>
              <w:top w:val="single" w:color="auto" w:sz="2" w:space="0"/>
              <w:bottom w:val="single" w:color="000000" w:sz="12" w:space="0"/>
            </w:tcBorders>
            <w:shd w:val="clear" w:color="auto" w:fill="auto"/>
          </w:tcPr>
          <w:p w:rsidRPr="00FB186D" w:rsidR="00FB186D" w:rsidP="00D37820" w:rsidRDefault="00FB186D">
            <w:pPr>
              <w:rPr>
                <w:b/>
                <w:bCs/>
              </w:rPr>
            </w:pPr>
            <w:r w:rsidRPr="00FB186D">
              <w:rPr>
                <w:b/>
                <w:bCs/>
              </w:rPr>
              <w:t>Common Name</w:t>
            </w:r>
          </w:p>
        </w:tc>
        <w:tc>
          <w:tcPr>
            <w:tcW w:w="1956" w:type="dxa"/>
            <w:tcBorders>
              <w:top w:val="single" w:color="auto" w:sz="2" w:space="0"/>
              <w:bottom w:val="single" w:color="000000" w:sz="12" w:space="0"/>
            </w:tcBorders>
            <w:shd w:val="clear" w:color="auto" w:fill="auto"/>
          </w:tcPr>
          <w:p w:rsidRPr="00FB186D" w:rsidR="00FB186D" w:rsidP="00D37820" w:rsidRDefault="00FB186D">
            <w:pPr>
              <w:rPr>
                <w:b/>
                <w:bCs/>
              </w:rPr>
            </w:pPr>
            <w:r w:rsidRPr="00FB186D">
              <w:rPr>
                <w:b/>
                <w:bCs/>
              </w:rPr>
              <w:t>Canopy Position</w:t>
            </w:r>
          </w:p>
        </w:tc>
      </w:tr>
      <w:tr w:rsidRPr="00FB186D" w:rsidR="00FB186D" w:rsidTr="00FB186D">
        <w:tc>
          <w:tcPr>
            <w:tcW w:w="1140" w:type="dxa"/>
            <w:tcBorders>
              <w:top w:val="single" w:color="000000" w:sz="12" w:space="0"/>
            </w:tcBorders>
            <w:shd w:val="clear" w:color="auto" w:fill="auto"/>
          </w:tcPr>
          <w:p w:rsidRPr="00FB186D" w:rsidR="00FB186D" w:rsidP="00D37820" w:rsidRDefault="00FB186D">
            <w:pPr>
              <w:rPr>
                <w:bCs/>
              </w:rPr>
            </w:pPr>
            <w:r w:rsidRPr="00FB186D">
              <w:rPr>
                <w:bCs/>
              </w:rPr>
              <w:lastRenderedPageBreak/>
              <w:t>THOC2</w:t>
            </w:r>
          </w:p>
        </w:tc>
        <w:tc>
          <w:tcPr>
            <w:tcW w:w="2748" w:type="dxa"/>
            <w:tcBorders>
              <w:top w:val="single" w:color="000000" w:sz="12" w:space="0"/>
            </w:tcBorders>
            <w:shd w:val="clear" w:color="auto" w:fill="auto"/>
          </w:tcPr>
          <w:p w:rsidRPr="00FB186D" w:rsidR="00FB186D" w:rsidP="00D37820" w:rsidRDefault="00FB186D">
            <w:proofErr w:type="spellStart"/>
            <w:r w:rsidRPr="00FB186D">
              <w:t>Thuja</w:t>
            </w:r>
            <w:proofErr w:type="spellEnd"/>
            <w:r w:rsidRPr="00FB186D">
              <w:t xml:space="preserve"> </w:t>
            </w:r>
            <w:proofErr w:type="spellStart"/>
            <w:r w:rsidRPr="00FB186D">
              <w:t>occidentalis</w:t>
            </w:r>
            <w:proofErr w:type="spellEnd"/>
          </w:p>
        </w:tc>
        <w:tc>
          <w:tcPr>
            <w:tcW w:w="1860" w:type="dxa"/>
            <w:tcBorders>
              <w:top w:val="single" w:color="000000" w:sz="12" w:space="0"/>
            </w:tcBorders>
            <w:shd w:val="clear" w:color="auto" w:fill="auto"/>
          </w:tcPr>
          <w:p w:rsidRPr="00FB186D" w:rsidR="00FB186D" w:rsidP="00D37820" w:rsidRDefault="00FB186D">
            <w:r w:rsidRPr="00FB186D">
              <w:t>Arborvitae</w:t>
            </w:r>
          </w:p>
        </w:tc>
        <w:tc>
          <w:tcPr>
            <w:tcW w:w="1956" w:type="dxa"/>
            <w:tcBorders>
              <w:top w:val="single" w:color="000000" w:sz="12" w:space="0"/>
            </w:tcBorders>
            <w:shd w:val="clear" w:color="auto" w:fill="auto"/>
          </w:tcPr>
          <w:p w:rsidRPr="00FB186D" w:rsidR="00FB186D" w:rsidP="00D37820" w:rsidRDefault="00FB186D">
            <w:r w:rsidRPr="00FB186D">
              <w:t>Upper</w:t>
            </w:r>
          </w:p>
        </w:tc>
      </w:tr>
      <w:tr w:rsidRPr="00FB186D" w:rsidR="00FB186D" w:rsidTr="00FB186D">
        <w:tc>
          <w:tcPr>
            <w:tcW w:w="1140" w:type="dxa"/>
            <w:shd w:val="clear" w:color="auto" w:fill="auto"/>
          </w:tcPr>
          <w:p w:rsidRPr="00FB186D" w:rsidR="00FB186D" w:rsidP="00D37820" w:rsidRDefault="00FB186D">
            <w:pPr>
              <w:rPr>
                <w:bCs/>
              </w:rPr>
            </w:pPr>
            <w:r w:rsidRPr="00FB186D">
              <w:rPr>
                <w:bCs/>
              </w:rPr>
              <w:t>ACRU</w:t>
            </w:r>
          </w:p>
        </w:tc>
        <w:tc>
          <w:tcPr>
            <w:tcW w:w="2748" w:type="dxa"/>
            <w:shd w:val="clear" w:color="auto" w:fill="auto"/>
          </w:tcPr>
          <w:p w:rsidRPr="00FB186D" w:rsidR="00FB186D" w:rsidP="00D37820" w:rsidRDefault="00FB186D">
            <w:r w:rsidRPr="00FB186D">
              <w:t>Acer rubrum</w:t>
            </w:r>
          </w:p>
        </w:tc>
        <w:tc>
          <w:tcPr>
            <w:tcW w:w="1860" w:type="dxa"/>
            <w:shd w:val="clear" w:color="auto" w:fill="auto"/>
          </w:tcPr>
          <w:p w:rsidRPr="00FB186D" w:rsidR="00FB186D" w:rsidP="00D37820" w:rsidRDefault="00FB186D">
            <w:r w:rsidRPr="00FB186D">
              <w:t>Red maple</w:t>
            </w:r>
          </w:p>
        </w:tc>
        <w:tc>
          <w:tcPr>
            <w:tcW w:w="1956" w:type="dxa"/>
            <w:shd w:val="clear" w:color="auto" w:fill="auto"/>
          </w:tcPr>
          <w:p w:rsidRPr="00FB186D" w:rsidR="00FB186D" w:rsidP="00D37820" w:rsidRDefault="00FB186D">
            <w:r w:rsidRPr="00FB186D">
              <w:t>Lower</w:t>
            </w:r>
          </w:p>
        </w:tc>
      </w:tr>
      <w:tr w:rsidRPr="00FB186D" w:rsidR="00FB186D" w:rsidTr="00FB186D">
        <w:tc>
          <w:tcPr>
            <w:tcW w:w="1140" w:type="dxa"/>
            <w:shd w:val="clear" w:color="auto" w:fill="auto"/>
          </w:tcPr>
          <w:p w:rsidRPr="00FB186D" w:rsidR="00FB186D" w:rsidP="00D37820" w:rsidRDefault="00FB186D">
            <w:pPr>
              <w:rPr>
                <w:bCs/>
              </w:rPr>
            </w:pPr>
            <w:r w:rsidRPr="00FB186D">
              <w:rPr>
                <w:bCs/>
              </w:rPr>
              <w:t>ALINR</w:t>
            </w:r>
          </w:p>
        </w:tc>
        <w:tc>
          <w:tcPr>
            <w:tcW w:w="2748" w:type="dxa"/>
            <w:shd w:val="clear" w:color="auto" w:fill="auto"/>
          </w:tcPr>
          <w:p w:rsidRPr="00FB186D" w:rsidR="00FB186D" w:rsidP="00D37820" w:rsidRDefault="00FB186D">
            <w:proofErr w:type="spellStart"/>
            <w:r w:rsidRPr="00FB186D">
              <w:t>Alnus</w:t>
            </w:r>
            <w:proofErr w:type="spellEnd"/>
            <w:r w:rsidRPr="00FB186D">
              <w:t xml:space="preserve"> </w:t>
            </w:r>
            <w:proofErr w:type="spellStart"/>
            <w:r w:rsidRPr="00FB186D">
              <w:t>incana</w:t>
            </w:r>
            <w:proofErr w:type="spellEnd"/>
            <w:r w:rsidRPr="00FB186D">
              <w:t xml:space="preserve"> ssp. rugosa</w:t>
            </w:r>
          </w:p>
        </w:tc>
        <w:tc>
          <w:tcPr>
            <w:tcW w:w="1860" w:type="dxa"/>
            <w:shd w:val="clear" w:color="auto" w:fill="auto"/>
          </w:tcPr>
          <w:p w:rsidRPr="00FB186D" w:rsidR="00FB186D" w:rsidP="00D37820" w:rsidRDefault="00FB186D">
            <w:r w:rsidRPr="00FB186D">
              <w:t>Speckled alder</w:t>
            </w:r>
          </w:p>
        </w:tc>
        <w:tc>
          <w:tcPr>
            <w:tcW w:w="1956" w:type="dxa"/>
            <w:shd w:val="clear" w:color="auto" w:fill="auto"/>
          </w:tcPr>
          <w:p w:rsidRPr="00FB186D" w:rsidR="00FB186D" w:rsidP="00D37820" w:rsidRDefault="00FB186D">
            <w:r w:rsidRPr="00FB186D">
              <w:t>Upper</w:t>
            </w:r>
          </w:p>
        </w:tc>
      </w:tr>
      <w:tr w:rsidRPr="00FB186D" w:rsidR="00FB186D" w:rsidTr="00FB186D">
        <w:tc>
          <w:tcPr>
            <w:tcW w:w="1140" w:type="dxa"/>
            <w:shd w:val="clear" w:color="auto" w:fill="auto"/>
          </w:tcPr>
          <w:p w:rsidRPr="00FB186D" w:rsidR="00FB186D" w:rsidP="00D37820" w:rsidRDefault="00FB186D">
            <w:pPr>
              <w:rPr>
                <w:bCs/>
              </w:rPr>
            </w:pPr>
            <w:r w:rsidRPr="00FB186D">
              <w:rPr>
                <w:bCs/>
              </w:rPr>
              <w:t>CAREX</w:t>
            </w:r>
          </w:p>
        </w:tc>
        <w:tc>
          <w:tcPr>
            <w:tcW w:w="2748" w:type="dxa"/>
            <w:shd w:val="clear" w:color="auto" w:fill="auto"/>
          </w:tcPr>
          <w:p w:rsidRPr="00FB186D" w:rsidR="00FB186D" w:rsidP="00D37820" w:rsidRDefault="00FB186D">
            <w:proofErr w:type="spellStart"/>
            <w:r w:rsidRPr="00FB186D">
              <w:t>Carex</w:t>
            </w:r>
            <w:proofErr w:type="spellEnd"/>
          </w:p>
        </w:tc>
        <w:tc>
          <w:tcPr>
            <w:tcW w:w="1860" w:type="dxa"/>
            <w:shd w:val="clear" w:color="auto" w:fill="auto"/>
          </w:tcPr>
          <w:p w:rsidRPr="00FB186D" w:rsidR="00FB186D" w:rsidP="00D37820" w:rsidRDefault="00FB186D">
            <w:r w:rsidRPr="00FB186D">
              <w:t>Sedge</w:t>
            </w:r>
          </w:p>
        </w:tc>
        <w:tc>
          <w:tcPr>
            <w:tcW w:w="1956" w:type="dxa"/>
            <w:shd w:val="clear" w:color="auto" w:fill="auto"/>
          </w:tcPr>
          <w:p w:rsidRPr="00FB186D" w:rsidR="00FB186D" w:rsidP="00D37820" w:rsidRDefault="00FB186D">
            <w:r w:rsidRPr="00FB186D">
              <w:t>Mid-Upper</w:t>
            </w:r>
          </w:p>
        </w:tc>
      </w:tr>
    </w:tbl>
    <w:p w:rsidR="00FB186D" w:rsidP="00FB186D" w:rsidRDefault="00FB186D"/>
    <w:p w:rsidR="00FB186D" w:rsidP="00FB186D" w:rsidRDefault="00FB186D">
      <w:pPr>
        <w:pStyle w:val="SClassInfoPara"/>
      </w:pPr>
      <w:r>
        <w:t>Description</w:t>
      </w:r>
    </w:p>
    <w:p w:rsidR="00FB186D" w:rsidP="00FB186D" w:rsidRDefault="00FB186D">
      <w:r>
        <w:t xml:space="preserve">Mid/late seral swale: This class may range from shrub dominated to forested swales. </w:t>
      </w:r>
    </w:p>
    <w:p w:rsidR="00FB186D" w:rsidP="00FB186D" w:rsidRDefault="00FB186D">
      <w:r>
        <w:t>A major hydrologic change, such as increased precipitation leading to higher ground water levels or flooding may kill trees and shrubs, converting this class to an open wetland swale</w:t>
      </w:r>
      <w:r w:rsidR="00F40E8D">
        <w:t>.</w:t>
      </w:r>
    </w:p>
    <w:p w:rsidR="00FB186D" w:rsidP="00FB186D" w:rsidRDefault="00FB186D"/>
    <w:p w:rsidR="00FB186D" w:rsidP="00FB186D" w:rsidRDefault="00FB186D">
      <w:r>
        <w:t>Forested systems occur in dry or moist swales and are dominated by northern white cedar (</w:t>
      </w:r>
      <w:proofErr w:type="spellStart"/>
      <w:r w:rsidRPr="00F40E8D">
        <w:rPr>
          <w:i/>
        </w:rPr>
        <w:t>Thuja</w:t>
      </w:r>
      <w:proofErr w:type="spellEnd"/>
      <w:r w:rsidRPr="00F40E8D">
        <w:rPr>
          <w:i/>
        </w:rPr>
        <w:t xml:space="preserve"> </w:t>
      </w:r>
      <w:proofErr w:type="spellStart"/>
      <w:r w:rsidRPr="00F40E8D">
        <w:rPr>
          <w:i/>
        </w:rPr>
        <w:t>occidentalis</w:t>
      </w:r>
      <w:proofErr w:type="spellEnd"/>
      <w:r>
        <w:t>), speckled alder (</w:t>
      </w:r>
      <w:proofErr w:type="spellStart"/>
      <w:r w:rsidRPr="00F40E8D">
        <w:rPr>
          <w:i/>
        </w:rPr>
        <w:t>Alnus</w:t>
      </w:r>
      <w:proofErr w:type="spellEnd"/>
      <w:r w:rsidRPr="00F40E8D">
        <w:rPr>
          <w:i/>
        </w:rPr>
        <w:t xml:space="preserve"> rugosa</w:t>
      </w:r>
      <w:r>
        <w:t>), willows (</w:t>
      </w:r>
      <w:r w:rsidRPr="00F40E8D">
        <w:rPr>
          <w:i/>
        </w:rPr>
        <w:t>Salix</w:t>
      </w:r>
      <w:r>
        <w:t xml:space="preserve"> spp.)</w:t>
      </w:r>
      <w:r w:rsidR="00F40E8D">
        <w:t>,</w:t>
      </w:r>
      <w:r>
        <w:t xml:space="preserve"> and red maple (</w:t>
      </w:r>
      <w:r w:rsidRPr="00F40E8D">
        <w:rPr>
          <w:i/>
        </w:rPr>
        <w:t>Acer rubrum</w:t>
      </w:r>
      <w:r>
        <w:t>). In swales with standing water present through most of the year, sedges (</w:t>
      </w:r>
      <w:proofErr w:type="spellStart"/>
      <w:r w:rsidRPr="00F40E8D">
        <w:rPr>
          <w:i/>
        </w:rPr>
        <w:t>Carex</w:t>
      </w:r>
      <w:proofErr w:type="spellEnd"/>
      <w:r w:rsidRPr="00F40E8D">
        <w:rPr>
          <w:i/>
        </w:rPr>
        <w:t xml:space="preserve"> </w:t>
      </w:r>
      <w:proofErr w:type="spellStart"/>
      <w:r w:rsidRPr="00F40E8D">
        <w:rPr>
          <w:i/>
        </w:rPr>
        <w:t>aquatilis</w:t>
      </w:r>
      <w:proofErr w:type="spellEnd"/>
      <w:r>
        <w:t>) and (</w:t>
      </w:r>
      <w:r w:rsidRPr="00F40E8D">
        <w:rPr>
          <w:i/>
        </w:rPr>
        <w:t xml:space="preserve">C. </w:t>
      </w:r>
      <w:proofErr w:type="spellStart"/>
      <w:r w:rsidRPr="00F40E8D">
        <w:rPr>
          <w:i/>
        </w:rPr>
        <w:t>stricta</w:t>
      </w:r>
      <w:proofErr w:type="spellEnd"/>
      <w:r>
        <w:t xml:space="preserve">), </w:t>
      </w:r>
      <w:proofErr w:type="spellStart"/>
      <w:r>
        <w:t>twigrush</w:t>
      </w:r>
      <w:proofErr w:type="spellEnd"/>
      <w:r>
        <w:t>, marsh marigold (</w:t>
      </w:r>
      <w:proofErr w:type="spellStart"/>
      <w:r w:rsidRPr="00F40E8D">
        <w:rPr>
          <w:i/>
        </w:rPr>
        <w:t>Caltha</w:t>
      </w:r>
      <w:proofErr w:type="spellEnd"/>
      <w:r w:rsidRPr="00F40E8D">
        <w:rPr>
          <w:i/>
        </w:rPr>
        <w:t xml:space="preserve"> </w:t>
      </w:r>
      <w:proofErr w:type="spellStart"/>
      <w:r w:rsidRPr="00F40E8D">
        <w:rPr>
          <w:i/>
        </w:rPr>
        <w:t>palustris</w:t>
      </w:r>
      <w:proofErr w:type="spellEnd"/>
      <w:r>
        <w:t>), swamp candles (</w:t>
      </w:r>
      <w:proofErr w:type="spellStart"/>
      <w:r w:rsidRPr="00F40E8D">
        <w:rPr>
          <w:i/>
        </w:rPr>
        <w:t>Lysimachia</w:t>
      </w:r>
      <w:proofErr w:type="spellEnd"/>
      <w:r w:rsidRPr="00F40E8D">
        <w:rPr>
          <w:i/>
        </w:rPr>
        <w:t xml:space="preserve"> </w:t>
      </w:r>
      <w:proofErr w:type="spellStart"/>
      <w:r w:rsidRPr="00F40E8D">
        <w:rPr>
          <w:i/>
        </w:rPr>
        <w:t>terrestris</w:t>
      </w:r>
      <w:proofErr w:type="spellEnd"/>
      <w:r>
        <w:t>) and swamp cinquefoil (</w:t>
      </w:r>
      <w:proofErr w:type="spellStart"/>
      <w:r w:rsidRPr="00F40E8D">
        <w:rPr>
          <w:i/>
        </w:rPr>
        <w:t>Potentilla</w:t>
      </w:r>
      <w:proofErr w:type="spellEnd"/>
      <w:r w:rsidRPr="00F40E8D">
        <w:rPr>
          <w:i/>
        </w:rPr>
        <w:t xml:space="preserve"> </w:t>
      </w:r>
      <w:proofErr w:type="spellStart"/>
      <w:r w:rsidRPr="00F40E8D">
        <w:rPr>
          <w:i/>
        </w:rPr>
        <w:t>palustris</w:t>
      </w:r>
      <w:proofErr w:type="spellEnd"/>
      <w:r>
        <w:t>) commonly dominate the ground layer.</w:t>
      </w:r>
    </w:p>
    <w:p w:rsidR="00FB186D" w:rsidP="00FB186D" w:rsidRDefault="00FB186D"/>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200</w:t>
            </w:r>
          </w:p>
        </w:tc>
      </w:tr>
      <w:tr>
        <w:tc>
          <w:p>
            <w:pPr>
              <w:jc w:val="center"/>
            </w:pPr>
            <w:r>
              <w:rPr>
                <w:sz w:val="20"/>
              </w:rPr>
              <w:t>Early2:OPN</w:t>
            </w:r>
          </w:p>
        </w:tc>
        <w:tc>
          <w:p>
            <w:pPr>
              <w:jc w:val="center"/>
            </w:pPr>
            <w:r>
              <w:rPr>
                <w:sz w:val="20"/>
              </w:rPr>
              <w:t>1</w:t>
            </w:r>
          </w:p>
        </w:tc>
        <w:tc>
          <w:p>
            <w:pPr>
              <w:jc w:val="center"/>
            </w:pPr>
            <w:r>
              <w:rPr>
                <w:sz w:val="20"/>
              </w:rPr>
              <w:t>Late2:CLS</w:t>
            </w:r>
          </w:p>
        </w:tc>
        <w:tc>
          <w:p>
            <w:pPr>
              <w:jc w:val="center"/>
            </w:pPr>
            <w:r>
              <w:rPr>
                <w:sz w:val="20"/>
              </w:rPr>
              <w:t>200</w:t>
            </w:r>
          </w:p>
        </w:tc>
      </w:tr>
      <w:tr>
        <w:tc>
          <w:p>
            <w:pPr>
              <w:jc w:val="center"/>
            </w:pPr>
            <w:r>
              <w:rPr>
                <w:sz w:val="20"/>
              </w:rPr>
              <w:t>Late1:CLS</w:t>
            </w:r>
          </w:p>
        </w:tc>
        <w:tc>
          <w:p>
            <w:pPr>
              <w:jc w:val="center"/>
            </w:pPr>
            <w:r>
              <w:rPr>
                <w:sz w:val="20"/>
              </w:rPr>
              <w:t>201</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201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Early2:OPN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Early2:OPN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Early2:OPN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Early2:OPN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w:pStyle w:val="InfoPara"/>
      </w:pPr>
      <w:r>
        <w:t>Optional Disturbances</w:t>
      </w:r>
    </w:p>
    <w:p>
      <w:r>
        <w:t>Optional 1: short-term increase in Great Lakes water levels</w:t>
      </w:r>
    </w:p>
    <w:p>
      <w:r>
        <w:t>Optional 2: short-term decrease in Great Lakes water levels</w:t>
      </w:r>
    </w:p>
    <w:p>
      <w:r>
        <w:t/>
      </w:r>
    </w:p>
    <w:p>
      <w:pPr xmlns:w="http://schemas.openxmlformats.org/wordprocessingml/2006/main">
        <w:pStyle w:val="ReportSection"/>
      </w:pPr>
      <w:r xmlns:w="http://schemas.openxmlformats.org/wordprocessingml/2006/main">
        <w:t>References</w:t>
      </w:r>
    </w:p>
    <w:p>
      <w:r>
        <w:t/>
      </w:r>
    </w:p>
    <w:p w:rsidR="00FB186D" w:rsidP="00FB186D" w:rsidRDefault="00FB186D">
      <w:r>
        <w:t>Albert, D.A. 1995. Regional landscape ecosystems of MI, MN, and WI: A working map and classification. USDA Forest Service, North Central Forest Experiment Station.</w:t>
      </w:r>
    </w:p>
    <w:p w:rsidR="00FB186D" w:rsidP="00FB186D" w:rsidRDefault="00FB186D"/>
    <w:p w:rsidR="00FB186D" w:rsidP="00FB186D" w:rsidRDefault="00FB186D">
      <w:r>
        <w:t>Albert, D.A. and P.J. Comer. 1999. Natural community abstract for wooded dune and swale complex. Michigan Natural Features Inventory, Lansing, MI. 6 pp.</w:t>
      </w:r>
    </w:p>
    <w:p w:rsidR="00FB186D" w:rsidP="00FB186D" w:rsidRDefault="00FB186D"/>
    <w:p w:rsidR="00FB186D" w:rsidP="00FB186D" w:rsidRDefault="00FB186D">
      <w:r>
        <w:t>Chapman, K.A. 1986. Natural community description: Wooded dune and swale. Michigan Natural Features Inventory, Lansing, MI. 2 pp.</w:t>
      </w:r>
    </w:p>
    <w:p w:rsidR="00FB186D" w:rsidP="00FB186D" w:rsidRDefault="00FB186D"/>
    <w:p w:rsidR="00FB186D" w:rsidP="00FB186D" w:rsidRDefault="00FB186D">
      <w:proofErr w:type="spellStart"/>
      <w:r>
        <w:t>Chrzastowski</w:t>
      </w:r>
      <w:proofErr w:type="spellEnd"/>
      <w:r>
        <w:t xml:space="preserve">, M.J. and T.A. Thompson. 1992. Late </w:t>
      </w:r>
      <w:proofErr w:type="spellStart"/>
      <w:r>
        <w:t>Wisconsinian</w:t>
      </w:r>
      <w:proofErr w:type="spellEnd"/>
      <w:r>
        <w:t xml:space="preserve"> and Holocene coastal evolution of the southern shore of Lake Michigan. In: Quaternary Coasts of the United States: Marine and Lacustrine Systems. SEPM (Society for Sedimentary Geology) Special Publication No. 48: 398-413.</w:t>
      </w:r>
    </w:p>
    <w:p w:rsidR="00FB186D" w:rsidP="00FB186D" w:rsidRDefault="00FB186D"/>
    <w:p w:rsidR="002C3FEC" w:rsidP="002C3FEC" w:rsidRDefault="002C3FEC">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C3FEC" w:rsidP="00FB186D" w:rsidRDefault="002C3FEC"/>
    <w:p w:rsidR="00FB186D" w:rsidP="00FB186D" w:rsidRDefault="00FB186D">
      <w:r>
        <w:t>Comer, P.J. and D.A. Albert. 1991. A Survey of Wooded Dune and Swale Complexes in the Northern Lower and Eastern Upper Peninsulas of Michigan. A report by the Michigan Natural Features Inventory to the Coastal Management Program, Michigan Department of Natural Resources. 99 pp.</w:t>
      </w:r>
    </w:p>
    <w:p w:rsidR="00FB186D" w:rsidP="00FB186D" w:rsidRDefault="00FB186D"/>
    <w:p w:rsidR="00FB186D" w:rsidP="00FB186D" w:rsidRDefault="00FB186D">
      <w:r>
        <w:t>Comer, P.J. and D.A. Albert. 1993. A Survey of wooded dune and swale complexes in Michigan. Report to Michigan DNR - Land and Water Mgmt. Div., CZM Program. 159 pp.</w:t>
      </w:r>
    </w:p>
    <w:p w:rsidR="00FB186D" w:rsidP="00FB186D" w:rsidRDefault="00FB186D"/>
    <w:p w:rsidR="00FB186D" w:rsidP="00FB186D" w:rsidRDefault="00FB186D">
      <w:r>
        <w:lastRenderedPageBreak/>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FB186D" w:rsidP="00FB186D" w:rsidRDefault="00FB186D"/>
    <w:p w:rsidR="00FB186D" w:rsidP="00FB186D" w:rsidRDefault="00FB186D">
      <w:r>
        <w:t>Cowles, H.C. 1899. The ecological relations of the vegetation on the sand dunes of Lake Michigan. Bot. Gaz. 27: 95-117, 167-202, 281-308, 361-396.</w:t>
      </w:r>
    </w:p>
    <w:p w:rsidR="00FB186D" w:rsidP="00FB186D" w:rsidRDefault="00FB186D"/>
    <w:p w:rsidR="00FB186D" w:rsidP="00FB186D" w:rsidRDefault="00FB186D">
      <w:r>
        <w:t xml:space="preserve">Curtis, J.T. 1959. Vegetation of Wisconsin: An Ordination of Plant Communities. Univ. of Wisc. </w:t>
      </w:r>
      <w:proofErr w:type="spellStart"/>
      <w:r>
        <w:t>Press,Madison</w:t>
      </w:r>
      <w:proofErr w:type="spellEnd"/>
      <w:r>
        <w:t>, WI. 657 pp.</w:t>
      </w:r>
    </w:p>
    <w:p w:rsidR="00FB186D" w:rsidP="00FB186D" w:rsidRDefault="00FB186D"/>
    <w:p w:rsidR="00FB186D" w:rsidP="00FB186D" w:rsidRDefault="00FB186D">
      <w:r>
        <w:t xml:space="preserve">Dorr, J.A. and D.F. </w:t>
      </w:r>
      <w:proofErr w:type="spellStart"/>
      <w:r>
        <w:t>Eschman</w:t>
      </w:r>
      <w:proofErr w:type="spellEnd"/>
      <w:r>
        <w:t>. 1970. Geology of Michigan. Univ. of Mich. Press, Ann Arbor, MI. 476 pp.</w:t>
      </w:r>
    </w:p>
    <w:p w:rsidR="00FB186D" w:rsidP="00FB186D" w:rsidRDefault="00FB186D"/>
    <w:p w:rsidR="00FB186D" w:rsidP="00FB186D" w:rsidRDefault="00FB186D">
      <w:r>
        <w:t xml:space="preserve">Herman, K.D., M.R. </w:t>
      </w:r>
      <w:proofErr w:type="spellStart"/>
      <w:r>
        <w:t>Penskar</w:t>
      </w:r>
      <w:proofErr w:type="spellEnd"/>
      <w:r>
        <w:t xml:space="preserve">, A.A. </w:t>
      </w:r>
      <w:proofErr w:type="spellStart"/>
      <w:r>
        <w:t>Reznicek</w:t>
      </w:r>
      <w:proofErr w:type="spellEnd"/>
      <w:r>
        <w:t xml:space="preserve">, W.W. </w:t>
      </w:r>
      <w:proofErr w:type="spellStart"/>
      <w:r>
        <w:t>Brodowicz</w:t>
      </w:r>
      <w:proofErr w:type="spellEnd"/>
      <w:r>
        <w:t xml:space="preserve">, G. Wilhelm and L. </w:t>
      </w:r>
      <w:proofErr w:type="spellStart"/>
      <w:r>
        <w:t>Wetstein</w:t>
      </w:r>
      <w:proofErr w:type="spellEnd"/>
      <w:r>
        <w:t>. 1994. The Michigan floristic quality assessment system with wetland categories.</w:t>
      </w:r>
    </w:p>
    <w:p w:rsidR="00FB186D" w:rsidP="00FB186D" w:rsidRDefault="00FB186D"/>
    <w:p w:rsidR="00FB186D" w:rsidP="00FB186D" w:rsidRDefault="00FB186D">
      <w:proofErr w:type="spellStart"/>
      <w:r>
        <w:t>Homoya</w:t>
      </w:r>
      <w:proofErr w:type="spellEnd"/>
      <w:r>
        <w:t xml:space="preserve">, M.A., D.B. </w:t>
      </w:r>
      <w:proofErr w:type="spellStart"/>
      <w:r>
        <w:t>Abrell</w:t>
      </w:r>
      <w:proofErr w:type="spellEnd"/>
      <w:r>
        <w:t>, J.R. Aldrich and T.W. Post. 1985. The natural regions of Indiana. IN Acad. Of Science. 94: 245-268.</w:t>
      </w:r>
    </w:p>
    <w:p w:rsidR="00FB186D" w:rsidP="00FB186D" w:rsidRDefault="00FB186D"/>
    <w:p w:rsidR="00FB186D" w:rsidP="00FB186D" w:rsidRDefault="00FB186D">
      <w:proofErr w:type="spellStart"/>
      <w:r>
        <w:t>Lichter</w:t>
      </w:r>
      <w:proofErr w:type="spellEnd"/>
      <w:r>
        <w:t xml:space="preserve">, J. 1998. Primary succession and forest development on coastal Lake Michigan sand </w:t>
      </w:r>
      <w:proofErr w:type="spellStart"/>
      <w:r>
        <w:t>dunes.Ecol</w:t>
      </w:r>
      <w:proofErr w:type="spellEnd"/>
      <w:r>
        <w:t>. Monograph. 68(4): 487-510.</w:t>
      </w:r>
    </w:p>
    <w:p w:rsidR="00FB186D" w:rsidP="00FB186D" w:rsidRDefault="00FB186D"/>
    <w:p w:rsidR="00FB186D" w:rsidP="00FB186D" w:rsidRDefault="00FB186D">
      <w:r>
        <w:t>Michigan Natural Features Inventory. 1990. Draft description of Michigan natural community types. Unpublished manuscript revised April 2, 1990.</w:t>
      </w:r>
    </w:p>
    <w:p w:rsidR="00FB186D" w:rsidP="00FB186D" w:rsidRDefault="00FB186D"/>
    <w:p w:rsidR="00FB186D" w:rsidP="00FB186D" w:rsidRDefault="00FB186D">
      <w:r>
        <w:t>Olson, J.S. 1958. Rates of succession and soil changes on southern Lake Michigan sand dunes. Bot. Gaz. 119(3): 125-170.</w:t>
      </w:r>
    </w:p>
    <w:p w:rsidR="00FB186D" w:rsidP="00FB186D" w:rsidRDefault="00FB186D"/>
    <w:p w:rsidR="00FB186D" w:rsidP="00FB186D" w:rsidRDefault="00FB186D">
      <w:r>
        <w:t>Thompson, T.A. 1992. Beach-ridge development and lake-level variation in southern Lake Michigan. Sedimentary Geol. 80: 305-318.</w:t>
      </w:r>
    </w:p>
    <w:p w:rsidR="00FB186D" w:rsidP="00FB186D" w:rsidRDefault="00FB186D"/>
    <w:p w:rsidR="00FB186D" w:rsidP="00FB186D" w:rsidRDefault="00FB186D">
      <w:r>
        <w:t>Wiedemann, A.M. 1992. Beach-ridge development and lake-level variation in southern Lake Michigan. Sed. Geol. 80: 305-318.</w:t>
      </w:r>
    </w:p>
    <w:p w:rsidRPr="00A43E41" w:rsidR="004D5F12" w:rsidP="00FB186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05E" w:rsidRDefault="000C205E">
      <w:r>
        <w:separator/>
      </w:r>
    </w:p>
  </w:endnote>
  <w:endnote w:type="continuationSeparator" w:id="0">
    <w:p w:rsidR="000C205E" w:rsidRDefault="000C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86D" w:rsidRDefault="00FB186D" w:rsidP="00FB18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05E" w:rsidRDefault="000C205E">
      <w:r>
        <w:separator/>
      </w:r>
    </w:p>
  </w:footnote>
  <w:footnote w:type="continuationSeparator" w:id="0">
    <w:p w:rsidR="000C205E" w:rsidRDefault="000C2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B186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86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205E"/>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3FEC"/>
    <w:rsid w:val="002C64B0"/>
    <w:rsid w:val="002C7BA2"/>
    <w:rsid w:val="002C7FDC"/>
    <w:rsid w:val="002D25AB"/>
    <w:rsid w:val="002D3EB3"/>
    <w:rsid w:val="002D4165"/>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55B4"/>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794"/>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561"/>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8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2FDD"/>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35311"/>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E8D"/>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186D"/>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D4165"/>
    <w:pPr>
      <w:ind w:left="720"/>
    </w:pPr>
    <w:rPr>
      <w:rFonts w:ascii="Calibri" w:eastAsiaTheme="minorHAnsi" w:hAnsi="Calibri"/>
      <w:sz w:val="22"/>
      <w:szCs w:val="22"/>
    </w:rPr>
  </w:style>
  <w:style w:type="character" w:styleId="Hyperlink">
    <w:name w:val="Hyperlink"/>
    <w:basedOn w:val="DefaultParagraphFont"/>
    <w:rsid w:val="002D4165"/>
    <w:rPr>
      <w:color w:val="0000FF" w:themeColor="hyperlink"/>
      <w:u w:val="single"/>
    </w:rPr>
  </w:style>
  <w:style w:type="paragraph" w:styleId="BalloonText">
    <w:name w:val="Balloon Text"/>
    <w:basedOn w:val="Normal"/>
    <w:link w:val="BalloonTextChar"/>
    <w:uiPriority w:val="99"/>
    <w:semiHidden/>
    <w:unhideWhenUsed/>
    <w:rsid w:val="002D4165"/>
    <w:rPr>
      <w:rFonts w:ascii="Tahoma" w:hAnsi="Tahoma" w:cs="Tahoma"/>
      <w:sz w:val="16"/>
      <w:szCs w:val="16"/>
    </w:rPr>
  </w:style>
  <w:style w:type="character" w:customStyle="1" w:styleId="BalloonTextChar">
    <w:name w:val="Balloon Text Char"/>
    <w:basedOn w:val="DefaultParagraphFont"/>
    <w:link w:val="BalloonText"/>
    <w:uiPriority w:val="99"/>
    <w:semiHidden/>
    <w:rsid w:val="002D4165"/>
    <w:rPr>
      <w:rFonts w:ascii="Tahoma" w:hAnsi="Tahoma" w:cs="Tahoma"/>
      <w:sz w:val="16"/>
      <w:szCs w:val="16"/>
    </w:rPr>
  </w:style>
  <w:style w:type="paragraph" w:customStyle="1" w:styleId="paragraph">
    <w:name w:val="paragraph"/>
    <w:basedOn w:val="Normal"/>
    <w:rsid w:val="002C3FEC"/>
  </w:style>
  <w:style w:type="character" w:customStyle="1" w:styleId="normaltextrun1">
    <w:name w:val="normaltextrun1"/>
    <w:basedOn w:val="DefaultParagraphFont"/>
    <w:rsid w:val="002C3FEC"/>
  </w:style>
  <w:style w:type="character" w:customStyle="1" w:styleId="eop">
    <w:name w:val="eop"/>
    <w:basedOn w:val="DefaultParagraphFont"/>
    <w:rsid w:val="002C3FEC"/>
  </w:style>
  <w:style w:type="character" w:customStyle="1" w:styleId="spellingerror">
    <w:name w:val="spellingerror"/>
    <w:basedOn w:val="DefaultParagraphFont"/>
    <w:rsid w:val="002C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24549">
      <w:bodyDiv w:val="1"/>
      <w:marLeft w:val="0"/>
      <w:marRight w:val="0"/>
      <w:marTop w:val="0"/>
      <w:marBottom w:val="0"/>
      <w:divBdr>
        <w:top w:val="none" w:sz="0" w:space="0" w:color="auto"/>
        <w:left w:val="none" w:sz="0" w:space="0" w:color="auto"/>
        <w:bottom w:val="none" w:sz="0" w:space="0" w:color="auto"/>
        <w:right w:val="none" w:sz="0" w:space="0" w:color="auto"/>
      </w:divBdr>
    </w:div>
    <w:div w:id="68906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9</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2014-08-21T15:07:00Z</cp:lastPrinted>
  <dcterms:created xsi:type="dcterms:W3CDTF">2018-02-27T20:33:00Z</dcterms:created>
  <dcterms:modified xsi:type="dcterms:W3CDTF">2018-06-16T14:01:00Z</dcterms:modified>
</cp:coreProperties>
</file>