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1D1" w:rsidP="009F21D1" w:rsidRDefault="009F21D1">
      <w:pPr>
        <w:pStyle w:val="BpSTitle"/>
      </w:pPr>
      <w:r>
        <w:t>14810</w:t>
      </w:r>
    </w:p>
    <w:p w:rsidR="009F21D1" w:rsidP="009F21D1" w:rsidRDefault="009F21D1">
      <w:pPr>
        <w:pStyle w:val="BpSTitle"/>
      </w:pPr>
      <w:r>
        <w:t>Laurentian-Acadian Alkaline Conifer-Hardwood Swamp</w:t>
      </w:r>
    </w:p>
    <w:p w:rsidR="009F21D1" w:rsidP="009F21D1" w:rsidRDefault="009F21D1">
      <w:r>
        <w:t xmlns:w="http://schemas.openxmlformats.org/wordprocessingml/2006/main">BpS Model/Description Version: Aug. 2020</w:t>
      </w:r>
      <w:r>
        <w:tab/>
      </w:r>
      <w:r>
        <w:tab/>
      </w:r>
      <w:r>
        <w:tab/>
      </w:r>
      <w:r>
        <w:tab/>
      </w:r>
      <w:r>
        <w:tab/>
      </w:r>
      <w:r>
        <w:tab/>
      </w:r>
      <w:r>
        <w:tab/>
      </w:r>
    </w:p>
    <w:p w:rsidR="009F21D1" w:rsidP="009F21D1" w:rsidRDefault="009F21D1"/>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850"/>
        <w:gridCol w:w="2028"/>
        <w:gridCol w:w="2850"/>
      </w:tblGrid>
      <w:tr w:rsidRPr="009F21D1" w:rsidR="009F21D1" w:rsidTr="009F21D1">
        <w:tc>
          <w:tcPr>
            <w:tcW w:w="1848" w:type="dxa"/>
            <w:tcBorders>
              <w:top w:val="single" w:color="auto" w:sz="2" w:space="0"/>
              <w:left w:val="single" w:color="auto" w:sz="12" w:space="0"/>
              <w:bottom w:val="single" w:color="000000" w:sz="12" w:space="0"/>
            </w:tcBorders>
            <w:shd w:val="clear" w:color="auto" w:fill="auto"/>
          </w:tcPr>
          <w:p w:rsidRPr="009F21D1" w:rsidR="009F21D1" w:rsidP="00CB598E" w:rsidRDefault="009F21D1">
            <w:pPr>
              <w:rPr>
                <w:b/>
                <w:bCs/>
              </w:rPr>
            </w:pPr>
            <w:r w:rsidRPr="009F21D1">
              <w:rPr>
                <w:b/>
                <w:bCs/>
              </w:rPr>
              <w:t>Modelers</w:t>
            </w:r>
          </w:p>
        </w:tc>
        <w:tc>
          <w:tcPr>
            <w:tcW w:w="2850" w:type="dxa"/>
            <w:tcBorders>
              <w:top w:val="single" w:color="auto" w:sz="2" w:space="0"/>
              <w:bottom w:val="single" w:color="000000" w:sz="12" w:space="0"/>
              <w:right w:val="single" w:color="000000" w:sz="12" w:space="0"/>
            </w:tcBorders>
            <w:shd w:val="clear" w:color="auto" w:fill="auto"/>
          </w:tcPr>
          <w:p w:rsidRPr="009F21D1" w:rsidR="009F21D1" w:rsidP="00CB598E" w:rsidRDefault="009F21D1">
            <w:pPr>
              <w:rPr>
                <w:b/>
                <w:bCs/>
              </w:rPr>
            </w:pPr>
          </w:p>
        </w:tc>
        <w:tc>
          <w:tcPr>
            <w:tcW w:w="2028" w:type="dxa"/>
            <w:tcBorders>
              <w:top w:val="single" w:color="auto" w:sz="2" w:space="0"/>
              <w:left w:val="single" w:color="000000" w:sz="12" w:space="0"/>
              <w:bottom w:val="single" w:color="000000" w:sz="12" w:space="0"/>
            </w:tcBorders>
            <w:shd w:val="clear" w:color="auto" w:fill="auto"/>
          </w:tcPr>
          <w:p w:rsidRPr="009F21D1" w:rsidR="009F21D1" w:rsidP="00CB598E" w:rsidRDefault="009F21D1">
            <w:pPr>
              <w:rPr>
                <w:b/>
                <w:bCs/>
              </w:rPr>
            </w:pPr>
            <w:r w:rsidRPr="009F21D1">
              <w:rPr>
                <w:b/>
                <w:bCs/>
              </w:rPr>
              <w:t>Reviewers</w:t>
            </w:r>
          </w:p>
        </w:tc>
        <w:tc>
          <w:tcPr>
            <w:tcW w:w="2850" w:type="dxa"/>
            <w:tcBorders>
              <w:top w:val="single" w:color="auto" w:sz="2" w:space="0"/>
              <w:bottom w:val="single" w:color="000000" w:sz="12" w:space="0"/>
            </w:tcBorders>
            <w:shd w:val="clear" w:color="auto" w:fill="auto"/>
          </w:tcPr>
          <w:p w:rsidRPr="009F21D1" w:rsidR="009F21D1" w:rsidP="00CB598E" w:rsidRDefault="009F21D1">
            <w:pPr>
              <w:rPr>
                <w:b/>
                <w:bCs/>
              </w:rPr>
            </w:pPr>
          </w:p>
        </w:tc>
      </w:tr>
      <w:tr w:rsidRPr="009F21D1" w:rsidR="009F21D1" w:rsidTr="009F21D1">
        <w:tc>
          <w:tcPr>
            <w:tcW w:w="1848" w:type="dxa"/>
            <w:tcBorders>
              <w:top w:val="single" w:color="000000" w:sz="12" w:space="0"/>
              <w:left w:val="single" w:color="auto" w:sz="12" w:space="0"/>
            </w:tcBorders>
            <w:shd w:val="clear" w:color="auto" w:fill="auto"/>
          </w:tcPr>
          <w:p w:rsidRPr="009F21D1" w:rsidR="009F21D1" w:rsidP="00CB598E" w:rsidRDefault="009F21D1">
            <w:pPr>
              <w:rPr>
                <w:bCs/>
              </w:rPr>
            </w:pPr>
            <w:r w:rsidRPr="009F21D1">
              <w:rPr>
                <w:bCs/>
              </w:rPr>
              <w:t>Brad Slaughter</w:t>
            </w:r>
          </w:p>
        </w:tc>
        <w:tc>
          <w:tcPr>
            <w:tcW w:w="2850" w:type="dxa"/>
            <w:tcBorders>
              <w:top w:val="single" w:color="000000" w:sz="12" w:space="0"/>
              <w:right w:val="single" w:color="000000" w:sz="12" w:space="0"/>
            </w:tcBorders>
            <w:shd w:val="clear" w:color="auto" w:fill="auto"/>
          </w:tcPr>
          <w:p w:rsidRPr="009F21D1" w:rsidR="009F21D1" w:rsidP="00CB598E" w:rsidRDefault="009F21D1">
            <w:r w:rsidRPr="009F21D1">
              <w:t>slaughterb@michigan.gov</w:t>
            </w:r>
          </w:p>
        </w:tc>
        <w:tc>
          <w:tcPr>
            <w:tcW w:w="2028" w:type="dxa"/>
            <w:tcBorders>
              <w:top w:val="single" w:color="000000" w:sz="12" w:space="0"/>
              <w:left w:val="single" w:color="000000" w:sz="12" w:space="0"/>
            </w:tcBorders>
            <w:shd w:val="clear" w:color="auto" w:fill="auto"/>
          </w:tcPr>
          <w:p w:rsidRPr="009F21D1" w:rsidR="009F21D1" w:rsidP="00CB598E" w:rsidRDefault="009F21D1">
            <w:r w:rsidRPr="009F21D1">
              <w:t>Chris Dunham</w:t>
            </w:r>
          </w:p>
        </w:tc>
        <w:tc>
          <w:tcPr>
            <w:tcW w:w="2850" w:type="dxa"/>
            <w:tcBorders>
              <w:top w:val="single" w:color="000000" w:sz="12" w:space="0"/>
            </w:tcBorders>
            <w:shd w:val="clear" w:color="auto" w:fill="auto"/>
          </w:tcPr>
          <w:p w:rsidRPr="009F21D1" w:rsidR="009F21D1" w:rsidP="00CB598E" w:rsidRDefault="009F21D1">
            <w:r w:rsidRPr="009F21D1">
              <w:t>cdunham@tnc.org</w:t>
            </w:r>
          </w:p>
        </w:tc>
      </w:tr>
      <w:tr w:rsidRPr="009F21D1" w:rsidR="009F21D1" w:rsidTr="009F21D1">
        <w:tc>
          <w:tcPr>
            <w:tcW w:w="1848" w:type="dxa"/>
            <w:tcBorders>
              <w:left w:val="single" w:color="auto" w:sz="12" w:space="0"/>
            </w:tcBorders>
            <w:shd w:val="clear" w:color="auto" w:fill="auto"/>
          </w:tcPr>
          <w:p w:rsidRPr="009F21D1" w:rsidR="009F21D1" w:rsidP="00CB598E" w:rsidRDefault="009F21D1">
            <w:pPr>
              <w:rPr>
                <w:bCs/>
              </w:rPr>
            </w:pPr>
          </w:p>
        </w:tc>
        <w:tc>
          <w:tcPr>
            <w:tcW w:w="2850" w:type="dxa"/>
            <w:tcBorders>
              <w:right w:val="single" w:color="000000" w:sz="12" w:space="0"/>
            </w:tcBorders>
            <w:shd w:val="clear" w:color="auto" w:fill="auto"/>
          </w:tcPr>
          <w:p w:rsidRPr="009F21D1" w:rsidR="009F21D1" w:rsidP="00CB598E" w:rsidRDefault="009F21D1"/>
        </w:tc>
        <w:tc>
          <w:tcPr>
            <w:tcW w:w="2028" w:type="dxa"/>
            <w:tcBorders>
              <w:left w:val="single" w:color="000000" w:sz="12" w:space="0"/>
            </w:tcBorders>
            <w:shd w:val="clear" w:color="auto" w:fill="auto"/>
          </w:tcPr>
          <w:p w:rsidRPr="009F21D1" w:rsidR="009F21D1" w:rsidP="00CB598E" w:rsidRDefault="009F21D1">
            <w:r w:rsidRPr="009F21D1">
              <w:t>Dave Cleland</w:t>
            </w:r>
          </w:p>
        </w:tc>
        <w:tc>
          <w:tcPr>
            <w:tcW w:w="2850" w:type="dxa"/>
            <w:shd w:val="clear" w:color="auto" w:fill="auto"/>
          </w:tcPr>
          <w:p w:rsidRPr="009F21D1" w:rsidR="009F21D1" w:rsidP="00CB598E" w:rsidRDefault="009F21D1">
            <w:r w:rsidRPr="009F21D1">
              <w:t>dcleland@fs.fed.us</w:t>
            </w:r>
          </w:p>
        </w:tc>
      </w:tr>
      <w:tr w:rsidRPr="009F21D1" w:rsidR="009F21D1" w:rsidTr="009F21D1">
        <w:tc>
          <w:tcPr>
            <w:tcW w:w="1848" w:type="dxa"/>
            <w:tcBorders>
              <w:left w:val="single" w:color="auto" w:sz="12" w:space="0"/>
              <w:bottom w:val="single" w:color="auto" w:sz="2" w:space="0"/>
            </w:tcBorders>
            <w:shd w:val="clear" w:color="auto" w:fill="auto"/>
          </w:tcPr>
          <w:p w:rsidRPr="009F21D1" w:rsidR="009F21D1" w:rsidP="00CB598E" w:rsidRDefault="009F21D1">
            <w:pPr>
              <w:rPr>
                <w:bCs/>
              </w:rPr>
            </w:pPr>
          </w:p>
        </w:tc>
        <w:tc>
          <w:tcPr>
            <w:tcW w:w="2850" w:type="dxa"/>
            <w:tcBorders>
              <w:right w:val="single" w:color="000000" w:sz="12" w:space="0"/>
            </w:tcBorders>
            <w:shd w:val="clear" w:color="auto" w:fill="auto"/>
          </w:tcPr>
          <w:p w:rsidRPr="009F21D1" w:rsidR="009F21D1" w:rsidP="00CB598E" w:rsidRDefault="009F21D1"/>
        </w:tc>
        <w:tc>
          <w:tcPr>
            <w:tcW w:w="2028" w:type="dxa"/>
            <w:tcBorders>
              <w:left w:val="single" w:color="000000" w:sz="12" w:space="0"/>
              <w:bottom w:val="single" w:color="auto" w:sz="2" w:space="0"/>
            </w:tcBorders>
            <w:shd w:val="clear" w:color="auto" w:fill="auto"/>
          </w:tcPr>
          <w:p w:rsidRPr="009F21D1" w:rsidR="009F21D1" w:rsidP="00CB598E" w:rsidRDefault="009F21D1">
            <w:r w:rsidRPr="009F21D1">
              <w:t>Tim Christiansen</w:t>
            </w:r>
          </w:p>
        </w:tc>
        <w:tc>
          <w:tcPr>
            <w:tcW w:w="2850" w:type="dxa"/>
            <w:shd w:val="clear" w:color="auto" w:fill="auto"/>
          </w:tcPr>
          <w:p w:rsidRPr="009F21D1" w:rsidR="009F21D1" w:rsidP="00CB598E" w:rsidRDefault="009F21D1">
            <w:r w:rsidRPr="009F21D1">
              <w:t>tim.christiansen@us.army.mil</w:t>
            </w:r>
          </w:p>
        </w:tc>
      </w:tr>
    </w:tbl>
    <w:p w:rsidR="009F21D1" w:rsidP="009F21D1" w:rsidRDefault="009F21D1"/>
    <w:p w:rsidR="009F21D1" w:rsidP="009F21D1" w:rsidRDefault="009F21D1">
      <w:pPr>
        <w:pStyle w:val="InfoPara"/>
      </w:pPr>
      <w:r>
        <w:t>Vegetation Type</w:t>
      </w:r>
    </w:p>
    <w:p w:rsidR="009F21D1" w:rsidP="009F21D1" w:rsidRDefault="00595935">
      <w:r w:rsidRPr="00595935">
        <w:t>Woody Wetland</w:t>
      </w:r>
      <w:bookmarkStart w:name="_GoBack" w:id="0"/>
      <w:bookmarkEnd w:id="0"/>
    </w:p>
    <w:p w:rsidR="009F21D1" w:rsidP="009F21D1" w:rsidRDefault="009F21D1">
      <w:pPr>
        <w:pStyle w:val="InfoPara"/>
      </w:pPr>
      <w:r>
        <w:t>Map Zones</w:t>
      </w:r>
    </w:p>
    <w:p w:rsidR="009F21D1" w:rsidP="009F21D1" w:rsidRDefault="00B21C0B">
      <w:r>
        <w:t>41, 50,</w:t>
      </w:r>
      <w:r w:rsidRPr="00BE56EE" w:rsidR="00BE56EE">
        <w:t xml:space="preserve"> </w:t>
      </w:r>
      <w:r>
        <w:t xml:space="preserve">51, </w:t>
      </w:r>
      <w:r w:rsidR="00D82FF8">
        <w:t>63</w:t>
      </w:r>
    </w:p>
    <w:p w:rsidR="009F21D1" w:rsidP="009F21D1" w:rsidRDefault="009F21D1">
      <w:pPr>
        <w:pStyle w:val="InfoPara"/>
      </w:pPr>
      <w:r>
        <w:t>Geographic Range</w:t>
      </w:r>
    </w:p>
    <w:p w:rsidR="009F21D1" w:rsidP="009F21D1" w:rsidRDefault="009F21D1">
      <w:r>
        <w:t xml:space="preserve">This system occurs throughout the upper Midwest and northeastern United States and adjacent Canadian provinces, including MI, MN, WI, Ontario, Manitoba, Quebec, NY, NH, VT, ME, and northern IL, IN, and OH (Faber-Langendoen 2001). This system also possibly occurs in PA, CT, NJ, RI, MA, New Brunswick and Nova Scotia. Within MZs 41, 50 and 51, this system occurs in Section 222J (absent in </w:t>
      </w:r>
      <w:r w:rsidR="00B21C0B">
        <w:t xml:space="preserve">222Ji, and local in 222Jb, </w:t>
      </w:r>
      <w:proofErr w:type="spellStart"/>
      <w:r w:rsidR="00B21C0B">
        <w:t>Jh</w:t>
      </w:r>
      <w:proofErr w:type="spellEnd"/>
      <w:r w:rsidR="00B21C0B">
        <w:t>,</w:t>
      </w:r>
      <w:r>
        <w:t xml:space="preserve"> </w:t>
      </w:r>
      <w:proofErr w:type="spellStart"/>
      <w:r>
        <w:t>Jg</w:t>
      </w:r>
      <w:proofErr w:type="spellEnd"/>
      <w:r>
        <w:t xml:space="preserve">, and </w:t>
      </w:r>
      <w:proofErr w:type="spellStart"/>
      <w:r>
        <w:t>Je</w:t>
      </w:r>
      <w:proofErr w:type="spellEnd"/>
      <w:r>
        <w:t xml:space="preserve">), local in 222Ud and </w:t>
      </w:r>
      <w:proofErr w:type="spellStart"/>
      <w:r>
        <w:t>Ue</w:t>
      </w:r>
      <w:proofErr w:type="spellEnd"/>
      <w:r>
        <w:t>, 212H, 212R, 212S, 212J, 212X, 212T, 212Q, 222R, 212Z (local) 212K, 212N, 212M, 212L, 222K (local), 222L (local) and 222M (local</w:t>
      </w:r>
      <w:r w:rsidR="00B21C0B">
        <w:t>; Cleland et al. 2007</w:t>
      </w:r>
      <w:r>
        <w:t>).</w:t>
      </w:r>
    </w:p>
    <w:p w:rsidR="009F21D1" w:rsidP="009F21D1" w:rsidRDefault="009F21D1">
      <w:pPr>
        <w:pStyle w:val="InfoPara"/>
      </w:pPr>
      <w:r>
        <w:t>Biophysical Site Description</w:t>
      </w:r>
    </w:p>
    <w:p w:rsidR="009F21D1" w:rsidP="009F21D1" w:rsidRDefault="009F21D1">
      <w:r>
        <w:t xml:space="preserve">This system is characterized by dense to open, low to medium-tall forests of needle-leaf evergreen and deciduous trees on shallow organic and deep peatland soils, occurring as discontinuous pockets or stringers within upland vegetation communities having both short-return-interval fire regimes (e.g., pine and oak-pine barrens) and long-return-interval fire regimes (e.g., northern hardwoods). In Minnesota and the eastern </w:t>
      </w:r>
      <w:proofErr w:type="gramStart"/>
      <w:r>
        <w:t>UP</w:t>
      </w:r>
      <w:proofErr w:type="gramEnd"/>
      <w:r>
        <w:t xml:space="preserve"> they may occur in very extensive delineations occupying thousands of acres, and occur in patches several hundred to &gt;1</w:t>
      </w:r>
      <w:r w:rsidR="00B21C0B">
        <w:t>,</w:t>
      </w:r>
      <w:r>
        <w:t xml:space="preserve">000ac in size in northern WI and northern lower MI. Low hummocks and water-filled depressions may be present, especially around the edges. These edges tend to be rich fen in the closed canopy peatland. Forested rich peatlands (pH &gt; 5.5) occur in closed wet depressions, especially in small watersheds or catchment areas, and drains and toe slopes adjacent to streams. Soils are very poorly drained, saturated throughout the growing season in normal years, and may be deep organic peat (peatlands) or less than 12in of organic peat over primarily sandy soils. Vegetative composition and structure varies depending on landform, disturbance history, and hydrology, including lateral flow of groundwater. The most typical dominant canopy species is northern white-cedar (see MNDNR 2003, </w:t>
      </w:r>
      <w:proofErr w:type="spellStart"/>
      <w:r>
        <w:t>Kost</w:t>
      </w:r>
      <w:proofErr w:type="spellEnd"/>
      <w:r>
        <w:t xml:space="preserve"> 2002, Christensen et al. 1959). Trees on poorly drained peats with restricted groundwater movement may be stunted.</w:t>
      </w:r>
    </w:p>
    <w:p w:rsidR="009F21D1" w:rsidP="009F21D1" w:rsidRDefault="009F21D1">
      <w:pPr>
        <w:pStyle w:val="InfoPara"/>
      </w:pPr>
      <w:r>
        <w:t>Vegetation Description</w:t>
      </w:r>
    </w:p>
    <w:p w:rsidR="009F21D1" w:rsidP="009F21D1" w:rsidRDefault="009F21D1">
      <w:r>
        <w:t>Northern white-cedar (</w:t>
      </w:r>
      <w:proofErr w:type="spellStart"/>
      <w:r w:rsidRPr="00191052">
        <w:rPr>
          <w:i/>
        </w:rPr>
        <w:t>Thuja</w:t>
      </w:r>
      <w:proofErr w:type="spellEnd"/>
      <w:r w:rsidRPr="00191052">
        <w:rPr>
          <w:i/>
        </w:rPr>
        <w:t xml:space="preserve"> </w:t>
      </w:r>
      <w:proofErr w:type="spellStart"/>
      <w:r w:rsidRPr="00191052">
        <w:rPr>
          <w:i/>
        </w:rPr>
        <w:t>occidentalis</w:t>
      </w:r>
      <w:proofErr w:type="spellEnd"/>
      <w:r>
        <w:t>) is the characteristic dominant canopy species in forested alkaline peatlands. It is commonly associated with balsam fir (</w:t>
      </w:r>
      <w:proofErr w:type="spellStart"/>
      <w:r w:rsidRPr="00191052">
        <w:rPr>
          <w:i/>
        </w:rPr>
        <w:t>Abies</w:t>
      </w:r>
      <w:proofErr w:type="spellEnd"/>
      <w:r w:rsidRPr="00191052">
        <w:rPr>
          <w:i/>
        </w:rPr>
        <w:t xml:space="preserve"> </w:t>
      </w:r>
      <w:proofErr w:type="spellStart"/>
      <w:r w:rsidRPr="00191052">
        <w:rPr>
          <w:i/>
        </w:rPr>
        <w:t>balsamea</w:t>
      </w:r>
      <w:proofErr w:type="spellEnd"/>
      <w:r>
        <w:t>), black spruce (</w:t>
      </w:r>
      <w:proofErr w:type="spellStart"/>
      <w:r w:rsidRPr="00191052">
        <w:rPr>
          <w:i/>
        </w:rPr>
        <w:t>Picea</w:t>
      </w:r>
      <w:proofErr w:type="spellEnd"/>
      <w:r w:rsidRPr="00191052">
        <w:rPr>
          <w:i/>
        </w:rPr>
        <w:t xml:space="preserve"> </w:t>
      </w:r>
      <w:proofErr w:type="spellStart"/>
      <w:r w:rsidRPr="00191052">
        <w:rPr>
          <w:i/>
        </w:rPr>
        <w:t>mariana</w:t>
      </w:r>
      <w:proofErr w:type="spellEnd"/>
      <w:r>
        <w:t>) and tamarack (</w:t>
      </w:r>
      <w:proofErr w:type="spellStart"/>
      <w:r w:rsidRPr="00191052">
        <w:rPr>
          <w:i/>
        </w:rPr>
        <w:t>Larix</w:t>
      </w:r>
      <w:proofErr w:type="spellEnd"/>
      <w:r w:rsidRPr="00191052">
        <w:rPr>
          <w:i/>
        </w:rPr>
        <w:t xml:space="preserve"> </w:t>
      </w:r>
      <w:proofErr w:type="spellStart"/>
      <w:r w:rsidRPr="00191052">
        <w:rPr>
          <w:i/>
        </w:rPr>
        <w:t>laricina</w:t>
      </w:r>
      <w:proofErr w:type="spellEnd"/>
      <w:r>
        <w:t xml:space="preserve">). Occasional canopy species include white </w:t>
      </w:r>
      <w:r>
        <w:lastRenderedPageBreak/>
        <w:t>spruce (</w:t>
      </w:r>
      <w:proofErr w:type="spellStart"/>
      <w:r w:rsidRPr="00191052">
        <w:rPr>
          <w:i/>
        </w:rPr>
        <w:t>Picea</w:t>
      </w:r>
      <w:proofErr w:type="spellEnd"/>
      <w:r w:rsidRPr="00191052">
        <w:rPr>
          <w:i/>
        </w:rPr>
        <w:t xml:space="preserve"> alba</w:t>
      </w:r>
      <w:r>
        <w:t>), hemlock (</w:t>
      </w:r>
      <w:proofErr w:type="spellStart"/>
      <w:r w:rsidRPr="00191052">
        <w:rPr>
          <w:i/>
        </w:rPr>
        <w:t>Tsuga</w:t>
      </w:r>
      <w:proofErr w:type="spellEnd"/>
      <w:r w:rsidRPr="00191052">
        <w:rPr>
          <w:i/>
        </w:rPr>
        <w:t xml:space="preserve"> canadensis</w:t>
      </w:r>
      <w:r>
        <w:t>), white pine (</w:t>
      </w:r>
      <w:r w:rsidRPr="00191052">
        <w:rPr>
          <w:i/>
        </w:rPr>
        <w:t xml:space="preserve">Pinus </w:t>
      </w:r>
      <w:proofErr w:type="spellStart"/>
      <w:r w:rsidRPr="00191052">
        <w:rPr>
          <w:i/>
        </w:rPr>
        <w:t>strobus</w:t>
      </w:r>
      <w:proofErr w:type="spellEnd"/>
      <w:r>
        <w:t>), black ash (</w:t>
      </w:r>
      <w:proofErr w:type="spellStart"/>
      <w:r w:rsidRPr="00191052">
        <w:rPr>
          <w:i/>
        </w:rPr>
        <w:t>Fraxinus</w:t>
      </w:r>
      <w:proofErr w:type="spellEnd"/>
      <w:r w:rsidRPr="00191052">
        <w:rPr>
          <w:i/>
        </w:rPr>
        <w:t xml:space="preserve"> </w:t>
      </w:r>
      <w:proofErr w:type="spellStart"/>
      <w:r w:rsidRPr="00191052">
        <w:rPr>
          <w:i/>
        </w:rPr>
        <w:t>nigra</w:t>
      </w:r>
      <w:proofErr w:type="spellEnd"/>
      <w:r>
        <w:t>), red maple (</w:t>
      </w:r>
      <w:r w:rsidRPr="00191052">
        <w:rPr>
          <w:i/>
        </w:rPr>
        <w:t>Acer rubrum</w:t>
      </w:r>
      <w:r>
        <w:t>), yellow birch (</w:t>
      </w:r>
      <w:r w:rsidRPr="00191052">
        <w:rPr>
          <w:i/>
        </w:rPr>
        <w:t xml:space="preserve">Betula </w:t>
      </w:r>
      <w:proofErr w:type="spellStart"/>
      <w:r w:rsidRPr="00191052">
        <w:rPr>
          <w:i/>
        </w:rPr>
        <w:t>alleghaniensis</w:t>
      </w:r>
      <w:proofErr w:type="spellEnd"/>
      <w:r>
        <w:t>), paper birch (</w:t>
      </w:r>
      <w:r w:rsidRPr="00191052">
        <w:rPr>
          <w:i/>
        </w:rPr>
        <w:t xml:space="preserve">B. </w:t>
      </w:r>
      <w:proofErr w:type="spellStart"/>
      <w:r w:rsidRPr="00191052">
        <w:rPr>
          <w:i/>
        </w:rPr>
        <w:t>papyrifera</w:t>
      </w:r>
      <w:proofErr w:type="spellEnd"/>
      <w:r>
        <w:t>), American elm (</w:t>
      </w:r>
      <w:proofErr w:type="spellStart"/>
      <w:r w:rsidRPr="00191052">
        <w:rPr>
          <w:i/>
        </w:rPr>
        <w:t>Ulmus</w:t>
      </w:r>
      <w:proofErr w:type="spellEnd"/>
      <w:r w:rsidRPr="00191052">
        <w:rPr>
          <w:i/>
        </w:rPr>
        <w:t xml:space="preserve"> </w:t>
      </w:r>
      <w:proofErr w:type="spellStart"/>
      <w:r w:rsidRPr="00191052">
        <w:rPr>
          <w:i/>
        </w:rPr>
        <w:t>americana</w:t>
      </w:r>
      <w:proofErr w:type="spellEnd"/>
      <w:r>
        <w:t>), quaking aspen (</w:t>
      </w:r>
      <w:proofErr w:type="spellStart"/>
      <w:r w:rsidRPr="00191052">
        <w:rPr>
          <w:i/>
        </w:rPr>
        <w:t>Populus</w:t>
      </w:r>
      <w:proofErr w:type="spellEnd"/>
      <w:r w:rsidRPr="00191052">
        <w:rPr>
          <w:i/>
        </w:rPr>
        <w:t xml:space="preserve"> </w:t>
      </w:r>
      <w:proofErr w:type="spellStart"/>
      <w:r w:rsidRPr="00191052">
        <w:rPr>
          <w:i/>
        </w:rPr>
        <w:t>tremuloides</w:t>
      </w:r>
      <w:proofErr w:type="spellEnd"/>
      <w:r>
        <w:t>)</w:t>
      </w:r>
      <w:r w:rsidR="00191052">
        <w:t>,</w:t>
      </w:r>
      <w:r>
        <w:t xml:space="preserve"> and bigtooth aspen (</w:t>
      </w:r>
      <w:r w:rsidRPr="00191052">
        <w:rPr>
          <w:i/>
        </w:rPr>
        <w:t xml:space="preserve">P. </w:t>
      </w:r>
      <w:proofErr w:type="spellStart"/>
      <w:r w:rsidRPr="00191052">
        <w:rPr>
          <w:i/>
        </w:rPr>
        <w:t>grandidentata</w:t>
      </w:r>
      <w:proofErr w:type="spellEnd"/>
      <w:r>
        <w:t xml:space="preserve">). Hemlock and white pine tend to occur on shallow peats or poorly drained mineral soils. Hardwoods also become more common on shallow peats and hydric mineral soils, or in frequently flooded zones (black ash and red maple, in particular, in flood-prone areas), and may dominate or co-dominate stands in the southern portion of </w:t>
      </w:r>
      <w:proofErr w:type="spellStart"/>
      <w:r>
        <w:t>BpS</w:t>
      </w:r>
      <w:proofErr w:type="spellEnd"/>
      <w:r>
        <w:t xml:space="preserve"> range. Tamarack is locally dominant, and may replace northern white-cedar where lateral flow of groundwater is minimal or absent. Shrubs are locally common, particularly in recent windfalls. Characteristic species include tag alder (</w:t>
      </w:r>
      <w:proofErr w:type="spellStart"/>
      <w:r w:rsidRPr="00191052">
        <w:rPr>
          <w:i/>
        </w:rPr>
        <w:t>Alnus</w:t>
      </w:r>
      <w:proofErr w:type="spellEnd"/>
      <w:r w:rsidRPr="00191052">
        <w:rPr>
          <w:i/>
        </w:rPr>
        <w:t xml:space="preserve"> rugosa</w:t>
      </w:r>
      <w:r>
        <w:t>), winterberry (</w:t>
      </w:r>
      <w:r w:rsidRPr="00191052">
        <w:rPr>
          <w:i/>
        </w:rPr>
        <w:t xml:space="preserve">Ilex </w:t>
      </w:r>
      <w:proofErr w:type="spellStart"/>
      <w:r w:rsidRPr="00191052">
        <w:rPr>
          <w:i/>
        </w:rPr>
        <w:t>verticillata</w:t>
      </w:r>
      <w:proofErr w:type="spellEnd"/>
      <w:r>
        <w:t>), mountain holly (</w:t>
      </w:r>
      <w:proofErr w:type="spellStart"/>
      <w:r w:rsidRPr="00191052">
        <w:rPr>
          <w:i/>
        </w:rPr>
        <w:t>Nemopanthus</w:t>
      </w:r>
      <w:proofErr w:type="spellEnd"/>
      <w:r w:rsidRPr="00191052">
        <w:rPr>
          <w:i/>
        </w:rPr>
        <w:t xml:space="preserve"> </w:t>
      </w:r>
      <w:proofErr w:type="spellStart"/>
      <w:r w:rsidRPr="00191052">
        <w:rPr>
          <w:i/>
        </w:rPr>
        <w:t>mucronatus</w:t>
      </w:r>
      <w:proofErr w:type="spellEnd"/>
      <w:r>
        <w:t>), red-osier dogwood (</w:t>
      </w:r>
      <w:proofErr w:type="spellStart"/>
      <w:r w:rsidRPr="00191052">
        <w:rPr>
          <w:i/>
        </w:rPr>
        <w:t>Cornus</w:t>
      </w:r>
      <w:proofErr w:type="spellEnd"/>
      <w:r w:rsidRPr="00191052">
        <w:rPr>
          <w:i/>
        </w:rPr>
        <w:t xml:space="preserve"> stolonifera</w:t>
      </w:r>
      <w:r>
        <w:t>), elderberry (</w:t>
      </w:r>
      <w:proofErr w:type="spellStart"/>
      <w:r w:rsidRPr="00191052">
        <w:rPr>
          <w:i/>
        </w:rPr>
        <w:t>Sambucus</w:t>
      </w:r>
      <w:proofErr w:type="spellEnd"/>
      <w:r w:rsidRPr="00191052">
        <w:rPr>
          <w:i/>
        </w:rPr>
        <w:t xml:space="preserve"> canadensis</w:t>
      </w:r>
      <w:r>
        <w:t>), huckleberry (</w:t>
      </w:r>
      <w:proofErr w:type="spellStart"/>
      <w:r w:rsidRPr="00191052">
        <w:rPr>
          <w:i/>
        </w:rPr>
        <w:t>Gaylussacia</w:t>
      </w:r>
      <w:proofErr w:type="spellEnd"/>
      <w:r w:rsidRPr="00191052">
        <w:rPr>
          <w:i/>
        </w:rPr>
        <w:t xml:space="preserve"> </w:t>
      </w:r>
      <w:proofErr w:type="spellStart"/>
      <w:r w:rsidRPr="00191052">
        <w:rPr>
          <w:i/>
        </w:rPr>
        <w:t>baccata</w:t>
      </w:r>
      <w:proofErr w:type="spellEnd"/>
      <w:r>
        <w:t>), autumn willow (</w:t>
      </w:r>
      <w:r w:rsidRPr="00191052">
        <w:rPr>
          <w:i/>
        </w:rPr>
        <w:t xml:space="preserve">Salix </w:t>
      </w:r>
      <w:proofErr w:type="spellStart"/>
      <w:r w:rsidRPr="00191052">
        <w:rPr>
          <w:i/>
        </w:rPr>
        <w:t>serissima</w:t>
      </w:r>
      <w:proofErr w:type="spellEnd"/>
      <w:r>
        <w:t>) and Canada yew (</w:t>
      </w:r>
      <w:r w:rsidRPr="00191052">
        <w:rPr>
          <w:i/>
        </w:rPr>
        <w:t>Taxus canadensis</w:t>
      </w:r>
      <w:r>
        <w:t xml:space="preserve">), the latter species having been significantly reduced by deer herbivory (Van </w:t>
      </w:r>
      <w:proofErr w:type="spellStart"/>
      <w:r>
        <w:t>Deelen</w:t>
      </w:r>
      <w:proofErr w:type="spellEnd"/>
      <w:r>
        <w:t xml:space="preserve"> et al. 1996). Low shrubs include Labrador tea (</w:t>
      </w:r>
      <w:proofErr w:type="spellStart"/>
      <w:r w:rsidRPr="00191052">
        <w:rPr>
          <w:i/>
        </w:rPr>
        <w:t>Ledum</w:t>
      </w:r>
      <w:proofErr w:type="spellEnd"/>
      <w:r w:rsidRPr="00191052">
        <w:rPr>
          <w:i/>
        </w:rPr>
        <w:t xml:space="preserve"> </w:t>
      </w:r>
      <w:proofErr w:type="spellStart"/>
      <w:r w:rsidRPr="00191052">
        <w:rPr>
          <w:i/>
        </w:rPr>
        <w:t>groenlandicum</w:t>
      </w:r>
      <w:proofErr w:type="spellEnd"/>
      <w:r>
        <w:t>), blueberry (</w:t>
      </w:r>
      <w:r w:rsidRPr="00191052">
        <w:rPr>
          <w:i/>
        </w:rPr>
        <w:t xml:space="preserve">Vaccinium </w:t>
      </w:r>
      <w:proofErr w:type="spellStart"/>
      <w:r w:rsidRPr="00191052">
        <w:rPr>
          <w:i/>
        </w:rPr>
        <w:t>angustifolium</w:t>
      </w:r>
      <w:proofErr w:type="spellEnd"/>
      <w:r>
        <w:t>), bilberry (</w:t>
      </w:r>
      <w:r w:rsidRPr="00191052">
        <w:rPr>
          <w:i/>
        </w:rPr>
        <w:t xml:space="preserve">V. </w:t>
      </w:r>
      <w:proofErr w:type="spellStart"/>
      <w:r w:rsidRPr="00191052">
        <w:rPr>
          <w:i/>
        </w:rPr>
        <w:t>myrtilloides</w:t>
      </w:r>
      <w:proofErr w:type="spellEnd"/>
      <w:r>
        <w:t>), leatherleaf (</w:t>
      </w:r>
      <w:proofErr w:type="spellStart"/>
      <w:r w:rsidRPr="00191052">
        <w:rPr>
          <w:i/>
        </w:rPr>
        <w:t>Chamaedaphne</w:t>
      </w:r>
      <w:proofErr w:type="spellEnd"/>
      <w:r w:rsidRPr="00191052">
        <w:rPr>
          <w:i/>
        </w:rPr>
        <w:t xml:space="preserve"> </w:t>
      </w:r>
      <w:proofErr w:type="spellStart"/>
      <w:r w:rsidRPr="00191052">
        <w:rPr>
          <w:i/>
        </w:rPr>
        <w:t>calyculata</w:t>
      </w:r>
      <w:proofErr w:type="spellEnd"/>
      <w:r>
        <w:t>), American fly honeysuckle (</w:t>
      </w:r>
      <w:r w:rsidRPr="00191052">
        <w:rPr>
          <w:i/>
        </w:rPr>
        <w:t>Lonicera canadensis</w:t>
      </w:r>
      <w:r>
        <w:t>), hairy honeysuckle (</w:t>
      </w:r>
      <w:r w:rsidRPr="00191052">
        <w:rPr>
          <w:i/>
        </w:rPr>
        <w:t xml:space="preserve">L. </w:t>
      </w:r>
      <w:proofErr w:type="spellStart"/>
      <w:r w:rsidRPr="00191052">
        <w:rPr>
          <w:i/>
        </w:rPr>
        <w:t>hirsuta</w:t>
      </w:r>
      <w:proofErr w:type="spellEnd"/>
      <w:r>
        <w:t>), swamp fly honeysuckle (</w:t>
      </w:r>
      <w:r w:rsidRPr="00191052">
        <w:rPr>
          <w:i/>
        </w:rPr>
        <w:t xml:space="preserve">L. </w:t>
      </w:r>
      <w:proofErr w:type="spellStart"/>
      <w:r w:rsidRPr="00191052">
        <w:rPr>
          <w:i/>
        </w:rPr>
        <w:t>oblongifolia</w:t>
      </w:r>
      <w:proofErr w:type="spellEnd"/>
      <w:r>
        <w:t>), wild black currant (</w:t>
      </w:r>
      <w:proofErr w:type="spellStart"/>
      <w:r w:rsidRPr="00191052">
        <w:rPr>
          <w:i/>
        </w:rPr>
        <w:t>Ribes</w:t>
      </w:r>
      <w:proofErr w:type="spellEnd"/>
      <w:r w:rsidRPr="00191052">
        <w:rPr>
          <w:i/>
        </w:rPr>
        <w:t xml:space="preserve"> </w:t>
      </w:r>
      <w:proofErr w:type="spellStart"/>
      <w:r w:rsidRPr="00191052">
        <w:rPr>
          <w:i/>
        </w:rPr>
        <w:t>americanum</w:t>
      </w:r>
      <w:proofErr w:type="spellEnd"/>
      <w:r>
        <w:t>), swamp red currant (</w:t>
      </w:r>
      <w:r w:rsidRPr="00191052">
        <w:rPr>
          <w:i/>
        </w:rPr>
        <w:t>R. triste</w:t>
      </w:r>
      <w:r>
        <w:t>) and swamp black current (</w:t>
      </w:r>
      <w:r w:rsidRPr="00191052">
        <w:rPr>
          <w:i/>
        </w:rPr>
        <w:t xml:space="preserve">R. </w:t>
      </w:r>
      <w:proofErr w:type="spellStart"/>
      <w:r w:rsidRPr="00191052">
        <w:rPr>
          <w:i/>
        </w:rPr>
        <w:t>lacustre</w:t>
      </w:r>
      <w:proofErr w:type="spellEnd"/>
      <w:r>
        <w:t xml:space="preserve">). The surface layer is dominated by mosses, primarily sphagnum. Brown mosses dominate pools. </w:t>
      </w:r>
      <w:proofErr w:type="spellStart"/>
      <w:r w:rsidRPr="00191052">
        <w:rPr>
          <w:i/>
        </w:rPr>
        <w:t>Pleurozium</w:t>
      </w:r>
      <w:proofErr w:type="spellEnd"/>
      <w:r w:rsidRPr="00191052">
        <w:rPr>
          <w:i/>
        </w:rPr>
        <w:t xml:space="preserve"> </w:t>
      </w:r>
      <w:proofErr w:type="spellStart"/>
      <w:r w:rsidRPr="00191052">
        <w:rPr>
          <w:i/>
        </w:rPr>
        <w:t>schreberi</w:t>
      </w:r>
      <w:proofErr w:type="spellEnd"/>
      <w:r>
        <w:t xml:space="preserve"> and </w:t>
      </w:r>
      <w:proofErr w:type="spellStart"/>
      <w:r w:rsidRPr="00191052">
        <w:rPr>
          <w:i/>
        </w:rPr>
        <w:t>Callicladium</w:t>
      </w:r>
      <w:proofErr w:type="spellEnd"/>
      <w:r w:rsidRPr="00191052">
        <w:rPr>
          <w:i/>
        </w:rPr>
        <w:t xml:space="preserve"> </w:t>
      </w:r>
      <w:proofErr w:type="spellStart"/>
      <w:r w:rsidRPr="00191052">
        <w:rPr>
          <w:i/>
        </w:rPr>
        <w:t>haldanianum</w:t>
      </w:r>
      <w:proofErr w:type="spellEnd"/>
      <w:r>
        <w:t xml:space="preserve"> may also be abundant. Liverworts are also abundant. The ground layer is diverse, particularly in sedges, ferns and orchids. Characteristic species include three-leaved Solomon’s seal (</w:t>
      </w:r>
      <w:proofErr w:type="spellStart"/>
      <w:r w:rsidRPr="00191052">
        <w:rPr>
          <w:i/>
        </w:rPr>
        <w:t>Smilacina</w:t>
      </w:r>
      <w:proofErr w:type="spellEnd"/>
      <w:r w:rsidRPr="00191052">
        <w:rPr>
          <w:i/>
        </w:rPr>
        <w:t xml:space="preserve"> </w:t>
      </w:r>
      <w:proofErr w:type="spellStart"/>
      <w:r w:rsidRPr="00191052">
        <w:rPr>
          <w:i/>
        </w:rPr>
        <w:t>trifolia</w:t>
      </w:r>
      <w:proofErr w:type="spellEnd"/>
      <w:r>
        <w:t>), twinflower (</w:t>
      </w:r>
      <w:r w:rsidRPr="00191052">
        <w:rPr>
          <w:i/>
        </w:rPr>
        <w:t>Linnaea borealis</w:t>
      </w:r>
      <w:r>
        <w:t>), small northern bog orchid (</w:t>
      </w:r>
      <w:proofErr w:type="spellStart"/>
      <w:r w:rsidRPr="00191052">
        <w:rPr>
          <w:i/>
        </w:rPr>
        <w:t>Platanthera</w:t>
      </w:r>
      <w:proofErr w:type="spellEnd"/>
      <w:r w:rsidRPr="00191052">
        <w:rPr>
          <w:i/>
        </w:rPr>
        <w:t xml:space="preserve"> </w:t>
      </w:r>
      <w:proofErr w:type="spellStart"/>
      <w:r w:rsidRPr="00191052">
        <w:rPr>
          <w:i/>
        </w:rPr>
        <w:t>obtusata</w:t>
      </w:r>
      <w:proofErr w:type="spellEnd"/>
      <w:r>
        <w:t>), lesser rattlesnake plantain (</w:t>
      </w:r>
      <w:proofErr w:type="spellStart"/>
      <w:r w:rsidRPr="00191052">
        <w:rPr>
          <w:i/>
        </w:rPr>
        <w:t>Goodyera</w:t>
      </w:r>
      <w:proofErr w:type="spellEnd"/>
      <w:r w:rsidRPr="00191052">
        <w:rPr>
          <w:i/>
        </w:rPr>
        <w:t xml:space="preserve"> </w:t>
      </w:r>
      <w:proofErr w:type="spellStart"/>
      <w:r w:rsidRPr="00191052">
        <w:rPr>
          <w:i/>
        </w:rPr>
        <w:t>repens</w:t>
      </w:r>
      <w:proofErr w:type="spellEnd"/>
      <w:r>
        <w:t>), yellow lady's slipper (</w:t>
      </w:r>
      <w:r w:rsidRPr="00191052">
        <w:rPr>
          <w:i/>
        </w:rPr>
        <w:t xml:space="preserve">Cypripedium </w:t>
      </w:r>
      <w:proofErr w:type="spellStart"/>
      <w:r w:rsidRPr="00191052">
        <w:rPr>
          <w:i/>
        </w:rPr>
        <w:t>parviflorum</w:t>
      </w:r>
      <w:proofErr w:type="spellEnd"/>
      <w:r>
        <w:t xml:space="preserve"> var. </w:t>
      </w:r>
      <w:proofErr w:type="spellStart"/>
      <w:r w:rsidRPr="00191052">
        <w:rPr>
          <w:i/>
        </w:rPr>
        <w:t>pubescens</w:t>
      </w:r>
      <w:proofErr w:type="spellEnd"/>
      <w:r>
        <w:t>), showy lady's slipper (</w:t>
      </w:r>
      <w:r w:rsidRPr="00191052">
        <w:rPr>
          <w:i/>
        </w:rPr>
        <w:t xml:space="preserve">C. </w:t>
      </w:r>
      <w:proofErr w:type="spellStart"/>
      <w:r w:rsidRPr="00191052">
        <w:rPr>
          <w:i/>
        </w:rPr>
        <w:t>reginae</w:t>
      </w:r>
      <w:proofErr w:type="spellEnd"/>
      <w:r>
        <w:t>), starflower (</w:t>
      </w:r>
      <w:proofErr w:type="spellStart"/>
      <w:r w:rsidRPr="00191052">
        <w:rPr>
          <w:i/>
        </w:rPr>
        <w:t>Trientalis</w:t>
      </w:r>
      <w:proofErr w:type="spellEnd"/>
      <w:r w:rsidRPr="00191052">
        <w:rPr>
          <w:i/>
        </w:rPr>
        <w:t xml:space="preserve"> borealis</w:t>
      </w:r>
      <w:r>
        <w:t>), goldthread (</w:t>
      </w:r>
      <w:proofErr w:type="spellStart"/>
      <w:r w:rsidRPr="00191052">
        <w:rPr>
          <w:i/>
        </w:rPr>
        <w:t>Coptis</w:t>
      </w:r>
      <w:proofErr w:type="spellEnd"/>
      <w:r w:rsidRPr="00191052">
        <w:rPr>
          <w:i/>
        </w:rPr>
        <w:t xml:space="preserve"> </w:t>
      </w:r>
      <w:proofErr w:type="spellStart"/>
      <w:r w:rsidRPr="00191052">
        <w:rPr>
          <w:i/>
        </w:rPr>
        <w:t>trifolia</w:t>
      </w:r>
      <w:proofErr w:type="spellEnd"/>
      <w:r>
        <w:t>), naked miterwort (</w:t>
      </w:r>
      <w:proofErr w:type="spellStart"/>
      <w:r w:rsidRPr="00191052">
        <w:rPr>
          <w:i/>
        </w:rPr>
        <w:t>Mitella</w:t>
      </w:r>
      <w:proofErr w:type="spellEnd"/>
      <w:r w:rsidRPr="00191052">
        <w:rPr>
          <w:i/>
        </w:rPr>
        <w:t xml:space="preserve"> </w:t>
      </w:r>
      <w:proofErr w:type="spellStart"/>
      <w:r w:rsidRPr="00191052">
        <w:rPr>
          <w:i/>
        </w:rPr>
        <w:t>nuda</w:t>
      </w:r>
      <w:proofErr w:type="spellEnd"/>
      <w:r>
        <w:t>), dwarf raspberry (</w:t>
      </w:r>
      <w:proofErr w:type="spellStart"/>
      <w:r w:rsidRPr="00191052">
        <w:rPr>
          <w:i/>
        </w:rPr>
        <w:t>Rubus</w:t>
      </w:r>
      <w:proofErr w:type="spellEnd"/>
      <w:r w:rsidRPr="00191052">
        <w:rPr>
          <w:i/>
        </w:rPr>
        <w:t xml:space="preserve"> </w:t>
      </w:r>
      <w:proofErr w:type="spellStart"/>
      <w:r w:rsidRPr="00191052">
        <w:rPr>
          <w:i/>
        </w:rPr>
        <w:t>pubescens</w:t>
      </w:r>
      <w:proofErr w:type="spellEnd"/>
      <w:r>
        <w:t>), creeping snowberry (</w:t>
      </w:r>
      <w:r w:rsidRPr="00191052">
        <w:rPr>
          <w:i/>
        </w:rPr>
        <w:t xml:space="preserve">Gaultheria </w:t>
      </w:r>
      <w:proofErr w:type="spellStart"/>
      <w:r w:rsidRPr="00191052">
        <w:rPr>
          <w:i/>
        </w:rPr>
        <w:t>hispidula</w:t>
      </w:r>
      <w:proofErr w:type="spellEnd"/>
      <w:r>
        <w:t xml:space="preserve">), one-flowered </w:t>
      </w:r>
      <w:proofErr w:type="spellStart"/>
      <w:r>
        <w:t>pyrola</w:t>
      </w:r>
      <w:proofErr w:type="spellEnd"/>
      <w:r>
        <w:t xml:space="preserve"> (</w:t>
      </w:r>
      <w:proofErr w:type="spellStart"/>
      <w:r w:rsidRPr="00191052">
        <w:rPr>
          <w:i/>
        </w:rPr>
        <w:t>Moneses</w:t>
      </w:r>
      <w:proofErr w:type="spellEnd"/>
      <w:r w:rsidRPr="00191052">
        <w:rPr>
          <w:i/>
        </w:rPr>
        <w:t xml:space="preserve"> </w:t>
      </w:r>
      <w:proofErr w:type="spellStart"/>
      <w:r w:rsidRPr="00191052">
        <w:rPr>
          <w:i/>
        </w:rPr>
        <w:t>uniflora</w:t>
      </w:r>
      <w:proofErr w:type="spellEnd"/>
      <w:r>
        <w:t xml:space="preserve">), </w:t>
      </w:r>
      <w:proofErr w:type="spellStart"/>
      <w:r w:rsidRPr="00191052">
        <w:rPr>
          <w:i/>
        </w:rPr>
        <w:t>Carex</w:t>
      </w:r>
      <w:proofErr w:type="spellEnd"/>
      <w:r w:rsidRPr="00191052">
        <w:rPr>
          <w:i/>
        </w:rPr>
        <w:t xml:space="preserve"> </w:t>
      </w:r>
      <w:proofErr w:type="spellStart"/>
      <w:r w:rsidRPr="00191052">
        <w:rPr>
          <w:i/>
        </w:rPr>
        <w:t>leptalea</w:t>
      </w:r>
      <w:proofErr w:type="spellEnd"/>
      <w:r>
        <w:t xml:space="preserve">, </w:t>
      </w:r>
      <w:r w:rsidRPr="00191052">
        <w:rPr>
          <w:i/>
        </w:rPr>
        <w:t xml:space="preserve">C. </w:t>
      </w:r>
      <w:proofErr w:type="spellStart"/>
      <w:r w:rsidRPr="00191052">
        <w:rPr>
          <w:i/>
        </w:rPr>
        <w:t>disperma</w:t>
      </w:r>
      <w:proofErr w:type="spellEnd"/>
      <w:r>
        <w:t xml:space="preserve">, </w:t>
      </w:r>
      <w:r w:rsidRPr="00191052">
        <w:rPr>
          <w:i/>
        </w:rPr>
        <w:t xml:space="preserve">C. </w:t>
      </w:r>
      <w:proofErr w:type="spellStart"/>
      <w:r w:rsidRPr="00191052">
        <w:rPr>
          <w:i/>
        </w:rPr>
        <w:t>gynocrates</w:t>
      </w:r>
      <w:proofErr w:type="spellEnd"/>
      <w:r>
        <w:t xml:space="preserve">, </w:t>
      </w:r>
      <w:r w:rsidRPr="00191052">
        <w:rPr>
          <w:i/>
        </w:rPr>
        <w:t xml:space="preserve">C. </w:t>
      </w:r>
      <w:proofErr w:type="spellStart"/>
      <w:r w:rsidRPr="00191052">
        <w:rPr>
          <w:i/>
        </w:rPr>
        <w:t>trisperma</w:t>
      </w:r>
      <w:proofErr w:type="spellEnd"/>
      <w:r>
        <w:t xml:space="preserve">, </w:t>
      </w:r>
      <w:r w:rsidRPr="00191052">
        <w:rPr>
          <w:i/>
        </w:rPr>
        <w:t>C. interior</w:t>
      </w:r>
      <w:r>
        <w:t xml:space="preserve">, </w:t>
      </w:r>
      <w:r w:rsidRPr="00191052">
        <w:rPr>
          <w:i/>
        </w:rPr>
        <w:t xml:space="preserve">C. </w:t>
      </w:r>
      <w:proofErr w:type="spellStart"/>
      <w:r w:rsidRPr="00191052">
        <w:rPr>
          <w:i/>
        </w:rPr>
        <w:t>eburnea</w:t>
      </w:r>
      <w:proofErr w:type="spellEnd"/>
      <w:r>
        <w:t xml:space="preserve">, </w:t>
      </w:r>
      <w:r w:rsidRPr="00191052">
        <w:rPr>
          <w:i/>
        </w:rPr>
        <w:t xml:space="preserve">C. </w:t>
      </w:r>
      <w:proofErr w:type="spellStart"/>
      <w:r w:rsidRPr="00191052">
        <w:rPr>
          <w:i/>
        </w:rPr>
        <w:t>vaginata</w:t>
      </w:r>
      <w:proofErr w:type="spellEnd"/>
      <w:r>
        <w:t xml:space="preserve">, </w:t>
      </w:r>
      <w:proofErr w:type="spellStart"/>
      <w:r>
        <w:t>bulbet</w:t>
      </w:r>
      <w:proofErr w:type="spellEnd"/>
      <w:r>
        <w:t xml:space="preserve"> fern (</w:t>
      </w:r>
      <w:proofErr w:type="spellStart"/>
      <w:r w:rsidRPr="00191052">
        <w:rPr>
          <w:i/>
        </w:rPr>
        <w:t>Cystopteris</w:t>
      </w:r>
      <w:proofErr w:type="spellEnd"/>
      <w:r w:rsidRPr="00191052">
        <w:rPr>
          <w:i/>
        </w:rPr>
        <w:t xml:space="preserve"> </w:t>
      </w:r>
      <w:proofErr w:type="spellStart"/>
      <w:r w:rsidRPr="00191052">
        <w:rPr>
          <w:i/>
        </w:rPr>
        <w:t>bulbifera</w:t>
      </w:r>
      <w:proofErr w:type="spellEnd"/>
      <w:r>
        <w:t>)</w:t>
      </w:r>
      <w:r w:rsidR="00191052">
        <w:t>,</w:t>
      </w:r>
      <w:r>
        <w:t xml:space="preserve"> and oak fern (</w:t>
      </w:r>
      <w:proofErr w:type="spellStart"/>
      <w:r w:rsidRPr="00191052">
        <w:rPr>
          <w:i/>
        </w:rPr>
        <w:t>Gymnocarpium</w:t>
      </w:r>
      <w:proofErr w:type="spellEnd"/>
      <w:r w:rsidRPr="00191052">
        <w:rPr>
          <w:i/>
        </w:rPr>
        <w:t xml:space="preserve"> </w:t>
      </w:r>
      <w:proofErr w:type="spellStart"/>
      <w:r w:rsidRPr="00191052">
        <w:rPr>
          <w:i/>
        </w:rPr>
        <w:t>dryopteris</w:t>
      </w:r>
      <w:proofErr w:type="spellEnd"/>
      <w:r>
        <w:t xml:space="preserve">). Shrub and </w:t>
      </w:r>
      <w:proofErr w:type="spellStart"/>
      <w:r>
        <w:t>groundlayer</w:t>
      </w:r>
      <w:proofErr w:type="spellEnd"/>
      <w:r>
        <w:t xml:space="preserve"> density and structure is variable, depending on canopy closure, microtopography and hydrology. Vegetation data taken primarily from </w:t>
      </w:r>
      <w:proofErr w:type="spellStart"/>
      <w:r>
        <w:t>Kost</w:t>
      </w:r>
      <w:proofErr w:type="spellEnd"/>
      <w:r>
        <w:t xml:space="preserve"> (2002) and MNDNR (2003).</w:t>
      </w:r>
    </w:p>
    <w:p w:rsidR="009F21D1" w:rsidP="009F21D1" w:rsidRDefault="009F21D1">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THOC2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Thuja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Arborvitae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ABBA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balsamea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Balsam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mariana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LALA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Larix laricina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Tamarack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strobus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white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hemlock</w:t>
            </w:r>
          </w:p>
        </w:tc>
      </w:tr>
    </w:tbl>
    <w:p>
      <w:r>
        <w:rPr>
          <w:sz w:val="16"/>
        </w:rPr>
        <w:t>Species names are from the NRCS PLANTS database. Check species codes at http://plants.usda.gov.</w:t>
      </w:r>
    </w:p>
    <w:p w:rsidR="009F21D1" w:rsidP="009F21D1" w:rsidRDefault="009F21D1">
      <w:pPr>
        <w:pStyle w:val="InfoPara"/>
      </w:pPr>
      <w:r>
        <w:t>Disturbance Description</w:t>
      </w:r>
    </w:p>
    <w:p w:rsidR="009F21D1" w:rsidP="009F21D1" w:rsidRDefault="009F21D1">
      <w:r>
        <w:t>F</w:t>
      </w:r>
      <w:r w:rsidR="00B21C0B">
        <w:t>ire Regime Group characterized by low frequency, high severity fires</w:t>
      </w:r>
      <w:r>
        <w:t xml:space="preserve">. Conifer- and hardwood-conifer dominated lowland forests occur as isolated to extensive patches occurring in landscapes dominated by both fire-prone and fire-resistant upland matrix systems, and the fire regime is </w:t>
      </w:r>
      <w:r>
        <w:lastRenderedPageBreak/>
        <w:t xml:space="preserve">generally driven by the return interval of these upland vegetation types. Fires may occur following drought cycles and may be severe, but sites are typically very wet and fires are infrequent. Windthrow disturbances occur as a result of shallow rooting, affecting single trees and small to large patches of trees. Insect and disease outbreaks primarily affect mature or </w:t>
      </w:r>
      <w:proofErr w:type="spellStart"/>
      <w:r>
        <w:t>overmature</w:t>
      </w:r>
      <w:proofErr w:type="spellEnd"/>
      <w:r>
        <w:t xml:space="preserve"> dominant trees in both closed and open canopies, impacting black spruce, white spruce, tamarack, and balsam fir in particular. Also, changes in hydrology, such as flooding or draining due to the construction or destruction of beaver dams, are another important disturbance in this system and typically change the entire unit into a wetland with an open succession pathway. Non-replacement mixed-severity fires can occur randomly in any class and are randomly associated with lightning strikes or small fires in the surrounding vegetation. Frequency will be about twice that of replacement-stand fires, which were estimated to occur in Minnesota on a 920 year interval (Minnesota DNR 2003). Catastrophic windthrow may have occurred on a 400-1000yr+ rotation, with a median of 700yrs. Light windthrow (small patches) occurred on a rotation of 40-380yrs, with a median of 85yrs.</w:t>
      </w:r>
    </w:p>
    <w:p w:rsidR="009F21D1" w:rsidP="009F21D1" w:rsidRDefault="009F21D1">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996</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996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F21D1" w:rsidP="009F21D1" w:rsidRDefault="009F21D1">
      <w:pPr>
        <w:pStyle w:val="InfoPara"/>
      </w:pPr>
      <w:r>
        <w:t>Scale Description</w:t>
      </w:r>
    </w:p>
    <w:p w:rsidR="009F21D1" w:rsidP="009F21D1" w:rsidRDefault="009F21D1">
      <w:r>
        <w:t xml:space="preserve">This </w:t>
      </w:r>
      <w:proofErr w:type="spellStart"/>
      <w:r>
        <w:t>BpS</w:t>
      </w:r>
      <w:proofErr w:type="spellEnd"/>
      <w:r>
        <w:t xml:space="preserve"> can range from thousands of acres to less than five acres in size. The largest delineations typically occur in central and northern MN and the eastern Upper Peninsula of MI. Scattered large delineations also occur in northern Wisconsin, the western Upper Peninsula and northern Lower Peninsula of MI, and northern WI. Delineations in the southern portion of the Great Lakes region are generally small (&lt;100ac) and widely distributed. These areas are generally homogeneous in vegetation composition, but can vary considerably in overstory coverage even within the same delineation. They may also contain scattered, better-drained islands with mineral soils and hardwoods in the larger delineations.</w:t>
      </w:r>
    </w:p>
    <w:p w:rsidR="009F21D1" w:rsidP="009F21D1" w:rsidRDefault="009F21D1">
      <w:pPr>
        <w:pStyle w:val="InfoPara"/>
      </w:pPr>
      <w:r>
        <w:t>Adjacency or Identification Concerns</w:t>
      </w:r>
    </w:p>
    <w:p w:rsidR="009F21D1" w:rsidP="009F21D1" w:rsidRDefault="009F21D1">
      <w:r>
        <w:t>This concept includes "cedar swamps" and associated hardwood-conifer dominated lowland forests on alkaline substrates.</w:t>
      </w:r>
    </w:p>
    <w:p w:rsidR="009F21D1" w:rsidP="009F21D1" w:rsidRDefault="009F21D1">
      <w:pPr>
        <w:pStyle w:val="InfoPara"/>
      </w:pPr>
      <w:r>
        <w:t>Issues or Problems</w:t>
      </w:r>
    </w:p>
    <w:p w:rsidR="009F21D1" w:rsidP="009F21D1" w:rsidRDefault="009F21D1">
      <w:r>
        <w:t xml:space="preserve">Separation of a cedar-dominated lowland/peatland was also discussed but it was decided to not attempt to separate at this scale. [BSS: acidic peatlands were eliminated from the coarse model. Current model focuses on cedar and hardwood-conifer dominated alkaline lowland forests.] Fire response was also determined to not be sufficiently different at this time. Present maps of this </w:t>
      </w:r>
      <w:proofErr w:type="spellStart"/>
      <w:r>
        <w:t>BpS</w:t>
      </w:r>
      <w:proofErr w:type="spellEnd"/>
      <w:r>
        <w:t xml:space="preserve"> were also determined to be lacking in accuracy. There was consensus that a great deal more acres actually exist than are shown for MI and WI.</w:t>
      </w:r>
    </w:p>
    <w:p w:rsidR="009F21D1" w:rsidP="009F21D1" w:rsidRDefault="009F21D1">
      <w:pPr>
        <w:pStyle w:val="InfoPara"/>
      </w:pPr>
      <w:r>
        <w:t>Native Uncharacteristic Conditions</w:t>
      </w:r>
    </w:p>
    <w:p w:rsidR="009F21D1" w:rsidP="009F21D1" w:rsidRDefault="009F21D1"/>
    <w:p w:rsidR="009F21D1" w:rsidP="009F21D1" w:rsidRDefault="009F21D1">
      <w:pPr>
        <w:pStyle w:val="InfoPara"/>
      </w:pPr>
      <w:r>
        <w:lastRenderedPageBreak/>
        <w:t>Comments</w:t>
      </w:r>
    </w:p>
    <w:p w:rsidR="00BE56EE" w:rsidP="00BE56EE" w:rsidRDefault="00BE56EE">
      <w:pPr>
        <w:rPr>
          <w:b/>
        </w:rPr>
      </w:pPr>
    </w:p>
    <w:p w:rsidR="00BE56EE" w:rsidP="00BE56EE" w:rsidRDefault="00BE56EE">
      <w:pPr>
        <w:rPr>
          <w:b/>
        </w:rPr>
      </w:pPr>
    </w:p>
    <w:p w:rsidR="009F21D1" w:rsidP="009F21D1" w:rsidRDefault="009F21D1">
      <w:pPr>
        <w:pStyle w:val="ReportSection"/>
      </w:pPr>
      <w:r>
        <w:t>Succession Classes</w:t>
      </w:r>
    </w:p>
    <w:p w:rsidR="009F21D1" w:rsidP="009F21D1" w:rsidRDefault="009F21D1"/>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F21D1" w:rsidP="009F21D1" w:rsidRDefault="009F21D1">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bookmarkEnd w:id="2"/>
    <w:p w:rsidR="00B21C0B" w:rsidP="00B21C0B" w:rsidRDefault="00B21C0B">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4"/>
    <w:bookmarkEnd w:id="5"/>
    <w:bookmarkEnd w:id="6"/>
    <w:bookmarkEnd w:id="7"/>
    <w:bookmarkEnd w:id="8"/>
    <w:bookmarkEnd w:id="9"/>
    <w:bookmarkEnd w:id="10"/>
    <w:p w:rsidR="00B21C0B" w:rsidP="009F21D1" w:rsidRDefault="00B21C0B">
      <w:pPr>
        <w:pStyle w:val="SClassInfoPara"/>
      </w:pPr>
    </w:p>
    <w:p w:rsidR="009F21D1" w:rsidP="009F21D1" w:rsidRDefault="009F21D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36"/>
        <w:gridCol w:w="2436"/>
        <w:gridCol w:w="1956"/>
      </w:tblGrid>
      <w:tr w:rsidRPr="009F21D1" w:rsidR="009F21D1" w:rsidTr="009F21D1">
        <w:tc>
          <w:tcPr>
            <w:tcW w:w="1056" w:type="dxa"/>
            <w:tcBorders>
              <w:top w:val="single" w:color="auto" w:sz="2" w:space="0"/>
              <w:bottom w:val="single" w:color="000000" w:sz="12" w:space="0"/>
            </w:tcBorders>
            <w:shd w:val="clear" w:color="auto" w:fill="auto"/>
          </w:tcPr>
          <w:p w:rsidRPr="009F21D1" w:rsidR="009F21D1" w:rsidP="00306AB9" w:rsidRDefault="009F21D1">
            <w:pPr>
              <w:rPr>
                <w:b/>
                <w:bCs/>
              </w:rPr>
            </w:pPr>
            <w:r w:rsidRPr="009F21D1">
              <w:rPr>
                <w:b/>
                <w:bCs/>
              </w:rPr>
              <w:t>Symbol</w:t>
            </w:r>
          </w:p>
        </w:tc>
        <w:tc>
          <w:tcPr>
            <w:tcW w:w="2736" w:type="dxa"/>
            <w:tcBorders>
              <w:top w:val="single" w:color="auto" w:sz="2" w:space="0"/>
              <w:bottom w:val="single" w:color="000000" w:sz="12" w:space="0"/>
            </w:tcBorders>
            <w:shd w:val="clear" w:color="auto" w:fill="auto"/>
          </w:tcPr>
          <w:p w:rsidRPr="009F21D1" w:rsidR="009F21D1" w:rsidP="00306AB9" w:rsidRDefault="009F21D1">
            <w:pPr>
              <w:rPr>
                <w:b/>
                <w:bCs/>
              </w:rPr>
            </w:pPr>
            <w:r w:rsidRPr="009F21D1">
              <w:rPr>
                <w:b/>
                <w:bCs/>
              </w:rPr>
              <w:t>Scientific Name</w:t>
            </w:r>
          </w:p>
        </w:tc>
        <w:tc>
          <w:tcPr>
            <w:tcW w:w="2436" w:type="dxa"/>
            <w:tcBorders>
              <w:top w:val="single" w:color="auto" w:sz="2" w:space="0"/>
              <w:bottom w:val="single" w:color="000000" w:sz="12" w:space="0"/>
            </w:tcBorders>
            <w:shd w:val="clear" w:color="auto" w:fill="auto"/>
          </w:tcPr>
          <w:p w:rsidRPr="009F21D1" w:rsidR="009F21D1" w:rsidP="00306AB9" w:rsidRDefault="009F21D1">
            <w:pPr>
              <w:rPr>
                <w:b/>
                <w:bCs/>
              </w:rPr>
            </w:pPr>
            <w:r w:rsidRPr="009F21D1">
              <w:rPr>
                <w:b/>
                <w:bCs/>
              </w:rPr>
              <w:t>Common Name</w:t>
            </w:r>
          </w:p>
        </w:tc>
        <w:tc>
          <w:tcPr>
            <w:tcW w:w="1956" w:type="dxa"/>
            <w:tcBorders>
              <w:top w:val="single" w:color="auto" w:sz="2" w:space="0"/>
              <w:bottom w:val="single" w:color="000000" w:sz="12" w:space="0"/>
            </w:tcBorders>
            <w:shd w:val="clear" w:color="auto" w:fill="auto"/>
          </w:tcPr>
          <w:p w:rsidRPr="009F21D1" w:rsidR="009F21D1" w:rsidP="00306AB9" w:rsidRDefault="009F21D1">
            <w:pPr>
              <w:rPr>
                <w:b/>
                <w:bCs/>
              </w:rPr>
            </w:pPr>
            <w:r w:rsidRPr="009F21D1">
              <w:rPr>
                <w:b/>
                <w:bCs/>
              </w:rPr>
              <w:t>Canopy Position</w:t>
            </w:r>
          </w:p>
        </w:tc>
      </w:tr>
      <w:tr w:rsidRPr="009F21D1" w:rsidR="009F21D1" w:rsidTr="009F21D1">
        <w:tc>
          <w:tcPr>
            <w:tcW w:w="1056" w:type="dxa"/>
            <w:tcBorders>
              <w:top w:val="single" w:color="000000" w:sz="12" w:space="0"/>
            </w:tcBorders>
            <w:shd w:val="clear" w:color="auto" w:fill="auto"/>
          </w:tcPr>
          <w:p w:rsidRPr="009F21D1" w:rsidR="009F21D1" w:rsidP="00306AB9" w:rsidRDefault="009F21D1">
            <w:pPr>
              <w:rPr>
                <w:bCs/>
              </w:rPr>
            </w:pPr>
            <w:r w:rsidRPr="009F21D1">
              <w:rPr>
                <w:bCs/>
              </w:rPr>
              <w:t>LALA</w:t>
            </w:r>
          </w:p>
        </w:tc>
        <w:tc>
          <w:tcPr>
            <w:tcW w:w="2736" w:type="dxa"/>
            <w:tcBorders>
              <w:top w:val="single" w:color="000000" w:sz="12" w:space="0"/>
            </w:tcBorders>
            <w:shd w:val="clear" w:color="auto" w:fill="auto"/>
          </w:tcPr>
          <w:p w:rsidRPr="009F21D1" w:rsidR="009F21D1" w:rsidP="00306AB9" w:rsidRDefault="009F21D1">
            <w:proofErr w:type="spellStart"/>
            <w:r w:rsidRPr="009F21D1">
              <w:t>Larix</w:t>
            </w:r>
            <w:proofErr w:type="spellEnd"/>
            <w:r w:rsidRPr="009F21D1">
              <w:t xml:space="preserve"> </w:t>
            </w:r>
            <w:proofErr w:type="spellStart"/>
            <w:r w:rsidRPr="009F21D1">
              <w:t>laricina</w:t>
            </w:r>
            <w:proofErr w:type="spellEnd"/>
          </w:p>
        </w:tc>
        <w:tc>
          <w:tcPr>
            <w:tcW w:w="2436" w:type="dxa"/>
            <w:tcBorders>
              <w:top w:val="single" w:color="000000" w:sz="12" w:space="0"/>
            </w:tcBorders>
            <w:shd w:val="clear" w:color="auto" w:fill="auto"/>
          </w:tcPr>
          <w:p w:rsidRPr="009F21D1" w:rsidR="009F21D1" w:rsidP="00306AB9" w:rsidRDefault="009F21D1">
            <w:r w:rsidRPr="009F21D1">
              <w:t>Tamarack</w:t>
            </w:r>
          </w:p>
        </w:tc>
        <w:tc>
          <w:tcPr>
            <w:tcW w:w="1956" w:type="dxa"/>
            <w:tcBorders>
              <w:top w:val="single" w:color="000000" w:sz="12" w:space="0"/>
            </w:tcBorders>
            <w:shd w:val="clear" w:color="auto" w:fill="auto"/>
          </w:tcPr>
          <w:p w:rsidRPr="009F21D1" w:rsidR="009F21D1" w:rsidP="00306AB9" w:rsidRDefault="009F21D1">
            <w:r w:rsidRPr="009F21D1">
              <w:t>Upper</w:t>
            </w:r>
          </w:p>
        </w:tc>
      </w:tr>
      <w:tr w:rsidRPr="009F21D1" w:rsidR="009F21D1" w:rsidTr="009F21D1">
        <w:tc>
          <w:tcPr>
            <w:tcW w:w="1056" w:type="dxa"/>
            <w:shd w:val="clear" w:color="auto" w:fill="auto"/>
          </w:tcPr>
          <w:p w:rsidRPr="009F21D1" w:rsidR="009F21D1" w:rsidP="00306AB9" w:rsidRDefault="009F21D1">
            <w:pPr>
              <w:rPr>
                <w:bCs/>
              </w:rPr>
            </w:pPr>
            <w:r w:rsidRPr="009F21D1">
              <w:rPr>
                <w:bCs/>
              </w:rPr>
              <w:t>ALIN2</w:t>
            </w:r>
          </w:p>
        </w:tc>
        <w:tc>
          <w:tcPr>
            <w:tcW w:w="2736" w:type="dxa"/>
            <w:shd w:val="clear" w:color="auto" w:fill="auto"/>
          </w:tcPr>
          <w:p w:rsidRPr="009F21D1" w:rsidR="009F21D1" w:rsidP="00306AB9" w:rsidRDefault="009F21D1">
            <w:proofErr w:type="spellStart"/>
            <w:r w:rsidRPr="009F21D1">
              <w:t>Alnus</w:t>
            </w:r>
            <w:proofErr w:type="spellEnd"/>
            <w:r w:rsidRPr="009F21D1">
              <w:t xml:space="preserve"> </w:t>
            </w:r>
            <w:proofErr w:type="spellStart"/>
            <w:r w:rsidRPr="009F21D1">
              <w:t>incana</w:t>
            </w:r>
            <w:proofErr w:type="spellEnd"/>
          </w:p>
        </w:tc>
        <w:tc>
          <w:tcPr>
            <w:tcW w:w="2436" w:type="dxa"/>
            <w:shd w:val="clear" w:color="auto" w:fill="auto"/>
          </w:tcPr>
          <w:p w:rsidRPr="009F21D1" w:rsidR="009F21D1" w:rsidP="00306AB9" w:rsidRDefault="009F21D1">
            <w:r w:rsidRPr="009F21D1">
              <w:t>Gray alder</w:t>
            </w:r>
          </w:p>
        </w:tc>
        <w:tc>
          <w:tcPr>
            <w:tcW w:w="1956" w:type="dxa"/>
            <w:shd w:val="clear" w:color="auto" w:fill="auto"/>
          </w:tcPr>
          <w:p w:rsidRPr="009F21D1" w:rsidR="009F21D1" w:rsidP="00306AB9" w:rsidRDefault="009F21D1">
            <w:r w:rsidRPr="009F21D1">
              <w:t>Mid-Upper</w:t>
            </w:r>
          </w:p>
        </w:tc>
      </w:tr>
      <w:tr w:rsidRPr="009F21D1" w:rsidR="009F21D1" w:rsidTr="009F21D1">
        <w:tc>
          <w:tcPr>
            <w:tcW w:w="1056" w:type="dxa"/>
            <w:shd w:val="clear" w:color="auto" w:fill="auto"/>
          </w:tcPr>
          <w:p w:rsidRPr="009F21D1" w:rsidR="009F21D1" w:rsidP="00306AB9" w:rsidRDefault="009F21D1">
            <w:pPr>
              <w:rPr>
                <w:bCs/>
              </w:rPr>
            </w:pPr>
            <w:r w:rsidRPr="009F21D1">
              <w:rPr>
                <w:bCs/>
              </w:rPr>
              <w:t>ILVE</w:t>
            </w:r>
          </w:p>
        </w:tc>
        <w:tc>
          <w:tcPr>
            <w:tcW w:w="2736" w:type="dxa"/>
            <w:shd w:val="clear" w:color="auto" w:fill="auto"/>
          </w:tcPr>
          <w:p w:rsidRPr="009F21D1" w:rsidR="009F21D1" w:rsidP="00306AB9" w:rsidRDefault="009F21D1">
            <w:r w:rsidRPr="009F21D1">
              <w:t xml:space="preserve">Ilex </w:t>
            </w:r>
            <w:proofErr w:type="spellStart"/>
            <w:r w:rsidRPr="009F21D1">
              <w:t>verticillata</w:t>
            </w:r>
            <w:proofErr w:type="spellEnd"/>
          </w:p>
        </w:tc>
        <w:tc>
          <w:tcPr>
            <w:tcW w:w="2436" w:type="dxa"/>
            <w:shd w:val="clear" w:color="auto" w:fill="auto"/>
          </w:tcPr>
          <w:p w:rsidRPr="009F21D1" w:rsidR="009F21D1" w:rsidP="00306AB9" w:rsidRDefault="009F21D1">
            <w:r w:rsidRPr="009F21D1">
              <w:t>Common winterberry</w:t>
            </w:r>
          </w:p>
        </w:tc>
        <w:tc>
          <w:tcPr>
            <w:tcW w:w="1956" w:type="dxa"/>
            <w:shd w:val="clear" w:color="auto" w:fill="auto"/>
          </w:tcPr>
          <w:p w:rsidRPr="009F21D1" w:rsidR="009F21D1" w:rsidP="00306AB9" w:rsidRDefault="009F21D1">
            <w:r w:rsidRPr="009F21D1">
              <w:t>Mid-Upper</w:t>
            </w:r>
          </w:p>
        </w:tc>
      </w:tr>
      <w:tr w:rsidRPr="009F21D1" w:rsidR="009F21D1" w:rsidTr="009F21D1">
        <w:tc>
          <w:tcPr>
            <w:tcW w:w="1056" w:type="dxa"/>
            <w:shd w:val="clear" w:color="auto" w:fill="auto"/>
          </w:tcPr>
          <w:p w:rsidRPr="009F21D1" w:rsidR="009F21D1" w:rsidP="00306AB9" w:rsidRDefault="009F21D1">
            <w:pPr>
              <w:rPr>
                <w:bCs/>
              </w:rPr>
            </w:pPr>
            <w:r w:rsidRPr="009F21D1">
              <w:rPr>
                <w:bCs/>
              </w:rPr>
              <w:t>VACO</w:t>
            </w:r>
          </w:p>
        </w:tc>
        <w:tc>
          <w:tcPr>
            <w:tcW w:w="2736" w:type="dxa"/>
            <w:shd w:val="clear" w:color="auto" w:fill="auto"/>
          </w:tcPr>
          <w:p w:rsidRPr="009F21D1" w:rsidR="009F21D1" w:rsidP="00306AB9" w:rsidRDefault="009F21D1">
            <w:r w:rsidRPr="009F21D1">
              <w:t xml:space="preserve">Vaccinium </w:t>
            </w:r>
            <w:proofErr w:type="spellStart"/>
            <w:r w:rsidRPr="009F21D1">
              <w:t>corymbosum</w:t>
            </w:r>
            <w:proofErr w:type="spellEnd"/>
          </w:p>
        </w:tc>
        <w:tc>
          <w:tcPr>
            <w:tcW w:w="2436" w:type="dxa"/>
            <w:shd w:val="clear" w:color="auto" w:fill="auto"/>
          </w:tcPr>
          <w:p w:rsidRPr="009F21D1" w:rsidR="009F21D1" w:rsidP="00306AB9" w:rsidRDefault="009F21D1">
            <w:r w:rsidRPr="009F21D1">
              <w:t>Highbush blueberry</w:t>
            </w:r>
          </w:p>
        </w:tc>
        <w:tc>
          <w:tcPr>
            <w:tcW w:w="1956" w:type="dxa"/>
            <w:shd w:val="clear" w:color="auto" w:fill="auto"/>
          </w:tcPr>
          <w:p w:rsidRPr="009F21D1" w:rsidR="009F21D1" w:rsidP="00306AB9" w:rsidRDefault="009F21D1">
            <w:r w:rsidRPr="009F21D1">
              <w:t>Middle</w:t>
            </w:r>
          </w:p>
        </w:tc>
      </w:tr>
    </w:tbl>
    <w:p w:rsidR="009F21D1" w:rsidP="009F21D1" w:rsidRDefault="009F21D1"/>
    <w:p w:rsidR="009F21D1" w:rsidP="009F21D1" w:rsidRDefault="009F21D1">
      <w:pPr>
        <w:pStyle w:val="SClassInfoPara"/>
      </w:pPr>
      <w:r>
        <w:t>Description</w:t>
      </w:r>
    </w:p>
    <w:p w:rsidR="009F21D1" w:rsidP="009F21D1" w:rsidRDefault="009F21D1">
      <w:r>
        <w:t xml:space="preserve">Early successional stand following flooding or stand-replacing fire (rare). Shrubs increase dominance over time, although open grass- and sedge-dominated wet meadow may be dominant </w:t>
      </w:r>
      <w:r w:rsidR="00191052">
        <w:t>at first</w:t>
      </w:r>
      <w:r>
        <w:t>, particularly in areas in which existing shrubs were flood-killed. Open to dense thicket dominated by tag alder and winterberry, potentially associated with willows, nannyberry and mountain holly. Early successional trees establish (particularly tamarack and black ash) in the absence of additional disturbance; northern white-cedar and/or white pine may establish from seed following catastrophic fire.</w:t>
      </w:r>
    </w:p>
    <w:p w:rsidR="009F21D1" w:rsidP="009F21D1" w:rsidRDefault="009F21D1"/>
    <w:p w:rsidR="00B21C0B" w:rsidP="00B21C0B" w:rsidRDefault="009F21D1">
      <w:r>
        <w:t xml:space="preserve">This stage results from major disturbance, including stand-replacement fire, flooding, or windthrow. </w:t>
      </w:r>
      <w:r w:rsidR="00B21C0B">
        <w:t xml:space="preserve">Catastrophic windthrow is possible. Replacement fire frequency likely varied across the region and depending on the nature of the upland matrix in any given area (fire-dependent vs. fire-intolerant). </w:t>
      </w:r>
    </w:p>
    <w:p w:rsidR="00B21C0B" w:rsidP="009F21D1" w:rsidRDefault="00B21C0B"/>
    <w:p w:rsidR="009F21D1" w:rsidP="009F21D1" w:rsidRDefault="009F21D1">
      <w:r>
        <w:t xml:space="preserve">Alder-dominated thickets are sometimes relatively stable and long-persistent, but the concept used for this </w:t>
      </w:r>
      <w:proofErr w:type="spellStart"/>
      <w:r w:rsidR="00191052">
        <w:t>BpS</w:t>
      </w:r>
      <w:proofErr w:type="spellEnd"/>
      <w:r>
        <w:t xml:space="preserve"> is of a site that, due to edaphic factors, favors the development of forested wetland in the absence of major disturbance(s).</w:t>
      </w:r>
      <w:r w:rsidR="00B21C0B">
        <w:t xml:space="preserve"> </w:t>
      </w:r>
      <w:proofErr w:type="gramStart"/>
      <w:r>
        <w:t>In reality, a</w:t>
      </w:r>
      <w:proofErr w:type="gramEnd"/>
      <w:r>
        <w:t xml:space="preserve"> variety of early successional communities can result from major disturbance of conifer or conifer-hardwood dom</w:t>
      </w:r>
      <w:r w:rsidR="00191052">
        <w:t>inated alkaline lowland forest.</w:t>
      </w:r>
    </w:p>
    <w:p w:rsidR="009F21D1" w:rsidP="009F21D1" w:rsidRDefault="009F21D1"/>
    <w:p>
      <w:r>
        <w:rPr>
          <w:i/>
          <w:u w:val="single"/>
        </w:rPr>
        <w:t>Maximum Tree Size Class</w:t>
      </w:r>
      <w:br/>
      <w:r>
        <w:t>Sapling &gt;4.5ft; &lt;5" DBH</w:t>
      </w:r>
    </w:p>
    <w:p w:rsidR="009F21D1" w:rsidP="009F21D1" w:rsidRDefault="009F21D1">
      <w:pPr>
        <w:pStyle w:val="InfoPara"/>
        <w:pBdr>
          <w:top w:val="single" w:color="auto" w:sz="4" w:space="1"/>
        </w:pBdr>
      </w:pPr>
      <w:r xmlns:w="http://schemas.openxmlformats.org/wordprocessingml/2006/main">
        <w:t>Class B</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2 - Closed</w:t>
      </w:r>
    </w:p>
    <w:bookmarkEnd w:id="11"/>
    <w:p w:rsidR="00B21C0B" w:rsidP="009F21D1" w:rsidRDefault="00B21C0B">
      <w:pPr>
        <w:pStyle w:val="SClassInfoPara"/>
      </w:pPr>
    </w:p>
    <w:p w:rsidR="009F21D1" w:rsidP="009F21D1" w:rsidRDefault="009F21D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136"/>
        <w:gridCol w:w="1860"/>
        <w:gridCol w:w="1956"/>
      </w:tblGrid>
      <w:tr w:rsidRPr="009F21D1" w:rsidR="009F21D1" w:rsidTr="009F21D1">
        <w:tc>
          <w:tcPr>
            <w:tcW w:w="1140" w:type="dxa"/>
            <w:tcBorders>
              <w:top w:val="single" w:color="auto" w:sz="2" w:space="0"/>
              <w:bottom w:val="single" w:color="000000" w:sz="12" w:space="0"/>
            </w:tcBorders>
            <w:shd w:val="clear" w:color="auto" w:fill="auto"/>
          </w:tcPr>
          <w:p w:rsidRPr="009F21D1" w:rsidR="009F21D1" w:rsidP="001D3149" w:rsidRDefault="009F21D1">
            <w:pPr>
              <w:rPr>
                <w:b/>
                <w:bCs/>
              </w:rPr>
            </w:pPr>
            <w:r w:rsidRPr="009F21D1">
              <w:rPr>
                <w:b/>
                <w:bCs/>
              </w:rPr>
              <w:lastRenderedPageBreak/>
              <w:t>Symbol</w:t>
            </w:r>
          </w:p>
        </w:tc>
        <w:tc>
          <w:tcPr>
            <w:tcW w:w="2136" w:type="dxa"/>
            <w:tcBorders>
              <w:top w:val="single" w:color="auto" w:sz="2" w:space="0"/>
              <w:bottom w:val="single" w:color="000000" w:sz="12" w:space="0"/>
            </w:tcBorders>
            <w:shd w:val="clear" w:color="auto" w:fill="auto"/>
          </w:tcPr>
          <w:p w:rsidRPr="009F21D1" w:rsidR="009F21D1" w:rsidP="001D3149" w:rsidRDefault="009F21D1">
            <w:pPr>
              <w:rPr>
                <w:b/>
                <w:bCs/>
              </w:rPr>
            </w:pPr>
            <w:r w:rsidRPr="009F21D1">
              <w:rPr>
                <w:b/>
                <w:bCs/>
              </w:rPr>
              <w:t>Scientific Name</w:t>
            </w:r>
          </w:p>
        </w:tc>
        <w:tc>
          <w:tcPr>
            <w:tcW w:w="1860" w:type="dxa"/>
            <w:tcBorders>
              <w:top w:val="single" w:color="auto" w:sz="2" w:space="0"/>
              <w:bottom w:val="single" w:color="000000" w:sz="12" w:space="0"/>
            </w:tcBorders>
            <w:shd w:val="clear" w:color="auto" w:fill="auto"/>
          </w:tcPr>
          <w:p w:rsidRPr="009F21D1" w:rsidR="009F21D1" w:rsidP="001D3149" w:rsidRDefault="009F21D1">
            <w:pPr>
              <w:rPr>
                <w:b/>
                <w:bCs/>
              </w:rPr>
            </w:pPr>
            <w:r w:rsidRPr="009F21D1">
              <w:rPr>
                <w:b/>
                <w:bCs/>
              </w:rPr>
              <w:t>Common Name</w:t>
            </w:r>
          </w:p>
        </w:tc>
        <w:tc>
          <w:tcPr>
            <w:tcW w:w="1956" w:type="dxa"/>
            <w:tcBorders>
              <w:top w:val="single" w:color="auto" w:sz="2" w:space="0"/>
              <w:bottom w:val="single" w:color="000000" w:sz="12" w:space="0"/>
            </w:tcBorders>
            <w:shd w:val="clear" w:color="auto" w:fill="auto"/>
          </w:tcPr>
          <w:p w:rsidRPr="009F21D1" w:rsidR="009F21D1" w:rsidP="001D3149" w:rsidRDefault="009F21D1">
            <w:pPr>
              <w:rPr>
                <w:b/>
                <w:bCs/>
              </w:rPr>
            </w:pPr>
            <w:r w:rsidRPr="009F21D1">
              <w:rPr>
                <w:b/>
                <w:bCs/>
              </w:rPr>
              <w:t>Canopy Position</w:t>
            </w:r>
          </w:p>
        </w:tc>
      </w:tr>
      <w:tr w:rsidRPr="009F21D1" w:rsidR="009F21D1" w:rsidTr="009F21D1">
        <w:tc>
          <w:tcPr>
            <w:tcW w:w="1140" w:type="dxa"/>
            <w:tcBorders>
              <w:top w:val="single" w:color="000000" w:sz="12" w:space="0"/>
            </w:tcBorders>
            <w:shd w:val="clear" w:color="auto" w:fill="auto"/>
          </w:tcPr>
          <w:p w:rsidRPr="009F21D1" w:rsidR="009F21D1" w:rsidP="001D3149" w:rsidRDefault="009F21D1">
            <w:pPr>
              <w:rPr>
                <w:bCs/>
              </w:rPr>
            </w:pPr>
            <w:r w:rsidRPr="009F21D1">
              <w:rPr>
                <w:bCs/>
              </w:rPr>
              <w:t>THOC2</w:t>
            </w:r>
          </w:p>
        </w:tc>
        <w:tc>
          <w:tcPr>
            <w:tcW w:w="2136" w:type="dxa"/>
            <w:tcBorders>
              <w:top w:val="single" w:color="000000" w:sz="12" w:space="0"/>
            </w:tcBorders>
            <w:shd w:val="clear" w:color="auto" w:fill="auto"/>
          </w:tcPr>
          <w:p w:rsidRPr="009F21D1" w:rsidR="009F21D1" w:rsidP="001D3149" w:rsidRDefault="009F21D1">
            <w:proofErr w:type="spellStart"/>
            <w:r w:rsidRPr="009F21D1">
              <w:t>Thuja</w:t>
            </w:r>
            <w:proofErr w:type="spellEnd"/>
            <w:r w:rsidRPr="009F21D1">
              <w:t xml:space="preserve"> </w:t>
            </w:r>
            <w:proofErr w:type="spellStart"/>
            <w:r w:rsidRPr="009F21D1">
              <w:t>occidentalis</w:t>
            </w:r>
            <w:proofErr w:type="spellEnd"/>
          </w:p>
        </w:tc>
        <w:tc>
          <w:tcPr>
            <w:tcW w:w="1860" w:type="dxa"/>
            <w:tcBorders>
              <w:top w:val="single" w:color="000000" w:sz="12" w:space="0"/>
            </w:tcBorders>
            <w:shd w:val="clear" w:color="auto" w:fill="auto"/>
          </w:tcPr>
          <w:p w:rsidRPr="009F21D1" w:rsidR="009F21D1" w:rsidP="001D3149" w:rsidRDefault="009F21D1">
            <w:r w:rsidRPr="009F21D1">
              <w:t>Arborvitae</w:t>
            </w:r>
          </w:p>
        </w:tc>
        <w:tc>
          <w:tcPr>
            <w:tcW w:w="1956" w:type="dxa"/>
            <w:tcBorders>
              <w:top w:val="single" w:color="000000" w:sz="12" w:space="0"/>
            </w:tcBorders>
            <w:shd w:val="clear" w:color="auto" w:fill="auto"/>
          </w:tcPr>
          <w:p w:rsidRPr="009F21D1" w:rsidR="009F21D1" w:rsidP="001D3149" w:rsidRDefault="009F21D1">
            <w:r w:rsidRPr="009F21D1">
              <w:t>Upper</w:t>
            </w:r>
          </w:p>
        </w:tc>
      </w:tr>
      <w:tr w:rsidRPr="009F21D1" w:rsidR="009F21D1" w:rsidTr="009F21D1">
        <w:tc>
          <w:tcPr>
            <w:tcW w:w="1140" w:type="dxa"/>
            <w:shd w:val="clear" w:color="auto" w:fill="auto"/>
          </w:tcPr>
          <w:p w:rsidRPr="009F21D1" w:rsidR="009F21D1" w:rsidP="001D3149" w:rsidRDefault="009F21D1">
            <w:pPr>
              <w:rPr>
                <w:bCs/>
              </w:rPr>
            </w:pPr>
            <w:r w:rsidRPr="009F21D1">
              <w:rPr>
                <w:bCs/>
              </w:rPr>
              <w:t>PIMA</w:t>
            </w:r>
          </w:p>
        </w:tc>
        <w:tc>
          <w:tcPr>
            <w:tcW w:w="2136" w:type="dxa"/>
            <w:shd w:val="clear" w:color="auto" w:fill="auto"/>
          </w:tcPr>
          <w:p w:rsidRPr="009F21D1" w:rsidR="009F21D1" w:rsidP="001D3149" w:rsidRDefault="009F21D1">
            <w:proofErr w:type="spellStart"/>
            <w:r w:rsidRPr="009F21D1">
              <w:t>Picea</w:t>
            </w:r>
            <w:proofErr w:type="spellEnd"/>
            <w:r w:rsidRPr="009F21D1">
              <w:t xml:space="preserve"> </w:t>
            </w:r>
            <w:proofErr w:type="spellStart"/>
            <w:r w:rsidRPr="009F21D1">
              <w:t>mariana</w:t>
            </w:r>
            <w:proofErr w:type="spellEnd"/>
          </w:p>
        </w:tc>
        <w:tc>
          <w:tcPr>
            <w:tcW w:w="1860" w:type="dxa"/>
            <w:shd w:val="clear" w:color="auto" w:fill="auto"/>
          </w:tcPr>
          <w:p w:rsidRPr="009F21D1" w:rsidR="009F21D1" w:rsidP="001D3149" w:rsidRDefault="009F21D1">
            <w:r w:rsidRPr="009F21D1">
              <w:t>Black spruce</w:t>
            </w:r>
          </w:p>
        </w:tc>
        <w:tc>
          <w:tcPr>
            <w:tcW w:w="1956" w:type="dxa"/>
            <w:shd w:val="clear" w:color="auto" w:fill="auto"/>
          </w:tcPr>
          <w:p w:rsidRPr="009F21D1" w:rsidR="009F21D1" w:rsidP="001D3149" w:rsidRDefault="009F21D1">
            <w:r w:rsidRPr="009F21D1">
              <w:t>Upper</w:t>
            </w:r>
          </w:p>
        </w:tc>
      </w:tr>
      <w:tr w:rsidRPr="009F21D1" w:rsidR="009F21D1" w:rsidTr="009F21D1">
        <w:tc>
          <w:tcPr>
            <w:tcW w:w="1140" w:type="dxa"/>
            <w:shd w:val="clear" w:color="auto" w:fill="auto"/>
          </w:tcPr>
          <w:p w:rsidRPr="009F21D1" w:rsidR="009F21D1" w:rsidP="001D3149" w:rsidRDefault="009F21D1">
            <w:pPr>
              <w:rPr>
                <w:bCs/>
              </w:rPr>
            </w:pPr>
            <w:r w:rsidRPr="009F21D1">
              <w:rPr>
                <w:bCs/>
              </w:rPr>
              <w:t>LALA</w:t>
            </w:r>
          </w:p>
        </w:tc>
        <w:tc>
          <w:tcPr>
            <w:tcW w:w="2136" w:type="dxa"/>
            <w:shd w:val="clear" w:color="auto" w:fill="auto"/>
          </w:tcPr>
          <w:p w:rsidRPr="009F21D1" w:rsidR="009F21D1" w:rsidP="001D3149" w:rsidRDefault="009F21D1">
            <w:proofErr w:type="spellStart"/>
            <w:r w:rsidRPr="009F21D1">
              <w:t>Larix</w:t>
            </w:r>
            <w:proofErr w:type="spellEnd"/>
            <w:r w:rsidRPr="009F21D1">
              <w:t xml:space="preserve"> </w:t>
            </w:r>
            <w:proofErr w:type="spellStart"/>
            <w:r w:rsidRPr="009F21D1">
              <w:t>laricina</w:t>
            </w:r>
            <w:proofErr w:type="spellEnd"/>
          </w:p>
        </w:tc>
        <w:tc>
          <w:tcPr>
            <w:tcW w:w="1860" w:type="dxa"/>
            <w:shd w:val="clear" w:color="auto" w:fill="auto"/>
          </w:tcPr>
          <w:p w:rsidRPr="009F21D1" w:rsidR="009F21D1" w:rsidP="001D3149" w:rsidRDefault="009F21D1">
            <w:r w:rsidRPr="009F21D1">
              <w:t>Tamarack</w:t>
            </w:r>
          </w:p>
        </w:tc>
        <w:tc>
          <w:tcPr>
            <w:tcW w:w="1956" w:type="dxa"/>
            <w:shd w:val="clear" w:color="auto" w:fill="auto"/>
          </w:tcPr>
          <w:p w:rsidRPr="009F21D1" w:rsidR="009F21D1" w:rsidP="001D3149" w:rsidRDefault="009F21D1">
            <w:r w:rsidRPr="009F21D1">
              <w:t>Upper</w:t>
            </w:r>
          </w:p>
        </w:tc>
      </w:tr>
      <w:tr w:rsidRPr="009F21D1" w:rsidR="009F21D1" w:rsidTr="009F21D1">
        <w:tc>
          <w:tcPr>
            <w:tcW w:w="1140" w:type="dxa"/>
            <w:shd w:val="clear" w:color="auto" w:fill="auto"/>
          </w:tcPr>
          <w:p w:rsidRPr="009F21D1" w:rsidR="009F21D1" w:rsidP="001D3149" w:rsidRDefault="009F21D1">
            <w:pPr>
              <w:rPr>
                <w:bCs/>
              </w:rPr>
            </w:pPr>
            <w:r w:rsidRPr="009F21D1">
              <w:rPr>
                <w:bCs/>
              </w:rPr>
              <w:t>ACRU</w:t>
            </w:r>
          </w:p>
        </w:tc>
        <w:tc>
          <w:tcPr>
            <w:tcW w:w="2136" w:type="dxa"/>
            <w:shd w:val="clear" w:color="auto" w:fill="auto"/>
          </w:tcPr>
          <w:p w:rsidRPr="009F21D1" w:rsidR="009F21D1" w:rsidP="001D3149" w:rsidRDefault="009F21D1">
            <w:r w:rsidRPr="009F21D1">
              <w:t>Acer rubrum</w:t>
            </w:r>
          </w:p>
        </w:tc>
        <w:tc>
          <w:tcPr>
            <w:tcW w:w="1860" w:type="dxa"/>
            <w:shd w:val="clear" w:color="auto" w:fill="auto"/>
          </w:tcPr>
          <w:p w:rsidRPr="009F21D1" w:rsidR="009F21D1" w:rsidP="001D3149" w:rsidRDefault="009F21D1">
            <w:r w:rsidRPr="009F21D1">
              <w:t>Red maple</w:t>
            </w:r>
          </w:p>
        </w:tc>
        <w:tc>
          <w:tcPr>
            <w:tcW w:w="1956" w:type="dxa"/>
            <w:shd w:val="clear" w:color="auto" w:fill="auto"/>
          </w:tcPr>
          <w:p w:rsidRPr="009F21D1" w:rsidR="009F21D1" w:rsidP="001D3149" w:rsidRDefault="009F21D1">
            <w:r w:rsidRPr="009F21D1">
              <w:t>Mid-Upper</w:t>
            </w:r>
          </w:p>
        </w:tc>
      </w:tr>
    </w:tbl>
    <w:p w:rsidR="009F21D1" w:rsidP="009F21D1" w:rsidRDefault="009F21D1"/>
    <w:p w:rsidR="009F21D1" w:rsidP="009F21D1" w:rsidRDefault="009F21D1">
      <w:pPr>
        <w:pStyle w:val="SClassInfoPara"/>
      </w:pPr>
      <w:r>
        <w:t>Description</w:t>
      </w:r>
    </w:p>
    <w:p w:rsidR="009F21D1" w:rsidP="009F21D1" w:rsidRDefault="009F21D1">
      <w:r>
        <w:t>Scattered tree canopy develops from hardwood and conifer seedlings that establish under shrubs. Typical species include black ash, tamarack, northern white-cedar, and balsam fir. General appearance is of a shrub-dominated system with an open tree canopy, grading into forested wetland at the end of this period.</w:t>
      </w:r>
    </w:p>
    <w:p w:rsidR="009F21D1" w:rsidP="009F21D1" w:rsidRDefault="009F21D1"/>
    <w:p w:rsidR="009F21D1" w:rsidP="009F21D1" w:rsidRDefault="00B21C0B">
      <w:r>
        <w:t>Catastrophic windthrow is possible. Replacement fire frequency likely varied across the region and depending on the nature of the upland matrix in any given area (fire-dependent vs. fire-intolerant).</w:t>
      </w:r>
    </w:p>
    <w:p w:rsidR="00B21C0B" w:rsidP="009F21D1" w:rsidRDefault="00B21C0B"/>
    <w:p>
      <w:r>
        <w:rPr>
          <w:i/>
          <w:u w:val="single"/>
        </w:rPr>
        <w:t>Maximum Tree Size Class</w:t>
      </w:r>
      <w:br/>
      <w:r>
        <w:t>Pole 5-9" DBH</w:t>
      </w:r>
    </w:p>
    <w:p w:rsidR="009F21D1" w:rsidP="009F21D1" w:rsidRDefault="009F21D1">
      <w:pPr>
        <w:pStyle w:val="InfoPara"/>
        <w:pBdr>
          <w:top w:val="single" w:color="auto" w:sz="4" w:space="1"/>
        </w:pBdr>
      </w:pPr>
      <w:r xmlns:w="http://schemas.openxmlformats.org/wordprocessingml/2006/main">
        <w:t>Class C</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B21C0B" w:rsidP="009F21D1" w:rsidRDefault="00B21C0B">
      <w:pPr>
        <w:pStyle w:val="SClassInfoPara"/>
      </w:pPr>
    </w:p>
    <w:p w:rsidR="009F21D1" w:rsidP="009F21D1" w:rsidRDefault="009F21D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136"/>
        <w:gridCol w:w="1860"/>
        <w:gridCol w:w="1956"/>
      </w:tblGrid>
      <w:tr w:rsidRPr="009F21D1" w:rsidR="009F21D1" w:rsidTr="009F21D1">
        <w:tc>
          <w:tcPr>
            <w:tcW w:w="1140" w:type="dxa"/>
            <w:tcBorders>
              <w:top w:val="single" w:color="auto" w:sz="2" w:space="0"/>
              <w:bottom w:val="single" w:color="000000" w:sz="12" w:space="0"/>
            </w:tcBorders>
            <w:shd w:val="clear" w:color="auto" w:fill="auto"/>
          </w:tcPr>
          <w:p w:rsidRPr="009F21D1" w:rsidR="009F21D1" w:rsidP="00A60923" w:rsidRDefault="009F21D1">
            <w:pPr>
              <w:rPr>
                <w:b/>
                <w:bCs/>
              </w:rPr>
            </w:pPr>
            <w:r w:rsidRPr="009F21D1">
              <w:rPr>
                <w:b/>
                <w:bCs/>
              </w:rPr>
              <w:t>Symbol</w:t>
            </w:r>
          </w:p>
        </w:tc>
        <w:tc>
          <w:tcPr>
            <w:tcW w:w="2136" w:type="dxa"/>
            <w:tcBorders>
              <w:top w:val="single" w:color="auto" w:sz="2" w:space="0"/>
              <w:bottom w:val="single" w:color="000000" w:sz="12" w:space="0"/>
            </w:tcBorders>
            <w:shd w:val="clear" w:color="auto" w:fill="auto"/>
          </w:tcPr>
          <w:p w:rsidRPr="009F21D1" w:rsidR="009F21D1" w:rsidP="00A60923" w:rsidRDefault="009F21D1">
            <w:pPr>
              <w:rPr>
                <w:b/>
                <w:bCs/>
              </w:rPr>
            </w:pPr>
            <w:r w:rsidRPr="009F21D1">
              <w:rPr>
                <w:b/>
                <w:bCs/>
              </w:rPr>
              <w:t>Scientific Name</w:t>
            </w:r>
          </w:p>
        </w:tc>
        <w:tc>
          <w:tcPr>
            <w:tcW w:w="1860" w:type="dxa"/>
            <w:tcBorders>
              <w:top w:val="single" w:color="auto" w:sz="2" w:space="0"/>
              <w:bottom w:val="single" w:color="000000" w:sz="12" w:space="0"/>
            </w:tcBorders>
            <w:shd w:val="clear" w:color="auto" w:fill="auto"/>
          </w:tcPr>
          <w:p w:rsidRPr="009F21D1" w:rsidR="009F21D1" w:rsidP="00A60923" w:rsidRDefault="009F21D1">
            <w:pPr>
              <w:rPr>
                <w:b/>
                <w:bCs/>
              </w:rPr>
            </w:pPr>
            <w:r w:rsidRPr="009F21D1">
              <w:rPr>
                <w:b/>
                <w:bCs/>
              </w:rPr>
              <w:t>Common Name</w:t>
            </w:r>
          </w:p>
        </w:tc>
        <w:tc>
          <w:tcPr>
            <w:tcW w:w="1956" w:type="dxa"/>
            <w:tcBorders>
              <w:top w:val="single" w:color="auto" w:sz="2" w:space="0"/>
              <w:bottom w:val="single" w:color="000000" w:sz="12" w:space="0"/>
            </w:tcBorders>
            <w:shd w:val="clear" w:color="auto" w:fill="auto"/>
          </w:tcPr>
          <w:p w:rsidRPr="009F21D1" w:rsidR="009F21D1" w:rsidP="00A60923" w:rsidRDefault="009F21D1">
            <w:pPr>
              <w:rPr>
                <w:b/>
                <w:bCs/>
              </w:rPr>
            </w:pPr>
            <w:r w:rsidRPr="009F21D1">
              <w:rPr>
                <w:b/>
                <w:bCs/>
              </w:rPr>
              <w:t>Canopy Position</w:t>
            </w:r>
          </w:p>
        </w:tc>
      </w:tr>
      <w:tr w:rsidRPr="009F21D1" w:rsidR="009F21D1" w:rsidTr="009F21D1">
        <w:tc>
          <w:tcPr>
            <w:tcW w:w="1140" w:type="dxa"/>
            <w:tcBorders>
              <w:top w:val="single" w:color="000000" w:sz="12" w:space="0"/>
            </w:tcBorders>
            <w:shd w:val="clear" w:color="auto" w:fill="auto"/>
          </w:tcPr>
          <w:p w:rsidRPr="009F21D1" w:rsidR="009F21D1" w:rsidP="00A60923" w:rsidRDefault="009F21D1">
            <w:pPr>
              <w:rPr>
                <w:bCs/>
              </w:rPr>
            </w:pPr>
            <w:r w:rsidRPr="009F21D1">
              <w:rPr>
                <w:bCs/>
              </w:rPr>
              <w:t>THOC2</w:t>
            </w:r>
          </w:p>
        </w:tc>
        <w:tc>
          <w:tcPr>
            <w:tcW w:w="2136" w:type="dxa"/>
            <w:tcBorders>
              <w:top w:val="single" w:color="000000" w:sz="12" w:space="0"/>
            </w:tcBorders>
            <w:shd w:val="clear" w:color="auto" w:fill="auto"/>
          </w:tcPr>
          <w:p w:rsidRPr="009F21D1" w:rsidR="009F21D1" w:rsidP="00A60923" w:rsidRDefault="009F21D1">
            <w:proofErr w:type="spellStart"/>
            <w:r w:rsidRPr="009F21D1">
              <w:t>Thuja</w:t>
            </w:r>
            <w:proofErr w:type="spellEnd"/>
            <w:r w:rsidRPr="009F21D1">
              <w:t xml:space="preserve"> </w:t>
            </w:r>
            <w:proofErr w:type="spellStart"/>
            <w:r w:rsidRPr="009F21D1">
              <w:t>occidentalis</w:t>
            </w:r>
            <w:proofErr w:type="spellEnd"/>
          </w:p>
        </w:tc>
        <w:tc>
          <w:tcPr>
            <w:tcW w:w="1860" w:type="dxa"/>
            <w:tcBorders>
              <w:top w:val="single" w:color="000000" w:sz="12" w:space="0"/>
            </w:tcBorders>
            <w:shd w:val="clear" w:color="auto" w:fill="auto"/>
          </w:tcPr>
          <w:p w:rsidRPr="009F21D1" w:rsidR="009F21D1" w:rsidP="00A60923" w:rsidRDefault="009F21D1">
            <w:r w:rsidRPr="009F21D1">
              <w:t>Arborvitae</w:t>
            </w:r>
          </w:p>
        </w:tc>
        <w:tc>
          <w:tcPr>
            <w:tcW w:w="1956" w:type="dxa"/>
            <w:tcBorders>
              <w:top w:val="single" w:color="000000" w:sz="12" w:space="0"/>
            </w:tcBorders>
            <w:shd w:val="clear" w:color="auto" w:fill="auto"/>
          </w:tcPr>
          <w:p w:rsidRPr="009F21D1" w:rsidR="009F21D1" w:rsidP="00A60923" w:rsidRDefault="009F21D1">
            <w:r w:rsidRPr="009F21D1">
              <w:t>Upper</w:t>
            </w:r>
          </w:p>
        </w:tc>
      </w:tr>
      <w:tr w:rsidRPr="009F21D1" w:rsidR="009F21D1" w:rsidTr="009F21D1">
        <w:tc>
          <w:tcPr>
            <w:tcW w:w="1140" w:type="dxa"/>
            <w:shd w:val="clear" w:color="auto" w:fill="auto"/>
          </w:tcPr>
          <w:p w:rsidRPr="009F21D1" w:rsidR="009F21D1" w:rsidP="00A60923" w:rsidRDefault="009F21D1">
            <w:pPr>
              <w:rPr>
                <w:bCs/>
              </w:rPr>
            </w:pPr>
            <w:r w:rsidRPr="009F21D1">
              <w:rPr>
                <w:bCs/>
              </w:rPr>
              <w:t>PIMA</w:t>
            </w:r>
          </w:p>
        </w:tc>
        <w:tc>
          <w:tcPr>
            <w:tcW w:w="2136" w:type="dxa"/>
            <w:shd w:val="clear" w:color="auto" w:fill="auto"/>
          </w:tcPr>
          <w:p w:rsidRPr="009F21D1" w:rsidR="009F21D1" w:rsidP="00A60923" w:rsidRDefault="009F21D1">
            <w:proofErr w:type="spellStart"/>
            <w:r w:rsidRPr="009F21D1">
              <w:t>Picea</w:t>
            </w:r>
            <w:proofErr w:type="spellEnd"/>
            <w:r w:rsidRPr="009F21D1">
              <w:t xml:space="preserve"> </w:t>
            </w:r>
            <w:proofErr w:type="spellStart"/>
            <w:r w:rsidRPr="009F21D1">
              <w:t>mariana</w:t>
            </w:r>
            <w:proofErr w:type="spellEnd"/>
          </w:p>
        </w:tc>
        <w:tc>
          <w:tcPr>
            <w:tcW w:w="1860" w:type="dxa"/>
            <w:shd w:val="clear" w:color="auto" w:fill="auto"/>
          </w:tcPr>
          <w:p w:rsidRPr="009F21D1" w:rsidR="009F21D1" w:rsidP="00A60923" w:rsidRDefault="009F21D1">
            <w:r w:rsidRPr="009F21D1">
              <w:t>Black spruce</w:t>
            </w:r>
          </w:p>
        </w:tc>
        <w:tc>
          <w:tcPr>
            <w:tcW w:w="1956" w:type="dxa"/>
            <w:shd w:val="clear" w:color="auto" w:fill="auto"/>
          </w:tcPr>
          <w:p w:rsidRPr="009F21D1" w:rsidR="009F21D1" w:rsidP="00A60923" w:rsidRDefault="009F21D1">
            <w:r w:rsidRPr="009F21D1">
              <w:t>Upper</w:t>
            </w:r>
          </w:p>
        </w:tc>
      </w:tr>
      <w:tr w:rsidRPr="009F21D1" w:rsidR="009F21D1" w:rsidTr="009F21D1">
        <w:tc>
          <w:tcPr>
            <w:tcW w:w="1140" w:type="dxa"/>
            <w:shd w:val="clear" w:color="auto" w:fill="auto"/>
          </w:tcPr>
          <w:p w:rsidRPr="009F21D1" w:rsidR="009F21D1" w:rsidP="00A60923" w:rsidRDefault="009F21D1">
            <w:pPr>
              <w:rPr>
                <w:bCs/>
              </w:rPr>
            </w:pPr>
            <w:r w:rsidRPr="009F21D1">
              <w:rPr>
                <w:bCs/>
              </w:rPr>
              <w:t>LALA</w:t>
            </w:r>
          </w:p>
        </w:tc>
        <w:tc>
          <w:tcPr>
            <w:tcW w:w="2136" w:type="dxa"/>
            <w:shd w:val="clear" w:color="auto" w:fill="auto"/>
          </w:tcPr>
          <w:p w:rsidRPr="009F21D1" w:rsidR="009F21D1" w:rsidP="00A60923" w:rsidRDefault="009F21D1">
            <w:proofErr w:type="spellStart"/>
            <w:r w:rsidRPr="009F21D1">
              <w:t>Larix</w:t>
            </w:r>
            <w:proofErr w:type="spellEnd"/>
            <w:r w:rsidRPr="009F21D1">
              <w:t xml:space="preserve"> </w:t>
            </w:r>
            <w:proofErr w:type="spellStart"/>
            <w:r w:rsidRPr="009F21D1">
              <w:t>laricina</w:t>
            </w:r>
            <w:proofErr w:type="spellEnd"/>
          </w:p>
        </w:tc>
        <w:tc>
          <w:tcPr>
            <w:tcW w:w="1860" w:type="dxa"/>
            <w:shd w:val="clear" w:color="auto" w:fill="auto"/>
          </w:tcPr>
          <w:p w:rsidRPr="009F21D1" w:rsidR="009F21D1" w:rsidP="00A60923" w:rsidRDefault="009F21D1">
            <w:r w:rsidRPr="009F21D1">
              <w:t>Tamarack</w:t>
            </w:r>
          </w:p>
        </w:tc>
        <w:tc>
          <w:tcPr>
            <w:tcW w:w="1956" w:type="dxa"/>
            <w:shd w:val="clear" w:color="auto" w:fill="auto"/>
          </w:tcPr>
          <w:p w:rsidRPr="009F21D1" w:rsidR="009F21D1" w:rsidP="00A60923" w:rsidRDefault="009F21D1">
            <w:r w:rsidRPr="009F21D1">
              <w:t>Upper</w:t>
            </w:r>
          </w:p>
        </w:tc>
      </w:tr>
      <w:tr w:rsidRPr="009F21D1" w:rsidR="009F21D1" w:rsidTr="009F21D1">
        <w:tc>
          <w:tcPr>
            <w:tcW w:w="1140" w:type="dxa"/>
            <w:shd w:val="clear" w:color="auto" w:fill="auto"/>
          </w:tcPr>
          <w:p w:rsidRPr="009F21D1" w:rsidR="009F21D1" w:rsidP="00A60923" w:rsidRDefault="009F21D1">
            <w:pPr>
              <w:rPr>
                <w:bCs/>
              </w:rPr>
            </w:pPr>
            <w:r w:rsidRPr="009F21D1">
              <w:rPr>
                <w:bCs/>
              </w:rPr>
              <w:t>ACRU</w:t>
            </w:r>
          </w:p>
        </w:tc>
        <w:tc>
          <w:tcPr>
            <w:tcW w:w="2136" w:type="dxa"/>
            <w:shd w:val="clear" w:color="auto" w:fill="auto"/>
          </w:tcPr>
          <w:p w:rsidRPr="009F21D1" w:rsidR="009F21D1" w:rsidP="00A60923" w:rsidRDefault="009F21D1">
            <w:r w:rsidRPr="009F21D1">
              <w:t>Acer rubrum</w:t>
            </w:r>
          </w:p>
        </w:tc>
        <w:tc>
          <w:tcPr>
            <w:tcW w:w="1860" w:type="dxa"/>
            <w:shd w:val="clear" w:color="auto" w:fill="auto"/>
          </w:tcPr>
          <w:p w:rsidRPr="009F21D1" w:rsidR="009F21D1" w:rsidP="00A60923" w:rsidRDefault="009F21D1">
            <w:r w:rsidRPr="009F21D1">
              <w:t>Red maple</w:t>
            </w:r>
          </w:p>
        </w:tc>
        <w:tc>
          <w:tcPr>
            <w:tcW w:w="1956" w:type="dxa"/>
            <w:shd w:val="clear" w:color="auto" w:fill="auto"/>
          </w:tcPr>
          <w:p w:rsidRPr="009F21D1" w:rsidR="009F21D1" w:rsidP="00A60923" w:rsidRDefault="009F21D1">
            <w:r w:rsidRPr="009F21D1">
              <w:t>Mid-Upper</w:t>
            </w:r>
          </w:p>
        </w:tc>
      </w:tr>
    </w:tbl>
    <w:p w:rsidR="009F21D1" w:rsidP="009F21D1" w:rsidRDefault="009F21D1"/>
    <w:p w:rsidR="009F21D1" w:rsidP="009F21D1" w:rsidRDefault="009F21D1">
      <w:pPr>
        <w:pStyle w:val="SClassInfoPara"/>
      </w:pPr>
      <w:r>
        <w:t>Description</w:t>
      </w:r>
    </w:p>
    <w:p w:rsidR="009F21D1" w:rsidP="009F21D1" w:rsidRDefault="009F21D1">
      <w:r>
        <w:t>Mid-aged stands dominated by cedar with some black spruce, balsam fir, and tamarack; may include red maple; some shrub layer. Scattered successional species (e.g., quaking aspen, paper birch) present in the canopy, but declining as stands age.</w:t>
      </w:r>
    </w:p>
    <w:p w:rsidR="009F21D1" w:rsidP="009F21D1" w:rsidRDefault="009F21D1"/>
    <w:p w:rsidR="00B21C0B" w:rsidP="00B21C0B" w:rsidRDefault="00B21C0B">
      <w:r>
        <w:t xml:space="preserve">This stage matures in the absence of major disturbance(s). Catastrophic windthrow is possible. Replacement fire frequency likely varied across the region and depending on the nature of the upland matrix in any given area (fire-dependent vs. fire-intolerant). </w:t>
      </w:r>
    </w:p>
    <w:p w:rsidR="009F21D1" w:rsidP="009F21D1" w:rsidRDefault="009F21D1"/>
    <w:p>
      <w:r>
        <w:rPr>
          <w:i/>
          <w:u w:val="single"/>
        </w:rPr>
        <w:t>Maximum Tree Size Class</w:t>
      </w:r>
      <w:br/>
      <w:r>
        <w:t>Pole 5-9" DBH</w:t>
      </w:r>
    </w:p>
    <w:p w:rsidR="009F21D1" w:rsidP="009F21D1" w:rsidRDefault="009F21D1">
      <w:pPr>
        <w:pStyle w:val="InfoPara"/>
        <w:pBdr>
          <w:top w:val="single" w:color="auto" w:sz="4" w:space="1"/>
        </w:pBdr>
      </w:pPr>
      <w:r xmlns:w="http://schemas.openxmlformats.org/wordprocessingml/2006/main">
        <w:t>Class D</w:t>
      </w:r>
      <w:r xmlns:w="http://schemas.openxmlformats.org/wordprocessingml/2006/main">
        <w:tab/>
        <w:t>54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bookmarkEnd w:id="12"/>
    <w:p w:rsidR="00B21C0B" w:rsidP="009F21D1" w:rsidRDefault="00B21C0B">
      <w:pPr>
        <w:pStyle w:val="SClassInfoPara"/>
      </w:pPr>
    </w:p>
    <w:p w:rsidR="009F21D1" w:rsidP="009F21D1" w:rsidRDefault="009F21D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136"/>
        <w:gridCol w:w="1860"/>
        <w:gridCol w:w="1956"/>
      </w:tblGrid>
      <w:tr w:rsidRPr="009F21D1" w:rsidR="009F21D1" w:rsidTr="009F21D1">
        <w:tc>
          <w:tcPr>
            <w:tcW w:w="1140" w:type="dxa"/>
            <w:tcBorders>
              <w:top w:val="single" w:color="auto" w:sz="2" w:space="0"/>
              <w:bottom w:val="single" w:color="000000" w:sz="12" w:space="0"/>
            </w:tcBorders>
            <w:shd w:val="clear" w:color="auto" w:fill="auto"/>
          </w:tcPr>
          <w:p w:rsidRPr="009F21D1" w:rsidR="009F21D1" w:rsidP="0013797D" w:rsidRDefault="009F21D1">
            <w:pPr>
              <w:rPr>
                <w:b/>
                <w:bCs/>
              </w:rPr>
            </w:pPr>
            <w:r w:rsidRPr="009F21D1">
              <w:rPr>
                <w:b/>
                <w:bCs/>
              </w:rPr>
              <w:t>Symbol</w:t>
            </w:r>
          </w:p>
        </w:tc>
        <w:tc>
          <w:tcPr>
            <w:tcW w:w="2136" w:type="dxa"/>
            <w:tcBorders>
              <w:top w:val="single" w:color="auto" w:sz="2" w:space="0"/>
              <w:bottom w:val="single" w:color="000000" w:sz="12" w:space="0"/>
            </w:tcBorders>
            <w:shd w:val="clear" w:color="auto" w:fill="auto"/>
          </w:tcPr>
          <w:p w:rsidRPr="009F21D1" w:rsidR="009F21D1" w:rsidP="0013797D" w:rsidRDefault="009F21D1">
            <w:pPr>
              <w:rPr>
                <w:b/>
                <w:bCs/>
              </w:rPr>
            </w:pPr>
            <w:r w:rsidRPr="009F21D1">
              <w:rPr>
                <w:b/>
                <w:bCs/>
              </w:rPr>
              <w:t>Scientific Name</w:t>
            </w:r>
          </w:p>
        </w:tc>
        <w:tc>
          <w:tcPr>
            <w:tcW w:w="1860" w:type="dxa"/>
            <w:tcBorders>
              <w:top w:val="single" w:color="auto" w:sz="2" w:space="0"/>
              <w:bottom w:val="single" w:color="000000" w:sz="12" w:space="0"/>
            </w:tcBorders>
            <w:shd w:val="clear" w:color="auto" w:fill="auto"/>
          </w:tcPr>
          <w:p w:rsidRPr="009F21D1" w:rsidR="009F21D1" w:rsidP="0013797D" w:rsidRDefault="009F21D1">
            <w:pPr>
              <w:rPr>
                <w:b/>
                <w:bCs/>
              </w:rPr>
            </w:pPr>
            <w:r w:rsidRPr="009F21D1">
              <w:rPr>
                <w:b/>
                <w:bCs/>
              </w:rPr>
              <w:t>Common Name</w:t>
            </w:r>
          </w:p>
        </w:tc>
        <w:tc>
          <w:tcPr>
            <w:tcW w:w="1956" w:type="dxa"/>
            <w:tcBorders>
              <w:top w:val="single" w:color="auto" w:sz="2" w:space="0"/>
              <w:bottom w:val="single" w:color="000000" w:sz="12" w:space="0"/>
            </w:tcBorders>
            <w:shd w:val="clear" w:color="auto" w:fill="auto"/>
          </w:tcPr>
          <w:p w:rsidRPr="009F21D1" w:rsidR="009F21D1" w:rsidP="0013797D" w:rsidRDefault="009F21D1">
            <w:pPr>
              <w:rPr>
                <w:b/>
                <w:bCs/>
              </w:rPr>
            </w:pPr>
            <w:r w:rsidRPr="009F21D1">
              <w:rPr>
                <w:b/>
                <w:bCs/>
              </w:rPr>
              <w:t>Canopy Position</w:t>
            </w:r>
          </w:p>
        </w:tc>
      </w:tr>
      <w:tr w:rsidRPr="009F21D1" w:rsidR="009F21D1" w:rsidTr="009F21D1">
        <w:tc>
          <w:tcPr>
            <w:tcW w:w="1140" w:type="dxa"/>
            <w:tcBorders>
              <w:top w:val="single" w:color="000000" w:sz="12" w:space="0"/>
            </w:tcBorders>
            <w:shd w:val="clear" w:color="auto" w:fill="auto"/>
          </w:tcPr>
          <w:p w:rsidRPr="009F21D1" w:rsidR="009F21D1" w:rsidP="0013797D" w:rsidRDefault="009F21D1">
            <w:pPr>
              <w:rPr>
                <w:bCs/>
              </w:rPr>
            </w:pPr>
            <w:r w:rsidRPr="009F21D1">
              <w:rPr>
                <w:bCs/>
              </w:rPr>
              <w:lastRenderedPageBreak/>
              <w:t>THOC2</w:t>
            </w:r>
          </w:p>
        </w:tc>
        <w:tc>
          <w:tcPr>
            <w:tcW w:w="2136" w:type="dxa"/>
            <w:tcBorders>
              <w:top w:val="single" w:color="000000" w:sz="12" w:space="0"/>
            </w:tcBorders>
            <w:shd w:val="clear" w:color="auto" w:fill="auto"/>
          </w:tcPr>
          <w:p w:rsidRPr="009F21D1" w:rsidR="009F21D1" w:rsidP="0013797D" w:rsidRDefault="009F21D1">
            <w:proofErr w:type="spellStart"/>
            <w:r w:rsidRPr="009F21D1">
              <w:t>Thuja</w:t>
            </w:r>
            <w:proofErr w:type="spellEnd"/>
            <w:r w:rsidRPr="009F21D1">
              <w:t xml:space="preserve"> </w:t>
            </w:r>
            <w:proofErr w:type="spellStart"/>
            <w:r w:rsidRPr="009F21D1">
              <w:t>occidentalis</w:t>
            </w:r>
            <w:proofErr w:type="spellEnd"/>
          </w:p>
        </w:tc>
        <w:tc>
          <w:tcPr>
            <w:tcW w:w="1860" w:type="dxa"/>
            <w:tcBorders>
              <w:top w:val="single" w:color="000000" w:sz="12" w:space="0"/>
            </w:tcBorders>
            <w:shd w:val="clear" w:color="auto" w:fill="auto"/>
          </w:tcPr>
          <w:p w:rsidRPr="009F21D1" w:rsidR="009F21D1" w:rsidP="0013797D" w:rsidRDefault="009F21D1">
            <w:r w:rsidRPr="009F21D1">
              <w:t>Arborvitae</w:t>
            </w:r>
          </w:p>
        </w:tc>
        <w:tc>
          <w:tcPr>
            <w:tcW w:w="1956" w:type="dxa"/>
            <w:tcBorders>
              <w:top w:val="single" w:color="000000" w:sz="12" w:space="0"/>
            </w:tcBorders>
            <w:shd w:val="clear" w:color="auto" w:fill="auto"/>
          </w:tcPr>
          <w:p w:rsidRPr="009F21D1" w:rsidR="009F21D1" w:rsidP="0013797D" w:rsidRDefault="009F21D1">
            <w:r w:rsidRPr="009F21D1">
              <w:t>Upper</w:t>
            </w:r>
          </w:p>
        </w:tc>
      </w:tr>
      <w:tr w:rsidRPr="009F21D1" w:rsidR="009F21D1" w:rsidTr="009F21D1">
        <w:tc>
          <w:tcPr>
            <w:tcW w:w="1140" w:type="dxa"/>
            <w:shd w:val="clear" w:color="auto" w:fill="auto"/>
          </w:tcPr>
          <w:p w:rsidRPr="009F21D1" w:rsidR="009F21D1" w:rsidP="0013797D" w:rsidRDefault="009F21D1">
            <w:pPr>
              <w:rPr>
                <w:bCs/>
              </w:rPr>
            </w:pPr>
            <w:r w:rsidRPr="009F21D1">
              <w:rPr>
                <w:bCs/>
              </w:rPr>
              <w:t>PIMA</w:t>
            </w:r>
          </w:p>
        </w:tc>
        <w:tc>
          <w:tcPr>
            <w:tcW w:w="2136" w:type="dxa"/>
            <w:shd w:val="clear" w:color="auto" w:fill="auto"/>
          </w:tcPr>
          <w:p w:rsidRPr="009F21D1" w:rsidR="009F21D1" w:rsidP="0013797D" w:rsidRDefault="009F21D1">
            <w:proofErr w:type="spellStart"/>
            <w:r w:rsidRPr="009F21D1">
              <w:t>Picea</w:t>
            </w:r>
            <w:proofErr w:type="spellEnd"/>
            <w:r w:rsidRPr="009F21D1">
              <w:t xml:space="preserve"> </w:t>
            </w:r>
            <w:proofErr w:type="spellStart"/>
            <w:r w:rsidRPr="009F21D1">
              <w:t>mariana</w:t>
            </w:r>
            <w:proofErr w:type="spellEnd"/>
          </w:p>
        </w:tc>
        <w:tc>
          <w:tcPr>
            <w:tcW w:w="1860" w:type="dxa"/>
            <w:shd w:val="clear" w:color="auto" w:fill="auto"/>
          </w:tcPr>
          <w:p w:rsidRPr="009F21D1" w:rsidR="009F21D1" w:rsidP="0013797D" w:rsidRDefault="009F21D1">
            <w:r w:rsidRPr="009F21D1">
              <w:t>Black spruce</w:t>
            </w:r>
          </w:p>
        </w:tc>
        <w:tc>
          <w:tcPr>
            <w:tcW w:w="1956" w:type="dxa"/>
            <w:shd w:val="clear" w:color="auto" w:fill="auto"/>
          </w:tcPr>
          <w:p w:rsidRPr="009F21D1" w:rsidR="009F21D1" w:rsidP="0013797D" w:rsidRDefault="009F21D1">
            <w:r w:rsidRPr="009F21D1">
              <w:t>Upper</w:t>
            </w:r>
          </w:p>
        </w:tc>
      </w:tr>
      <w:tr w:rsidRPr="009F21D1" w:rsidR="009F21D1" w:rsidTr="009F21D1">
        <w:tc>
          <w:tcPr>
            <w:tcW w:w="1140" w:type="dxa"/>
            <w:shd w:val="clear" w:color="auto" w:fill="auto"/>
          </w:tcPr>
          <w:p w:rsidRPr="009F21D1" w:rsidR="009F21D1" w:rsidP="0013797D" w:rsidRDefault="009F21D1">
            <w:pPr>
              <w:rPr>
                <w:bCs/>
              </w:rPr>
            </w:pPr>
            <w:r w:rsidRPr="009F21D1">
              <w:rPr>
                <w:bCs/>
              </w:rPr>
              <w:t>FRNI</w:t>
            </w:r>
          </w:p>
        </w:tc>
        <w:tc>
          <w:tcPr>
            <w:tcW w:w="2136" w:type="dxa"/>
            <w:shd w:val="clear" w:color="auto" w:fill="auto"/>
          </w:tcPr>
          <w:p w:rsidRPr="009F21D1" w:rsidR="009F21D1" w:rsidP="0013797D" w:rsidRDefault="009F21D1">
            <w:proofErr w:type="spellStart"/>
            <w:r w:rsidRPr="009F21D1">
              <w:t>Fraxinus</w:t>
            </w:r>
            <w:proofErr w:type="spellEnd"/>
            <w:r w:rsidRPr="009F21D1">
              <w:t xml:space="preserve"> </w:t>
            </w:r>
            <w:proofErr w:type="spellStart"/>
            <w:r w:rsidRPr="009F21D1">
              <w:t>nigra</w:t>
            </w:r>
            <w:proofErr w:type="spellEnd"/>
          </w:p>
        </w:tc>
        <w:tc>
          <w:tcPr>
            <w:tcW w:w="1860" w:type="dxa"/>
            <w:shd w:val="clear" w:color="auto" w:fill="auto"/>
          </w:tcPr>
          <w:p w:rsidRPr="009F21D1" w:rsidR="009F21D1" w:rsidP="0013797D" w:rsidRDefault="009F21D1">
            <w:r w:rsidRPr="009F21D1">
              <w:t>Black ash</w:t>
            </w:r>
          </w:p>
        </w:tc>
        <w:tc>
          <w:tcPr>
            <w:tcW w:w="1956" w:type="dxa"/>
            <w:shd w:val="clear" w:color="auto" w:fill="auto"/>
          </w:tcPr>
          <w:p w:rsidRPr="009F21D1" w:rsidR="009F21D1" w:rsidP="0013797D" w:rsidRDefault="009F21D1">
            <w:r w:rsidRPr="009F21D1">
              <w:t>Upper</w:t>
            </w:r>
          </w:p>
        </w:tc>
      </w:tr>
      <w:tr w:rsidRPr="009F21D1" w:rsidR="009F21D1" w:rsidTr="009F21D1">
        <w:tc>
          <w:tcPr>
            <w:tcW w:w="1140" w:type="dxa"/>
            <w:shd w:val="clear" w:color="auto" w:fill="auto"/>
          </w:tcPr>
          <w:p w:rsidRPr="009F21D1" w:rsidR="009F21D1" w:rsidP="0013797D" w:rsidRDefault="009F21D1">
            <w:pPr>
              <w:rPr>
                <w:bCs/>
              </w:rPr>
            </w:pPr>
            <w:r w:rsidRPr="009F21D1">
              <w:rPr>
                <w:bCs/>
              </w:rPr>
              <w:t>ABBA</w:t>
            </w:r>
          </w:p>
        </w:tc>
        <w:tc>
          <w:tcPr>
            <w:tcW w:w="2136" w:type="dxa"/>
            <w:shd w:val="clear" w:color="auto" w:fill="auto"/>
          </w:tcPr>
          <w:p w:rsidRPr="009F21D1" w:rsidR="009F21D1" w:rsidP="0013797D" w:rsidRDefault="009F21D1">
            <w:proofErr w:type="spellStart"/>
            <w:r w:rsidRPr="009F21D1">
              <w:t>Abies</w:t>
            </w:r>
            <w:proofErr w:type="spellEnd"/>
            <w:r w:rsidRPr="009F21D1">
              <w:t xml:space="preserve"> </w:t>
            </w:r>
            <w:proofErr w:type="spellStart"/>
            <w:r w:rsidRPr="009F21D1">
              <w:t>balsamea</w:t>
            </w:r>
            <w:proofErr w:type="spellEnd"/>
          </w:p>
        </w:tc>
        <w:tc>
          <w:tcPr>
            <w:tcW w:w="1860" w:type="dxa"/>
            <w:shd w:val="clear" w:color="auto" w:fill="auto"/>
          </w:tcPr>
          <w:p w:rsidRPr="009F21D1" w:rsidR="009F21D1" w:rsidP="0013797D" w:rsidRDefault="009F21D1">
            <w:r w:rsidRPr="009F21D1">
              <w:t>Balsam fir</w:t>
            </w:r>
          </w:p>
        </w:tc>
        <w:tc>
          <w:tcPr>
            <w:tcW w:w="1956" w:type="dxa"/>
            <w:shd w:val="clear" w:color="auto" w:fill="auto"/>
          </w:tcPr>
          <w:p w:rsidRPr="009F21D1" w:rsidR="009F21D1" w:rsidP="0013797D" w:rsidRDefault="009F21D1">
            <w:r w:rsidRPr="009F21D1">
              <w:t>Mid-Upper</w:t>
            </w:r>
          </w:p>
        </w:tc>
      </w:tr>
    </w:tbl>
    <w:p w:rsidR="009F21D1" w:rsidP="009F21D1" w:rsidRDefault="009F21D1"/>
    <w:p w:rsidR="009F21D1" w:rsidP="009F21D1" w:rsidRDefault="009F21D1">
      <w:pPr>
        <w:pStyle w:val="SClassInfoPara"/>
      </w:pPr>
      <w:r>
        <w:t>Description</w:t>
      </w:r>
    </w:p>
    <w:p w:rsidR="009F21D1" w:rsidP="009F21D1" w:rsidRDefault="009F21D1">
      <w:r>
        <w:t xml:space="preserve">Mature, multi-seral stands typically dominated by northern white-cedar, with black spruce and balsam fir usually important. Other canopy species may include tamarack (but this typically in open microsites and peripherally), white pine, hemlock, and a variety of hardwoods, the latter in low numbers except where favored due to hydrology (streambanks, frequently flooded areas) or substrate (thin organic or mineral soils). Canopy cover </w:t>
      </w:r>
      <w:r w:rsidR="00CB0151">
        <w:t xml:space="preserve">may be lower </w:t>
      </w:r>
      <w:r>
        <w:t>in areas associated with active groundwater discharge or peat deposition (these grade into open rich fen).</w:t>
      </w:r>
    </w:p>
    <w:p w:rsidR="009F21D1" w:rsidP="009F21D1" w:rsidRDefault="009F21D1"/>
    <w:p w:rsidR="009F21D1" w:rsidP="009F21D1" w:rsidRDefault="009F21D1">
      <w:r>
        <w:t xml:space="preserve">This stage is maintained by frequent windthrow of single trees or small to large patches of trees. </w:t>
      </w:r>
      <w:r w:rsidR="00B21C0B">
        <w:t xml:space="preserve">Catastrophic windthrow is also possible. </w:t>
      </w:r>
      <w:r>
        <w:t xml:space="preserve">Replacement </w:t>
      </w:r>
      <w:r w:rsidR="00B21C0B">
        <w:t>fire frequency</w:t>
      </w:r>
      <w:r>
        <w:t xml:space="preserve"> likely varied across the region and depending on the nature of the upland matrix in any given area (fire-dependent vs. fire-intolerant). </w:t>
      </w:r>
    </w:p>
    <w:p w:rsidR="009F21D1" w:rsidP="009F21D1" w:rsidRDefault="009F21D1"/>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Early2:CLS</w:t>
            </w:r>
          </w:p>
        </w:tc>
        <w:tc>
          <w:p>
            <w:pPr>
              <w:jc w:val="center"/>
            </w:pPr>
            <w:r>
              <w:rPr>
                <w:sz w:val="20"/>
              </w:rPr>
              <w:t>29</w:t>
            </w:r>
          </w:p>
        </w:tc>
      </w:tr>
      <w:tr>
        <w:tc>
          <w:p>
            <w:pPr>
              <w:jc w:val="center"/>
            </w:pPr>
            <w:r>
              <w:rPr>
                <w:sz w:val="20"/>
              </w:rPr>
              <w:t>Early2:CLS</w:t>
            </w:r>
          </w:p>
        </w:tc>
        <w:tc>
          <w:p>
            <w:pPr>
              <w:jc w:val="center"/>
            </w:pPr>
            <w:r>
              <w:rPr>
                <w:sz w:val="20"/>
              </w:rPr>
              <w:t>30</w:t>
            </w:r>
          </w:p>
        </w:tc>
        <w:tc>
          <w:p>
            <w:pPr>
              <w:jc w:val="center"/>
            </w:pPr>
            <w:r>
              <w:rPr>
                <w:sz w:val="20"/>
              </w:rPr>
              <w:t>Mid1:CLS</w:t>
            </w:r>
          </w:p>
        </w:tc>
        <w:tc>
          <w:p>
            <w:pPr>
              <w:jc w:val="center"/>
            </w:pPr>
            <w:r>
              <w:rPr>
                <w:sz w:val="20"/>
              </w:rPr>
              <w:t>55</w:t>
            </w:r>
          </w:p>
        </w:tc>
      </w:tr>
      <w:tr>
        <w:tc>
          <w:p>
            <w:pPr>
              <w:jc w:val="center"/>
            </w:pPr>
            <w:r>
              <w:rPr>
                <w:sz w:val="20"/>
              </w:rPr>
              <w:t>Mid1:CLS</w:t>
            </w:r>
          </w:p>
        </w:tc>
        <w:tc>
          <w:p>
            <w:pPr>
              <w:jc w:val="center"/>
            </w:pPr>
            <w:r>
              <w:rPr>
                <w:sz w:val="20"/>
              </w:rPr>
              <w:t>56</w:t>
            </w:r>
          </w:p>
        </w:tc>
        <w:tc>
          <w:p>
            <w:pPr>
              <w:jc w:val="center"/>
            </w:pPr>
            <w:r>
              <w:rPr>
                <w:sz w:val="20"/>
              </w:rPr>
              <w:t>Late1:CLS</w:t>
            </w:r>
          </w:p>
        </w:tc>
        <w:tc>
          <w:p>
            <w:pPr>
              <w:jc w:val="center"/>
            </w:pPr>
            <w:r>
              <w:rPr>
                <w:sz w:val="20"/>
              </w:rPr>
              <w:t>115</w:t>
            </w:r>
          </w:p>
        </w:tc>
      </w:tr>
      <w:tr>
        <w:tc>
          <w:p>
            <w:pPr>
              <w:jc w:val="center"/>
            </w:pPr>
            <w:r>
              <w:rPr>
                <w:sz w:val="20"/>
              </w:rPr>
              <w:t>Late1:CLS</w:t>
            </w:r>
          </w:p>
        </w:tc>
        <w:tc>
          <w:p>
            <w:pPr>
              <w:jc w:val="center"/>
            </w:pPr>
            <w:r>
              <w:rPr>
                <w:sz w:val="20"/>
              </w:rPr>
              <w:t>116</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Early2:CLS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0.0045</w:t>
            </w:r>
          </w:p>
        </w:tc>
        <w:tc>
          <w:p>
            <w:pPr>
              <w:jc w:val="center"/>
            </w:pPr>
            <w:r>
              <w:rPr>
                <w:sz w:val="20"/>
              </w:rPr>
              <w:t>222</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0.0045</w:t>
            </w:r>
          </w:p>
        </w:tc>
        <w:tc>
          <w:p>
            <w:pPr>
              <w:jc w:val="center"/>
            </w:pPr>
            <w:r>
              <w:rPr>
                <w:sz w:val="20"/>
              </w:rPr>
              <w:t>222</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F21D1" w:rsidP="009F21D1" w:rsidRDefault="009F21D1">
      <w:r>
        <w:t xml:space="preserve">Brown, James K. and Smith, Jane </w:t>
      </w:r>
      <w:proofErr w:type="spellStart"/>
      <w:r>
        <w:t>Kapler</w:t>
      </w:r>
      <w:proofErr w:type="spellEnd"/>
      <w:r>
        <w:t>, eds. 2000. Wildland fire in ecosystems: effects of fire on flora. Gen. Tech. Rep. RMRS-GTR-42-vol. 2. Ogden, UT: USDA Forest Service, Rocky Mountain Research Station. 257 pp.</w:t>
      </w:r>
    </w:p>
    <w:p w:rsidR="009F21D1" w:rsidP="009F21D1" w:rsidRDefault="009F21D1"/>
    <w:p w:rsidR="009F21D1" w:rsidP="009F21D1" w:rsidRDefault="009F21D1">
      <w:r>
        <w:t>Christensen, E.M., J.J. Clausen and J.T. Curtis. 1959. Phytosociology of the lowland forests of northern Wisconsin. The American Midland Naturalist. 62: 232-247.</w:t>
      </w:r>
    </w:p>
    <w:p w:rsidR="009F21D1" w:rsidP="009F21D1" w:rsidRDefault="009F21D1"/>
    <w:p w:rsidR="00B21C0B" w:rsidP="00B21C0B" w:rsidRDefault="00B21C0B">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B21C0B" w:rsidP="009F21D1" w:rsidRDefault="00B21C0B"/>
    <w:p w:rsidR="009F21D1" w:rsidP="009F21D1" w:rsidRDefault="009F21D1">
      <w:r>
        <w:t xml:space="preserve">Cleland, D.T., T.R. Crow, S.C. Saunders, D.I. </w:t>
      </w:r>
      <w:proofErr w:type="spellStart"/>
      <w:r>
        <w:t>Dickmann</w:t>
      </w:r>
      <w:proofErr w:type="spellEnd"/>
      <w:r>
        <w:t>, A.L. MacLean, J.K. Jordan, R.L. Watson and A.L. Sloan. 2004. Characterizing historical and modern fire regimes in Michigan (USA): a landscape ecosystem approach. Landscape Ecology. 19(3): 311-325.</w:t>
      </w:r>
    </w:p>
    <w:p w:rsidR="009F21D1" w:rsidP="009F21D1" w:rsidRDefault="009F21D1"/>
    <w:p w:rsidR="009F21D1" w:rsidP="009F21D1" w:rsidRDefault="009F21D1">
      <w:r>
        <w:t>Faber-Langendoen, D., ed. 2001. Plant communities of the Midwest: Classification in an ecological context. NatureServe, Arlington, VA. 61 pp. plus appendix (705 pp.).</w:t>
      </w:r>
    </w:p>
    <w:p w:rsidR="009F21D1" w:rsidP="009F21D1" w:rsidRDefault="009F21D1"/>
    <w:p w:rsidR="009F21D1" w:rsidP="009F21D1" w:rsidRDefault="009F21D1">
      <w:proofErr w:type="spellStart"/>
      <w:r>
        <w:t>Frelich</w:t>
      </w:r>
      <w:proofErr w:type="spellEnd"/>
      <w:r>
        <w:t>, Lee E. 2002. Forest dynamics and disturbance regimes: Studies from temperate</w:t>
      </w:r>
    </w:p>
    <w:p w:rsidR="009F21D1" w:rsidP="009F21D1" w:rsidRDefault="009F21D1">
      <w:r>
        <w:t>evergreen-deciduous forests. Cambridge University Press, Cambridge, UK. 266 pp.</w:t>
      </w:r>
    </w:p>
    <w:p w:rsidR="009F21D1" w:rsidP="009F21D1" w:rsidRDefault="009F21D1"/>
    <w:p w:rsidR="009F21D1" w:rsidP="009F21D1" w:rsidRDefault="009F21D1">
      <w:proofErr w:type="spellStart"/>
      <w:r>
        <w:t>Futyma</w:t>
      </w:r>
      <w:proofErr w:type="spellEnd"/>
      <w:r>
        <w:t>, R.P. and N.G. Miller. 2001. Postglacial history of a marl fen: Vegetational stability at Byron-Bergen Swamp, New York. Canadian Journal of Botany. 79: 1425-1438.</w:t>
      </w:r>
    </w:p>
    <w:p w:rsidR="009F21D1" w:rsidP="009F21D1" w:rsidRDefault="009F21D1"/>
    <w:p w:rsidR="009F21D1" w:rsidP="009F21D1" w:rsidRDefault="009F21D1">
      <w:r>
        <w:lastRenderedPageBreak/>
        <w:t xml:space="preserve">Iverson, Louis R., </w:t>
      </w:r>
      <w:proofErr w:type="spellStart"/>
      <w:r>
        <w:t>Anantha</w:t>
      </w:r>
      <w:proofErr w:type="spellEnd"/>
      <w:r>
        <w:t xml:space="preserve"> M. Prasad, Betsy J. Hale and Elaine K. Sutherland. 1999. Atlas of current and potential future distributions of common trees of the eastern United States. General Technical Report NE-265. Radnor, PA: USDA Forest Service, Northeastern Research Station. 245 pp.</w:t>
      </w:r>
    </w:p>
    <w:p w:rsidR="009F21D1" w:rsidP="009F21D1" w:rsidRDefault="009F21D1"/>
    <w:p w:rsidR="009F21D1" w:rsidP="009F21D1" w:rsidRDefault="009F21D1">
      <w:r>
        <w:t>Kost, M.A. 2002. Natural community abstract for rich conifer swamp. Michigan Natural Features Inventory, Lansing, MI. 9 pp.</w:t>
      </w:r>
    </w:p>
    <w:p w:rsidR="009F21D1" w:rsidP="009F21D1" w:rsidRDefault="009F21D1"/>
    <w:p w:rsidR="009F21D1" w:rsidP="009F21D1" w:rsidRDefault="009F21D1">
      <w:proofErr w:type="spellStart"/>
      <w:r>
        <w:t>Kuchler</w:t>
      </w:r>
      <w:proofErr w:type="spellEnd"/>
      <w:r>
        <w:t>, A.W. 1964. Conifer Bog (</w:t>
      </w:r>
      <w:proofErr w:type="spellStart"/>
      <w:r>
        <w:t>Larix-Picea-Thuja</w:t>
      </w:r>
      <w:proofErr w:type="spellEnd"/>
      <w:r>
        <w:t>). #94 In: Manual to accompany the map Potential Natural Vegetation of the United States. New York, NY: The American Geographical Society. 156 pp.</w:t>
      </w:r>
    </w:p>
    <w:p w:rsidR="009F21D1" w:rsidP="009F21D1" w:rsidRDefault="009F21D1"/>
    <w:p w:rsidR="009F21D1" w:rsidP="009F21D1" w:rsidRDefault="009F21D1">
      <w:proofErr w:type="spellStart"/>
      <w:r>
        <w:t>Kudray</w:t>
      </w:r>
      <w:proofErr w:type="spellEnd"/>
      <w:r>
        <w:t>, Greg. 2002. Field guide: Hiawatha National Forest ecological classification system (September 30, 2002, DRAFT). Helena, MT: Ecological Inventory and Analysis, USA.</w:t>
      </w:r>
    </w:p>
    <w:p w:rsidR="009F21D1" w:rsidP="009F21D1" w:rsidRDefault="009F21D1"/>
    <w:p w:rsidR="009F21D1" w:rsidP="009F21D1" w:rsidRDefault="009F21D1">
      <w:r>
        <w:t>Minnesota Department of Natural Resources. 2003. Field guide to the native plant communities of Minnesota: the Laurentian Mixed Forest province. St. Paul, MN: Ecological Land Classification Program, Minnesota County Biological Survey and Natural Heritage and Nongame Research Program. 352 pp.</w:t>
      </w:r>
    </w:p>
    <w:p w:rsidR="009F21D1" w:rsidP="009F21D1" w:rsidRDefault="009F21D1"/>
    <w:p w:rsidR="009F21D1" w:rsidP="009F21D1" w:rsidRDefault="009F21D1">
      <w:r>
        <w:t xml:space="preserve">Schmidt, Kirsten M., James P. </w:t>
      </w:r>
      <w:proofErr w:type="spellStart"/>
      <w:r>
        <w:t>Menakis</w:t>
      </w:r>
      <w:proofErr w:type="spellEnd"/>
      <w:r>
        <w:t xml:space="preserve">, Colin C. Hardy, Wendel J. Hann and David L. </w:t>
      </w:r>
      <w:proofErr w:type="spellStart"/>
      <w:r>
        <w:t>Bunnel</w:t>
      </w:r>
      <w:proofErr w:type="spellEnd"/>
      <w:r>
        <w:t>. 2002. Development of coarse-scale spatial data for wildland fire and fuel management. Gen. Tech. Rep. RMRS-GTR-87. Fort Collins, CO: USDA Forest Service,</w:t>
      </w:r>
    </w:p>
    <w:p w:rsidR="009F21D1" w:rsidP="009F21D1" w:rsidRDefault="009F21D1">
      <w:r>
        <w:t xml:space="preserve">Rocky Mountain Research Station. 41 </w:t>
      </w:r>
      <w:proofErr w:type="spellStart"/>
      <w:r>
        <w:t>pp.+CD</w:t>
      </w:r>
      <w:proofErr w:type="spellEnd"/>
      <w:r>
        <w:t>.</w:t>
      </w:r>
    </w:p>
    <w:p w:rsidR="009F21D1" w:rsidP="009F21D1" w:rsidRDefault="009F21D1"/>
    <w:p w:rsidR="009F21D1" w:rsidP="009F21D1" w:rsidRDefault="009F21D1">
      <w:r>
        <w:t>USDA Forest Service, Rocky Mountain Research Station, Fire Sciences Laboratory (2002, December). Fire Effects Information System [Online: May 26, 2004]. http://www.fs.fed.us/database/feis/.</w:t>
      </w:r>
    </w:p>
    <w:p w:rsidR="009F21D1" w:rsidP="009F21D1" w:rsidRDefault="009F21D1"/>
    <w:p w:rsidR="009F21D1" w:rsidP="009F21D1" w:rsidRDefault="009F21D1">
      <w:r>
        <w:t xml:space="preserve">Van </w:t>
      </w:r>
      <w:proofErr w:type="spellStart"/>
      <w:r>
        <w:t>Deelen</w:t>
      </w:r>
      <w:proofErr w:type="spellEnd"/>
      <w:r>
        <w:t xml:space="preserve">, T.R., K.S. </w:t>
      </w:r>
      <w:proofErr w:type="spellStart"/>
      <w:r>
        <w:t>Pregitzer</w:t>
      </w:r>
      <w:proofErr w:type="spellEnd"/>
      <w:r>
        <w:t xml:space="preserve"> and J.B. </w:t>
      </w:r>
      <w:proofErr w:type="spellStart"/>
      <w:r>
        <w:t>Haufler</w:t>
      </w:r>
      <w:proofErr w:type="spellEnd"/>
      <w:r>
        <w:t xml:space="preserve">. 1996. A comparison of </w:t>
      </w:r>
      <w:proofErr w:type="spellStart"/>
      <w:r>
        <w:t>presettlement</w:t>
      </w:r>
      <w:proofErr w:type="spellEnd"/>
      <w:r>
        <w:t xml:space="preserve"> and present-day forests in two northern Michigan deer yards. American Midland Naturalist. 135: 181-194.</w:t>
      </w:r>
    </w:p>
    <w:p w:rsidRPr="00A43E41" w:rsidR="004D5F12" w:rsidP="009F21D1"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1E2" w:rsidRDefault="00AD41E2">
      <w:r>
        <w:separator/>
      </w:r>
    </w:p>
  </w:endnote>
  <w:endnote w:type="continuationSeparator" w:id="0">
    <w:p w:rsidR="00AD41E2" w:rsidRDefault="00AD4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1D1" w:rsidRDefault="009F21D1" w:rsidP="009F21D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1E2" w:rsidRDefault="00AD41E2">
      <w:r>
        <w:separator/>
      </w:r>
    </w:p>
  </w:footnote>
  <w:footnote w:type="continuationSeparator" w:id="0">
    <w:p w:rsidR="00AD41E2" w:rsidRDefault="00AD41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F21D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1D1"/>
    <w:rsid w:val="000037B3"/>
    <w:rsid w:val="00004505"/>
    <w:rsid w:val="00005947"/>
    <w:rsid w:val="00006AF9"/>
    <w:rsid w:val="00007DAF"/>
    <w:rsid w:val="000103AE"/>
    <w:rsid w:val="000138F4"/>
    <w:rsid w:val="00013BD4"/>
    <w:rsid w:val="000140C2"/>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5016"/>
    <w:rsid w:val="001368CB"/>
    <w:rsid w:val="00140332"/>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052"/>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86D97"/>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95935"/>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AD4"/>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1D1"/>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41E2"/>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1C0B"/>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56EE"/>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151"/>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2FF8"/>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09F4"/>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647B585-510C-417E-8DE0-A6EC665CE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E56EE"/>
    <w:pPr>
      <w:ind w:left="720"/>
    </w:pPr>
    <w:rPr>
      <w:rFonts w:ascii="Calibri" w:eastAsiaTheme="minorHAnsi" w:hAnsi="Calibri"/>
      <w:sz w:val="22"/>
      <w:szCs w:val="22"/>
    </w:rPr>
  </w:style>
  <w:style w:type="character" w:styleId="Hyperlink">
    <w:name w:val="Hyperlink"/>
    <w:basedOn w:val="DefaultParagraphFont"/>
    <w:rsid w:val="00BE56EE"/>
    <w:rPr>
      <w:color w:val="0000FF" w:themeColor="hyperlink"/>
      <w:u w:val="single"/>
    </w:rPr>
  </w:style>
  <w:style w:type="paragraph" w:styleId="BalloonText">
    <w:name w:val="Balloon Text"/>
    <w:basedOn w:val="Normal"/>
    <w:link w:val="BalloonTextChar"/>
    <w:uiPriority w:val="99"/>
    <w:semiHidden/>
    <w:unhideWhenUsed/>
    <w:rsid w:val="00BE56EE"/>
    <w:rPr>
      <w:rFonts w:ascii="Tahoma" w:hAnsi="Tahoma" w:cs="Tahoma"/>
      <w:sz w:val="16"/>
      <w:szCs w:val="16"/>
    </w:rPr>
  </w:style>
  <w:style w:type="character" w:customStyle="1" w:styleId="BalloonTextChar">
    <w:name w:val="Balloon Text Char"/>
    <w:basedOn w:val="DefaultParagraphFont"/>
    <w:link w:val="BalloonText"/>
    <w:uiPriority w:val="99"/>
    <w:semiHidden/>
    <w:rsid w:val="00BE56EE"/>
    <w:rPr>
      <w:rFonts w:ascii="Tahoma" w:hAnsi="Tahoma" w:cs="Tahoma"/>
      <w:sz w:val="16"/>
      <w:szCs w:val="16"/>
    </w:rPr>
  </w:style>
  <w:style w:type="paragraph" w:customStyle="1" w:styleId="paragraph">
    <w:name w:val="paragraph"/>
    <w:basedOn w:val="Normal"/>
    <w:rsid w:val="00B21C0B"/>
  </w:style>
  <w:style w:type="character" w:customStyle="1" w:styleId="normaltextrun1">
    <w:name w:val="normaltextrun1"/>
    <w:basedOn w:val="DefaultParagraphFont"/>
    <w:rsid w:val="00B21C0B"/>
  </w:style>
  <w:style w:type="character" w:customStyle="1" w:styleId="eop">
    <w:name w:val="eop"/>
    <w:basedOn w:val="DefaultParagraphFont"/>
    <w:rsid w:val="00B21C0B"/>
  </w:style>
  <w:style w:type="character" w:customStyle="1" w:styleId="spellingerror">
    <w:name w:val="spellingerror"/>
    <w:basedOn w:val="DefaultParagraphFont"/>
    <w:rsid w:val="00B21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447531">
      <w:bodyDiv w:val="1"/>
      <w:marLeft w:val="0"/>
      <w:marRight w:val="0"/>
      <w:marTop w:val="0"/>
      <w:marBottom w:val="0"/>
      <w:divBdr>
        <w:top w:val="none" w:sz="0" w:space="0" w:color="auto"/>
        <w:left w:val="none" w:sz="0" w:space="0" w:color="auto"/>
        <w:bottom w:val="none" w:sz="0" w:space="0" w:color="auto"/>
        <w:right w:val="none" w:sz="0" w:space="0" w:color="auto"/>
      </w:divBdr>
    </w:div>
    <w:div w:id="174452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22</TotalTime>
  <Pages>7</Pages>
  <Words>2527</Words>
  <Characters>14405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2014-08-21T15:08:00Z</cp:lastPrinted>
  <dcterms:created xsi:type="dcterms:W3CDTF">2015-10-02T16:44:00Z</dcterms:created>
  <dcterms:modified xsi:type="dcterms:W3CDTF">2018-06-16T23:44:00Z</dcterms:modified>
</cp:coreProperties>
</file>